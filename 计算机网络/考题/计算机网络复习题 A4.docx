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CD7" w:rsidRPr="00316FC3" w:rsidRDefault="00B81CD7" w:rsidP="00316FC3">
      <w:pPr>
        <w:ind w:left="1530" w:hanging="1530"/>
        <w:rPr>
          <w:rFonts w:ascii="Verdana" w:hAnsi="Verdana" w:cs="Verdana"/>
          <w:color w:val="000000"/>
          <w:sz w:val="28"/>
          <w:szCs w:val="28"/>
        </w:rPr>
      </w:pPr>
      <w:r w:rsidRPr="00316FC3">
        <w:rPr>
          <w:rFonts w:ascii="Verdana" w:hAnsi="Verdana" w:cs="Verdana"/>
          <w:color w:val="000000"/>
          <w:sz w:val="28"/>
          <w:szCs w:val="28"/>
        </w:rPr>
        <w:t xml:space="preserve">PART </w:t>
      </w:r>
      <w:r w:rsidRPr="00316FC3">
        <w:rPr>
          <w:rFonts w:ascii="Verdana" w:hAnsi="宋体" w:cs="宋体" w:hint="eastAsia"/>
          <w:color w:val="000000"/>
          <w:sz w:val="28"/>
          <w:szCs w:val="28"/>
        </w:rPr>
        <w:t>Ⅰ</w:t>
      </w:r>
      <w:r w:rsidRPr="00316FC3">
        <w:rPr>
          <w:rFonts w:ascii="Verdana" w:hAnsi="Verdana" w:cs="Verdana"/>
          <w:color w:val="000000"/>
          <w:sz w:val="28"/>
          <w:szCs w:val="28"/>
        </w:rPr>
        <w:t xml:space="preserve">: Single Choice </w:t>
      </w:r>
    </w:p>
    <w:tbl>
      <w:tblPr>
        <w:tblW w:w="0" w:type="auto"/>
        <w:tblInd w:w="-10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738"/>
        <w:gridCol w:w="1050"/>
      </w:tblGrid>
      <w:tr w:rsidR="00B81CD7" w:rsidRPr="005D1795">
        <w:tc>
          <w:tcPr>
            <w:tcW w:w="738" w:type="dxa"/>
            <w:vAlign w:val="center"/>
          </w:tcPr>
          <w:p w:rsidR="00B81CD7" w:rsidRPr="00316FC3" w:rsidRDefault="00B81CD7" w:rsidP="00316FC3">
            <w:pPr>
              <w:jc w:val="center"/>
              <w:rPr>
                <w:rFonts w:ascii="Verdana" w:hAnsi="Verdana" w:cs="Verdana"/>
                <w:color w:val="000000"/>
                <w:sz w:val="24"/>
                <w:szCs w:val="24"/>
              </w:rPr>
            </w:pPr>
            <w:r w:rsidRPr="00316FC3">
              <w:rPr>
                <w:rFonts w:ascii="Verdana" w:hAnsi="Verdana" w:cs="宋体" w:hint="eastAsia"/>
                <w:color w:val="000000"/>
                <w:sz w:val="24"/>
                <w:szCs w:val="24"/>
              </w:rPr>
              <w:t>得分</w:t>
            </w:r>
          </w:p>
        </w:tc>
        <w:tc>
          <w:tcPr>
            <w:tcW w:w="1050" w:type="dxa"/>
          </w:tcPr>
          <w:p w:rsidR="00B81CD7" w:rsidRPr="00316FC3" w:rsidRDefault="00B81CD7" w:rsidP="00316FC3">
            <w:pPr>
              <w:rPr>
                <w:rFonts w:ascii="Verdana" w:hAnsi="Verdana" w:cs="Verdana"/>
                <w:color w:val="000000"/>
                <w:sz w:val="28"/>
                <w:szCs w:val="28"/>
              </w:rPr>
            </w:pPr>
          </w:p>
        </w:tc>
      </w:tr>
    </w:tbl>
    <w:p w:rsidR="00B81CD7" w:rsidRPr="00316FC3" w:rsidRDefault="00B81CD7" w:rsidP="00316FC3">
      <w:pPr>
        <w:widowControl/>
        <w:spacing w:before="240"/>
        <w:jc w:val="left"/>
        <w:rPr>
          <w:rFonts w:ascii="Verdana" w:hAnsi="Verdana" w:cs="Verdana"/>
          <w:kern w:val="0"/>
          <w:sz w:val="24"/>
          <w:szCs w:val="24"/>
          <w:lang w:eastAsia="en-US"/>
        </w:rPr>
      </w:pPr>
      <w:r w:rsidRPr="00316FC3">
        <w:rPr>
          <w:rFonts w:ascii="Verdana" w:hAnsi="Verdana" w:cs="Verdana"/>
          <w:kern w:val="0"/>
          <w:sz w:val="24"/>
          <w:szCs w:val="24"/>
        </w:rPr>
        <w:t xml:space="preserve">1. </w:t>
      </w:r>
      <w:r w:rsidRPr="00316FC3">
        <w:rPr>
          <w:rFonts w:ascii="Verdana" w:hAnsi="Verdana" w:cs="Verdana"/>
          <w:kern w:val="0"/>
          <w:sz w:val="24"/>
          <w:szCs w:val="24"/>
          <w:lang w:eastAsia="en-US"/>
        </w:rPr>
        <w:t>The primary function of the address resolution protocol (ARP) that resides in Internet hosts and routers is:</w:t>
      </w:r>
    </w:p>
    <w:p w:rsidR="00B81CD7" w:rsidRPr="00316FC3" w:rsidRDefault="00B81CD7" w:rsidP="00316FC3">
      <w:pPr>
        <w:widowControl/>
        <w:spacing w:before="120"/>
        <w:ind w:left="680"/>
        <w:jc w:val="left"/>
        <w:rPr>
          <w:rFonts w:ascii="Verdana" w:hAnsi="Verdana" w:cs="Verdana"/>
          <w:kern w:val="0"/>
          <w:sz w:val="24"/>
          <w:szCs w:val="24"/>
          <w:lang w:eastAsia="en-US"/>
        </w:rPr>
      </w:pPr>
      <w:r w:rsidRPr="00316FC3">
        <w:rPr>
          <w:rFonts w:ascii="Verdana" w:hAnsi="Verdana" w:cs="Verdana"/>
          <w:kern w:val="0"/>
          <w:sz w:val="24"/>
          <w:szCs w:val="24"/>
        </w:rPr>
        <w:t xml:space="preserve">A. </w:t>
      </w:r>
      <w:r w:rsidRPr="00316FC3">
        <w:rPr>
          <w:rFonts w:ascii="Verdana" w:hAnsi="Verdana" w:cs="Verdana"/>
          <w:kern w:val="0"/>
          <w:sz w:val="24"/>
          <w:szCs w:val="24"/>
          <w:lang w:eastAsia="en-US"/>
        </w:rPr>
        <w:t>To provide LAN router functions</w:t>
      </w:r>
    </w:p>
    <w:p w:rsidR="00B81CD7" w:rsidRPr="00316FC3" w:rsidRDefault="00B81CD7" w:rsidP="007E5D0D">
      <w:pPr>
        <w:widowControl/>
        <w:spacing w:before="120"/>
        <w:ind w:leftChars="200" w:left="31680" w:firstLineChars="100" w:firstLine="31680"/>
        <w:jc w:val="left"/>
        <w:rPr>
          <w:rFonts w:ascii="Verdana" w:hAnsi="Verdana" w:cs="Verdana"/>
          <w:kern w:val="0"/>
          <w:sz w:val="24"/>
          <w:szCs w:val="24"/>
          <w:lang w:eastAsia="en-US"/>
        </w:rPr>
      </w:pPr>
      <w:r w:rsidRPr="00316FC3">
        <w:rPr>
          <w:rFonts w:ascii="Verdana" w:hAnsi="Verdana" w:cs="Verdana"/>
          <w:kern w:val="0"/>
          <w:sz w:val="24"/>
          <w:szCs w:val="24"/>
        </w:rPr>
        <w:t xml:space="preserve">B. </w:t>
      </w:r>
      <w:r w:rsidRPr="00316FC3">
        <w:rPr>
          <w:rFonts w:ascii="Verdana" w:hAnsi="Verdana" w:cs="Verdana"/>
          <w:kern w:val="0"/>
          <w:sz w:val="24"/>
          <w:szCs w:val="24"/>
          <w:lang w:eastAsia="en-US"/>
        </w:rPr>
        <w:t>To translate between LAN addresses and physical interface addresses</w:t>
      </w:r>
    </w:p>
    <w:p w:rsidR="00B81CD7" w:rsidRPr="00316FC3" w:rsidRDefault="00B81CD7" w:rsidP="007E5D0D">
      <w:pPr>
        <w:widowControl/>
        <w:spacing w:before="120"/>
        <w:ind w:leftChars="200" w:left="31680" w:firstLineChars="100" w:firstLine="31680"/>
        <w:jc w:val="left"/>
        <w:rPr>
          <w:rFonts w:ascii="Verdana" w:hAnsi="Verdana" w:cs="Verdana"/>
          <w:kern w:val="0"/>
          <w:sz w:val="24"/>
          <w:szCs w:val="24"/>
          <w:lang w:eastAsia="en-US"/>
        </w:rPr>
      </w:pPr>
      <w:r w:rsidRPr="00316FC3">
        <w:rPr>
          <w:rFonts w:ascii="Verdana" w:hAnsi="Verdana" w:cs="Verdana"/>
          <w:kern w:val="0"/>
          <w:sz w:val="24"/>
          <w:szCs w:val="24"/>
        </w:rPr>
        <w:t xml:space="preserve">C. </w:t>
      </w:r>
      <w:r w:rsidRPr="00316FC3">
        <w:rPr>
          <w:rFonts w:ascii="Verdana" w:hAnsi="Verdana" w:cs="Verdana"/>
          <w:kern w:val="0"/>
          <w:sz w:val="24"/>
          <w:szCs w:val="24"/>
          <w:lang w:eastAsia="en-US"/>
        </w:rPr>
        <w:t>To translate between IP addresses and LAN addresses</w:t>
      </w:r>
    </w:p>
    <w:p w:rsidR="00B81CD7" w:rsidRPr="00316FC3" w:rsidRDefault="00B81CD7" w:rsidP="007E5D0D">
      <w:pPr>
        <w:widowControl/>
        <w:spacing w:before="120"/>
        <w:ind w:leftChars="200" w:left="31680" w:firstLineChars="100" w:firstLine="31680"/>
        <w:jc w:val="left"/>
        <w:rPr>
          <w:rFonts w:ascii="Verdana" w:hAnsi="Verdana" w:cs="Verdana"/>
          <w:kern w:val="0"/>
          <w:sz w:val="24"/>
          <w:szCs w:val="24"/>
        </w:rPr>
      </w:pPr>
      <w:r w:rsidRPr="00316FC3">
        <w:rPr>
          <w:rFonts w:ascii="Verdana" w:hAnsi="Verdana" w:cs="Verdana"/>
          <w:kern w:val="0"/>
          <w:sz w:val="24"/>
          <w:szCs w:val="24"/>
        </w:rPr>
        <w:t xml:space="preserve">D. </w:t>
      </w:r>
      <w:r w:rsidRPr="00316FC3">
        <w:rPr>
          <w:rFonts w:ascii="Verdana" w:hAnsi="Verdana" w:cs="Verdana"/>
          <w:kern w:val="0"/>
          <w:sz w:val="24"/>
          <w:szCs w:val="24"/>
          <w:lang w:eastAsia="en-US"/>
        </w:rPr>
        <w:t>To calculate the shortest path between two nodes on a LAN</w:t>
      </w:r>
    </w:p>
    <w:p w:rsidR="00B81CD7" w:rsidRPr="00316FC3" w:rsidRDefault="00B81CD7" w:rsidP="007E5D0D">
      <w:pPr>
        <w:spacing w:before="240"/>
        <w:ind w:left="31680" w:hangingChars="200" w:firstLine="31680"/>
        <w:rPr>
          <w:rFonts w:ascii="Verdana" w:hAnsi="Verdana" w:cs="Verdana"/>
          <w:sz w:val="24"/>
          <w:szCs w:val="24"/>
        </w:rPr>
      </w:pPr>
      <w:r w:rsidRPr="00316FC3">
        <w:rPr>
          <w:rFonts w:ascii="Verdana" w:hAnsi="Verdana" w:cs="Verdana"/>
          <w:sz w:val="24"/>
          <w:szCs w:val="24"/>
        </w:rPr>
        <w:t xml:space="preserve">2. Queuing can </w:t>
      </w:r>
      <w:r w:rsidRPr="00316FC3">
        <w:rPr>
          <w:rFonts w:ascii="Verdana" w:hAnsi="Verdana" w:cs="Verdana"/>
          <w:b/>
          <w:bCs/>
          <w:sz w:val="24"/>
          <w:szCs w:val="24"/>
        </w:rPr>
        <w:t>NOT</w:t>
      </w:r>
      <w:r w:rsidRPr="00316FC3">
        <w:rPr>
          <w:rFonts w:ascii="Verdana" w:hAnsi="Verdana" w:cs="Verdana"/>
          <w:sz w:val="24"/>
          <w:szCs w:val="24"/>
        </w:rPr>
        <w:t>occur in</w:t>
      </w:r>
    </w:p>
    <w:p w:rsidR="00B81CD7" w:rsidRPr="00316FC3" w:rsidRDefault="00B81CD7" w:rsidP="00316FC3">
      <w:pPr>
        <w:widowControl/>
        <w:spacing w:before="120" w:line="240" w:lineRule="exact"/>
        <w:ind w:left="680"/>
        <w:jc w:val="left"/>
        <w:rPr>
          <w:rFonts w:ascii="Verdana" w:hAnsi="Verdana" w:cs="Verdana"/>
          <w:kern w:val="0"/>
          <w:sz w:val="24"/>
          <w:szCs w:val="24"/>
          <w:lang w:eastAsia="en-US"/>
        </w:rPr>
      </w:pPr>
      <w:r w:rsidRPr="00316FC3">
        <w:rPr>
          <w:rFonts w:ascii="Verdana" w:hAnsi="Verdana" w:cs="Verdana"/>
          <w:kern w:val="0"/>
          <w:sz w:val="24"/>
          <w:szCs w:val="24"/>
          <w:lang w:eastAsia="en-US"/>
        </w:rPr>
        <w:t xml:space="preserve">A. the </w:t>
      </w:r>
      <w:r w:rsidRPr="00316FC3">
        <w:rPr>
          <w:rFonts w:ascii="Verdana" w:hAnsi="Verdana" w:cs="Verdana"/>
          <w:kern w:val="0"/>
          <w:sz w:val="24"/>
          <w:szCs w:val="24"/>
        </w:rPr>
        <w:t xml:space="preserve">router </w:t>
      </w:r>
      <w:r w:rsidRPr="00316FC3">
        <w:rPr>
          <w:rFonts w:ascii="Verdana" w:hAnsi="Verdana" w:cs="Verdana"/>
          <w:kern w:val="0"/>
          <w:sz w:val="24"/>
          <w:szCs w:val="24"/>
          <w:lang w:eastAsia="en-US"/>
        </w:rPr>
        <w:t>output ports</w:t>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lang w:eastAsia="en-US"/>
        </w:rPr>
        <w:t>B. the</w:t>
      </w:r>
      <w:r w:rsidRPr="00316FC3">
        <w:rPr>
          <w:rFonts w:ascii="Verdana" w:hAnsi="Verdana" w:cs="Verdana"/>
          <w:kern w:val="0"/>
          <w:sz w:val="24"/>
          <w:szCs w:val="24"/>
        </w:rPr>
        <w:t xml:space="preserve"> router</w:t>
      </w:r>
      <w:r w:rsidRPr="00316FC3">
        <w:rPr>
          <w:rFonts w:ascii="Verdana" w:hAnsi="Verdana" w:cs="Verdana"/>
          <w:kern w:val="0"/>
          <w:sz w:val="24"/>
          <w:szCs w:val="24"/>
          <w:lang w:eastAsia="en-US"/>
        </w:rPr>
        <w:t xml:space="preserve"> input ports </w:t>
      </w:r>
    </w:p>
    <w:p w:rsidR="00B81CD7" w:rsidRPr="00316FC3" w:rsidRDefault="00B81CD7" w:rsidP="00316FC3">
      <w:pPr>
        <w:widowControl/>
        <w:spacing w:before="120" w:line="240" w:lineRule="exact"/>
        <w:ind w:left="680"/>
        <w:jc w:val="left"/>
        <w:rPr>
          <w:rFonts w:ascii="Verdana" w:hAnsi="Verdana" w:cs="Verdana"/>
          <w:kern w:val="0"/>
          <w:sz w:val="24"/>
          <w:szCs w:val="24"/>
          <w:lang w:eastAsia="en-US"/>
        </w:rPr>
      </w:pPr>
      <w:r w:rsidRPr="00316FC3">
        <w:rPr>
          <w:rFonts w:ascii="Verdana" w:hAnsi="Verdana" w:cs="Verdana"/>
          <w:kern w:val="0"/>
          <w:sz w:val="24"/>
          <w:szCs w:val="24"/>
          <w:lang w:eastAsia="en-US"/>
        </w:rPr>
        <w:t xml:space="preserve">C. </w:t>
      </w:r>
      <w:r w:rsidRPr="00316FC3">
        <w:rPr>
          <w:rFonts w:ascii="Verdana" w:hAnsi="Verdana" w:cs="Verdana"/>
          <w:kern w:val="0"/>
          <w:sz w:val="24"/>
          <w:szCs w:val="24"/>
        </w:rPr>
        <w:t>physical medium</w:t>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lang w:eastAsia="en-US"/>
        </w:rPr>
        <w:t>D. an interconnection network</w:t>
      </w:r>
    </w:p>
    <w:p w:rsidR="00B81CD7" w:rsidRPr="00316FC3" w:rsidRDefault="00B81CD7" w:rsidP="00316FC3">
      <w:pPr>
        <w:widowControl/>
        <w:numPr>
          <w:ilvl w:val="0"/>
          <w:numId w:val="2"/>
        </w:numPr>
        <w:spacing w:before="240"/>
        <w:jc w:val="left"/>
        <w:rPr>
          <w:rFonts w:ascii="Verdana" w:hAnsi="Verdana" w:cs="Verdana"/>
          <w:kern w:val="0"/>
          <w:sz w:val="24"/>
          <w:szCs w:val="24"/>
          <w:lang w:eastAsia="en-US"/>
        </w:rPr>
      </w:pPr>
      <w:r w:rsidRPr="00316FC3">
        <w:rPr>
          <w:rFonts w:ascii="Verdana" w:hAnsi="Verdana" w:cs="Verdana"/>
          <w:kern w:val="0"/>
          <w:sz w:val="24"/>
          <w:szCs w:val="24"/>
          <w:lang w:eastAsia="en-US"/>
        </w:rPr>
        <w:t xml:space="preserve">The host component of a CIDR address of the form </w:t>
      </w:r>
      <w:r w:rsidRPr="00316FC3">
        <w:rPr>
          <w:rFonts w:ascii="Verdana" w:hAnsi="Verdana" w:cs="Verdana"/>
          <w:i/>
          <w:iCs/>
          <w:kern w:val="0"/>
          <w:sz w:val="24"/>
          <w:szCs w:val="24"/>
          <w:lang w:eastAsia="en-US"/>
        </w:rPr>
        <w:t>a.b.c.d/22</w:t>
      </w:r>
      <w:r w:rsidRPr="00316FC3">
        <w:rPr>
          <w:rFonts w:ascii="Verdana" w:hAnsi="Verdana" w:cs="Verdana"/>
          <w:kern w:val="0"/>
          <w:sz w:val="24"/>
          <w:szCs w:val="24"/>
          <w:lang w:eastAsia="en-US"/>
        </w:rPr>
        <w:t xml:space="preserve"> can contain addresses for:</w:t>
      </w:r>
    </w:p>
    <w:p w:rsidR="00B81CD7" w:rsidRPr="00316FC3" w:rsidRDefault="00B81CD7" w:rsidP="00316FC3">
      <w:pPr>
        <w:widowControl/>
        <w:spacing w:before="120"/>
        <w:ind w:left="680"/>
        <w:jc w:val="left"/>
        <w:rPr>
          <w:rFonts w:ascii="Verdana" w:hAnsi="Verdana" w:cs="Verdana"/>
          <w:kern w:val="0"/>
          <w:sz w:val="24"/>
          <w:szCs w:val="24"/>
        </w:rPr>
      </w:pPr>
      <w:r w:rsidRPr="00316FC3">
        <w:rPr>
          <w:rFonts w:ascii="Verdana" w:hAnsi="Verdana" w:cs="Verdana"/>
          <w:kern w:val="0"/>
          <w:sz w:val="24"/>
          <w:szCs w:val="24"/>
        </w:rPr>
        <w:t xml:space="preserve">A. </w:t>
      </w:r>
      <w:r w:rsidRPr="00316FC3">
        <w:rPr>
          <w:rFonts w:ascii="Verdana" w:hAnsi="Verdana" w:cs="Verdana"/>
          <w:kern w:val="0"/>
          <w:sz w:val="24"/>
          <w:szCs w:val="24"/>
          <w:lang w:eastAsia="en-US"/>
        </w:rPr>
        <w:t>2</w:t>
      </w:r>
      <w:r w:rsidRPr="00316FC3">
        <w:rPr>
          <w:rFonts w:ascii="Verdana" w:hAnsi="Verdana" w:cs="Verdana"/>
          <w:kern w:val="0"/>
          <w:sz w:val="24"/>
          <w:szCs w:val="24"/>
          <w:vertAlign w:val="superscript"/>
          <w:lang w:eastAsia="en-US"/>
        </w:rPr>
        <w:t xml:space="preserve">(32-22) </w:t>
      </w:r>
      <w:r w:rsidRPr="00316FC3">
        <w:rPr>
          <w:rFonts w:ascii="Verdana" w:hAnsi="Verdana" w:cs="Verdana"/>
          <w:kern w:val="0"/>
          <w:sz w:val="24"/>
          <w:szCs w:val="24"/>
          <w:lang w:eastAsia="en-US"/>
        </w:rPr>
        <w:t>hosts minus “special” hosts</w:t>
      </w:r>
    </w:p>
    <w:p w:rsidR="00B81CD7" w:rsidRPr="00316FC3" w:rsidRDefault="00B81CD7" w:rsidP="00316FC3">
      <w:pPr>
        <w:widowControl/>
        <w:spacing w:before="120"/>
        <w:ind w:left="680"/>
        <w:jc w:val="left"/>
        <w:rPr>
          <w:rFonts w:ascii="Verdana" w:hAnsi="Verdana" w:cs="Verdana"/>
          <w:kern w:val="0"/>
          <w:sz w:val="24"/>
          <w:szCs w:val="24"/>
        </w:rPr>
      </w:pPr>
      <w:r w:rsidRPr="00316FC3">
        <w:rPr>
          <w:rFonts w:ascii="Verdana" w:hAnsi="Verdana" w:cs="Verdana"/>
          <w:kern w:val="0"/>
          <w:sz w:val="24"/>
          <w:szCs w:val="24"/>
        </w:rPr>
        <w:t xml:space="preserve">B. </w:t>
      </w:r>
      <w:r w:rsidRPr="00316FC3">
        <w:rPr>
          <w:rFonts w:ascii="Verdana" w:hAnsi="Verdana" w:cs="Verdana"/>
          <w:kern w:val="0"/>
          <w:sz w:val="24"/>
          <w:szCs w:val="24"/>
          <w:lang w:eastAsia="en-US"/>
        </w:rPr>
        <w:t>512 hosts minus “special” hosts</w:t>
      </w:r>
    </w:p>
    <w:p w:rsidR="00B81CD7" w:rsidRPr="00316FC3" w:rsidRDefault="00B81CD7" w:rsidP="00316FC3">
      <w:pPr>
        <w:widowControl/>
        <w:spacing w:before="120"/>
        <w:ind w:left="680"/>
        <w:jc w:val="left"/>
        <w:rPr>
          <w:rFonts w:ascii="Verdana" w:hAnsi="Verdana" w:cs="Verdana"/>
          <w:kern w:val="0"/>
          <w:sz w:val="24"/>
          <w:szCs w:val="24"/>
          <w:lang w:eastAsia="en-US"/>
        </w:rPr>
      </w:pPr>
      <w:r w:rsidRPr="00316FC3">
        <w:rPr>
          <w:rFonts w:ascii="Verdana" w:hAnsi="Verdana" w:cs="Verdana"/>
          <w:kern w:val="0"/>
          <w:sz w:val="24"/>
          <w:szCs w:val="24"/>
        </w:rPr>
        <w:t xml:space="preserve">C. </w:t>
      </w:r>
      <w:r w:rsidRPr="00316FC3">
        <w:rPr>
          <w:rFonts w:ascii="Verdana" w:hAnsi="Verdana" w:cs="Verdana"/>
          <w:i/>
          <w:iCs/>
          <w:kern w:val="0"/>
          <w:sz w:val="24"/>
          <w:szCs w:val="24"/>
          <w:lang w:eastAsia="en-US"/>
        </w:rPr>
        <w:t>d</w:t>
      </w:r>
      <w:r w:rsidRPr="00316FC3">
        <w:rPr>
          <w:rFonts w:ascii="Verdana" w:hAnsi="Verdana" w:cs="Verdana"/>
          <w:kern w:val="0"/>
          <w:sz w:val="24"/>
          <w:szCs w:val="24"/>
          <w:lang w:eastAsia="en-US"/>
        </w:rPr>
        <w:t xml:space="preserve"> times 22 hosts</w:t>
      </w:r>
    </w:p>
    <w:p w:rsidR="00B81CD7" w:rsidRPr="00316FC3" w:rsidRDefault="00B81CD7" w:rsidP="00316FC3">
      <w:pPr>
        <w:widowControl/>
        <w:spacing w:before="120"/>
        <w:ind w:left="680"/>
        <w:jc w:val="left"/>
        <w:rPr>
          <w:rFonts w:ascii="Verdana" w:hAnsi="Verdana" w:cs="Verdana"/>
          <w:kern w:val="0"/>
          <w:sz w:val="24"/>
          <w:szCs w:val="24"/>
        </w:rPr>
      </w:pPr>
      <w:r w:rsidRPr="00316FC3">
        <w:rPr>
          <w:rFonts w:ascii="Verdana" w:hAnsi="Verdana" w:cs="Verdana"/>
          <w:kern w:val="0"/>
          <w:sz w:val="24"/>
          <w:szCs w:val="24"/>
        </w:rPr>
        <w:t xml:space="preserve">D. </w:t>
      </w:r>
      <w:r w:rsidRPr="00316FC3">
        <w:rPr>
          <w:rFonts w:ascii="Verdana" w:hAnsi="Verdana" w:cs="Verdana"/>
          <w:kern w:val="0"/>
          <w:sz w:val="24"/>
          <w:szCs w:val="24"/>
          <w:lang w:eastAsia="en-US"/>
        </w:rPr>
        <w:t>10 hosts minus “special” hosts</w:t>
      </w:r>
    </w:p>
    <w:p w:rsidR="00B81CD7" w:rsidRPr="00316FC3" w:rsidRDefault="00B81CD7" w:rsidP="007E5D0D">
      <w:pPr>
        <w:spacing w:before="240"/>
        <w:ind w:left="31680" w:hangingChars="200" w:firstLine="31680"/>
        <w:rPr>
          <w:rFonts w:ascii="Verdana" w:hAnsi="Verdana" w:cs="Verdana"/>
          <w:sz w:val="24"/>
          <w:szCs w:val="24"/>
        </w:rPr>
      </w:pPr>
      <w:r w:rsidRPr="00316FC3">
        <w:rPr>
          <w:rFonts w:ascii="Verdana" w:hAnsi="Verdana" w:cs="Verdana"/>
          <w:sz w:val="24"/>
          <w:szCs w:val="24"/>
        </w:rPr>
        <w:t>4. The length of an Ethernet address is</w:t>
      </w:r>
    </w:p>
    <w:p w:rsidR="00B81CD7" w:rsidRPr="00316FC3" w:rsidRDefault="00B81CD7" w:rsidP="00316FC3">
      <w:pPr>
        <w:widowControl/>
        <w:spacing w:before="120" w:line="240" w:lineRule="exact"/>
        <w:ind w:left="680"/>
        <w:jc w:val="left"/>
        <w:rPr>
          <w:rFonts w:ascii="Verdana" w:hAnsi="Verdana" w:cs="Verdana"/>
          <w:kern w:val="0"/>
          <w:sz w:val="24"/>
          <w:szCs w:val="24"/>
          <w:lang w:eastAsia="en-US"/>
        </w:rPr>
      </w:pPr>
      <w:r w:rsidRPr="00316FC3">
        <w:rPr>
          <w:rFonts w:ascii="Verdana" w:hAnsi="Verdana" w:cs="Verdana"/>
          <w:kern w:val="0"/>
          <w:sz w:val="24"/>
          <w:szCs w:val="24"/>
        </w:rPr>
        <w:t xml:space="preserve">A. </w:t>
      </w:r>
      <w:r w:rsidRPr="00316FC3">
        <w:rPr>
          <w:rFonts w:ascii="Verdana" w:hAnsi="Verdana" w:cs="Verdana"/>
          <w:kern w:val="0"/>
          <w:sz w:val="24"/>
          <w:szCs w:val="24"/>
          <w:lang w:eastAsia="en-US"/>
        </w:rPr>
        <w:t>4 bytes</w:t>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t xml:space="preserve">B. </w:t>
      </w:r>
      <w:r w:rsidRPr="00316FC3">
        <w:rPr>
          <w:rFonts w:ascii="Verdana" w:hAnsi="Verdana" w:cs="Verdana"/>
          <w:kern w:val="0"/>
          <w:sz w:val="24"/>
          <w:szCs w:val="24"/>
          <w:lang w:eastAsia="en-US"/>
        </w:rPr>
        <w:t xml:space="preserve">6 bytes </w:t>
      </w:r>
    </w:p>
    <w:p w:rsidR="00B81CD7" w:rsidRPr="00316FC3" w:rsidRDefault="00B81CD7" w:rsidP="00316FC3">
      <w:pPr>
        <w:widowControl/>
        <w:spacing w:before="120" w:line="240" w:lineRule="exact"/>
        <w:ind w:left="680"/>
        <w:jc w:val="left"/>
        <w:rPr>
          <w:rFonts w:ascii="Verdana" w:hAnsi="Verdana" w:cs="Verdana"/>
          <w:kern w:val="0"/>
          <w:sz w:val="24"/>
          <w:szCs w:val="24"/>
        </w:rPr>
      </w:pPr>
      <w:r w:rsidRPr="00316FC3">
        <w:rPr>
          <w:rFonts w:ascii="Verdana" w:hAnsi="Verdana" w:cs="Verdana"/>
          <w:kern w:val="0"/>
          <w:sz w:val="24"/>
          <w:szCs w:val="24"/>
        </w:rPr>
        <w:t xml:space="preserve">C. </w:t>
      </w:r>
      <w:r w:rsidRPr="00316FC3">
        <w:rPr>
          <w:rFonts w:ascii="Verdana" w:hAnsi="Verdana" w:cs="Verdana"/>
          <w:kern w:val="0"/>
          <w:sz w:val="24"/>
          <w:szCs w:val="24"/>
          <w:lang w:eastAsia="en-US"/>
        </w:rPr>
        <w:t xml:space="preserve">14 bytes </w:t>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t xml:space="preserve">D. </w:t>
      </w:r>
      <w:r w:rsidRPr="00316FC3">
        <w:rPr>
          <w:rFonts w:ascii="Verdana" w:hAnsi="Verdana" w:cs="Verdana"/>
          <w:kern w:val="0"/>
          <w:sz w:val="24"/>
          <w:szCs w:val="24"/>
          <w:lang w:eastAsia="en-US"/>
        </w:rPr>
        <w:t xml:space="preserve">20 bytes </w:t>
      </w:r>
    </w:p>
    <w:p w:rsidR="00B81CD7" w:rsidRPr="00316FC3" w:rsidRDefault="00B81CD7" w:rsidP="007E5D0D">
      <w:pPr>
        <w:spacing w:before="240"/>
        <w:ind w:left="31680" w:hangingChars="150" w:firstLine="31680"/>
        <w:rPr>
          <w:rFonts w:ascii="Verdana" w:hAnsi="Verdana" w:cs="Verdana"/>
          <w:sz w:val="24"/>
          <w:szCs w:val="24"/>
        </w:rPr>
      </w:pPr>
      <w:r w:rsidRPr="00316FC3">
        <w:rPr>
          <w:rFonts w:ascii="Verdana" w:hAnsi="Verdana" w:cs="Verdana"/>
          <w:sz w:val="24"/>
          <w:szCs w:val="24"/>
        </w:rPr>
        <w:t>5. Host A sends a TCP segment (Seq = 43, ACK = 103) to host B, and then host B replies with a TCP segment (Seq = 103, ACK = 57). The payload of the first TCP segment is</w:t>
      </w:r>
    </w:p>
    <w:p w:rsidR="00B81CD7" w:rsidRPr="00316FC3" w:rsidRDefault="00B81CD7" w:rsidP="00316FC3">
      <w:pPr>
        <w:widowControl/>
        <w:spacing w:before="120" w:line="240" w:lineRule="exact"/>
        <w:ind w:left="680"/>
        <w:jc w:val="left"/>
        <w:rPr>
          <w:rFonts w:ascii="Verdana" w:hAnsi="Verdana" w:cs="Verdana"/>
          <w:kern w:val="0"/>
          <w:sz w:val="24"/>
          <w:szCs w:val="24"/>
          <w:lang w:eastAsia="en-US"/>
        </w:rPr>
      </w:pPr>
      <w:r w:rsidRPr="00316FC3">
        <w:rPr>
          <w:rFonts w:ascii="Verdana" w:hAnsi="Verdana" w:cs="Verdana"/>
          <w:kern w:val="0"/>
          <w:sz w:val="24"/>
          <w:szCs w:val="24"/>
        </w:rPr>
        <w:t xml:space="preserve">A. </w:t>
      </w:r>
      <w:r w:rsidRPr="00316FC3">
        <w:rPr>
          <w:rFonts w:ascii="Verdana" w:hAnsi="Verdana" w:cs="Verdana"/>
          <w:kern w:val="0"/>
          <w:sz w:val="24"/>
          <w:szCs w:val="24"/>
          <w:lang w:eastAsia="en-US"/>
        </w:rPr>
        <w:t>14 bytes long</w:t>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t>B. 43</w:t>
      </w:r>
      <w:r w:rsidRPr="00316FC3">
        <w:rPr>
          <w:rFonts w:ascii="Verdana" w:hAnsi="Verdana" w:cs="Verdana"/>
          <w:kern w:val="0"/>
          <w:sz w:val="24"/>
          <w:szCs w:val="24"/>
          <w:lang w:eastAsia="en-US"/>
        </w:rPr>
        <w:t xml:space="preserve"> bytes long</w:t>
      </w:r>
    </w:p>
    <w:p w:rsidR="00B81CD7" w:rsidRPr="00316FC3" w:rsidRDefault="00B81CD7" w:rsidP="00316FC3">
      <w:pPr>
        <w:widowControl/>
        <w:spacing w:before="120" w:line="240" w:lineRule="exact"/>
        <w:ind w:left="680"/>
        <w:jc w:val="left"/>
        <w:rPr>
          <w:rFonts w:ascii="Verdana" w:hAnsi="Verdana" w:cs="Verdana"/>
          <w:kern w:val="0"/>
          <w:sz w:val="24"/>
          <w:szCs w:val="24"/>
          <w:lang w:eastAsia="en-US"/>
        </w:rPr>
      </w:pPr>
      <w:r w:rsidRPr="00316FC3">
        <w:rPr>
          <w:rFonts w:ascii="Verdana" w:hAnsi="Verdana" w:cs="Verdana"/>
          <w:kern w:val="0"/>
          <w:sz w:val="24"/>
          <w:szCs w:val="24"/>
        </w:rPr>
        <w:t>C. 57</w:t>
      </w:r>
      <w:r w:rsidRPr="00316FC3">
        <w:rPr>
          <w:rFonts w:ascii="Verdana" w:hAnsi="Verdana" w:cs="Verdana"/>
          <w:kern w:val="0"/>
          <w:sz w:val="24"/>
          <w:szCs w:val="24"/>
          <w:lang w:eastAsia="en-US"/>
        </w:rPr>
        <w:t xml:space="preserve"> bytes long</w:t>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t>D. 60</w:t>
      </w:r>
      <w:r w:rsidRPr="00316FC3">
        <w:rPr>
          <w:rFonts w:ascii="Verdana" w:hAnsi="Verdana" w:cs="Verdana"/>
          <w:kern w:val="0"/>
          <w:sz w:val="24"/>
          <w:szCs w:val="24"/>
          <w:lang w:eastAsia="en-US"/>
        </w:rPr>
        <w:t xml:space="preserve"> bytes long</w:t>
      </w:r>
    </w:p>
    <w:p w:rsidR="00B81CD7" w:rsidRPr="00316FC3" w:rsidRDefault="00B81CD7" w:rsidP="007E5D0D">
      <w:pPr>
        <w:spacing w:before="240"/>
        <w:ind w:left="31680" w:hangingChars="200" w:firstLine="31680"/>
        <w:rPr>
          <w:rFonts w:ascii="Verdana" w:hAnsi="Verdana" w:cs="Verdana"/>
          <w:sz w:val="24"/>
          <w:szCs w:val="24"/>
        </w:rPr>
      </w:pPr>
      <w:r w:rsidRPr="00316FC3">
        <w:rPr>
          <w:rFonts w:ascii="Verdana" w:hAnsi="Verdana" w:cs="Verdana"/>
          <w:sz w:val="24"/>
          <w:szCs w:val="24"/>
        </w:rPr>
        <w:t>6. Longest prefix matching is used</w:t>
      </w:r>
    </w:p>
    <w:p w:rsidR="00B81CD7" w:rsidRPr="00316FC3" w:rsidRDefault="00B81CD7" w:rsidP="00316FC3">
      <w:pPr>
        <w:widowControl/>
        <w:spacing w:before="120" w:line="240" w:lineRule="exact"/>
        <w:ind w:left="680"/>
        <w:jc w:val="left"/>
        <w:rPr>
          <w:rFonts w:ascii="Verdana" w:hAnsi="Verdana" w:cs="Verdana"/>
          <w:kern w:val="0"/>
          <w:sz w:val="24"/>
          <w:szCs w:val="24"/>
        </w:rPr>
      </w:pPr>
      <w:r w:rsidRPr="00316FC3">
        <w:rPr>
          <w:rFonts w:ascii="Verdana" w:hAnsi="Verdana" w:cs="Verdana"/>
          <w:kern w:val="0"/>
          <w:sz w:val="24"/>
          <w:szCs w:val="24"/>
        </w:rPr>
        <w:t xml:space="preserve">A. in routers to know on which link can forward packets </w:t>
      </w:r>
    </w:p>
    <w:p w:rsidR="00B81CD7" w:rsidRPr="00316FC3" w:rsidRDefault="00B81CD7" w:rsidP="007E5D0D">
      <w:pPr>
        <w:widowControl/>
        <w:spacing w:before="120" w:line="240" w:lineRule="exact"/>
        <w:ind w:leftChars="331" w:left="31680" w:hangingChars="141" w:firstLine="31680"/>
        <w:jc w:val="left"/>
        <w:rPr>
          <w:rFonts w:ascii="Verdana" w:hAnsi="Verdana" w:cs="Verdana"/>
          <w:kern w:val="0"/>
          <w:sz w:val="24"/>
          <w:szCs w:val="24"/>
        </w:rPr>
      </w:pPr>
      <w:r w:rsidRPr="00316FC3">
        <w:rPr>
          <w:rFonts w:ascii="Verdana" w:hAnsi="Verdana" w:cs="Verdana"/>
          <w:kern w:val="0"/>
          <w:sz w:val="24"/>
          <w:szCs w:val="24"/>
        </w:rPr>
        <w:t>B. in classless addressing to use the address space more efficiently than in classful addressing.</w:t>
      </w:r>
    </w:p>
    <w:p w:rsidR="00B81CD7" w:rsidRPr="00316FC3" w:rsidRDefault="00B81CD7" w:rsidP="00316FC3">
      <w:pPr>
        <w:widowControl/>
        <w:spacing w:before="120" w:line="240" w:lineRule="exact"/>
        <w:ind w:left="680"/>
        <w:jc w:val="left"/>
        <w:rPr>
          <w:rFonts w:ascii="Verdana" w:hAnsi="Verdana" w:cs="Verdana"/>
          <w:kern w:val="0"/>
          <w:sz w:val="24"/>
          <w:szCs w:val="24"/>
        </w:rPr>
      </w:pPr>
      <w:r w:rsidRPr="00316FC3">
        <w:rPr>
          <w:rFonts w:ascii="Verdana" w:hAnsi="Verdana" w:cs="Verdana"/>
          <w:kern w:val="0"/>
          <w:sz w:val="24"/>
          <w:szCs w:val="24"/>
        </w:rPr>
        <w:t>C. by NAT to increase the available address space</w:t>
      </w:r>
    </w:p>
    <w:p w:rsidR="00B81CD7" w:rsidRPr="00316FC3" w:rsidRDefault="00B81CD7" w:rsidP="00316FC3">
      <w:pPr>
        <w:widowControl/>
        <w:spacing w:before="120" w:line="240" w:lineRule="exact"/>
        <w:ind w:left="680"/>
        <w:jc w:val="left"/>
        <w:rPr>
          <w:rFonts w:ascii="Verdana" w:hAnsi="Verdana" w:cs="Verdana"/>
          <w:kern w:val="0"/>
          <w:sz w:val="24"/>
          <w:szCs w:val="24"/>
        </w:rPr>
      </w:pPr>
      <w:r w:rsidRPr="00316FC3">
        <w:rPr>
          <w:rFonts w:ascii="Verdana" w:hAnsi="Verdana" w:cs="Verdana"/>
          <w:kern w:val="0"/>
          <w:sz w:val="24"/>
          <w:szCs w:val="24"/>
        </w:rPr>
        <w:t>D. to assign subnet masks.</w:t>
      </w:r>
    </w:p>
    <w:p w:rsidR="00B81CD7" w:rsidRPr="00316FC3" w:rsidRDefault="00B81CD7" w:rsidP="007E5D0D">
      <w:pPr>
        <w:spacing w:before="240"/>
        <w:ind w:left="31680" w:hangingChars="200" w:firstLine="31680"/>
        <w:rPr>
          <w:rFonts w:ascii="Verdana" w:hAnsi="Verdana" w:cs="Verdana"/>
          <w:sz w:val="24"/>
          <w:szCs w:val="24"/>
        </w:rPr>
      </w:pPr>
      <w:r w:rsidRPr="00316FC3">
        <w:rPr>
          <w:rFonts w:ascii="Verdana" w:hAnsi="Verdana" w:cs="Verdana"/>
          <w:sz w:val="24"/>
          <w:szCs w:val="24"/>
        </w:rPr>
        <w:t>7. Using module 2 arithmetic to compute the CRC code for message 101101110011 with the generator 10011, the result is</w:t>
      </w:r>
    </w:p>
    <w:p w:rsidR="00B81CD7" w:rsidRPr="00316FC3" w:rsidRDefault="00B81CD7" w:rsidP="00316FC3">
      <w:pPr>
        <w:widowControl/>
        <w:spacing w:before="120" w:line="240" w:lineRule="exact"/>
        <w:ind w:left="680"/>
        <w:jc w:val="left"/>
        <w:rPr>
          <w:rFonts w:ascii="Verdana" w:hAnsi="Verdana" w:cs="Verdana"/>
          <w:kern w:val="0"/>
          <w:sz w:val="24"/>
          <w:szCs w:val="24"/>
        </w:rPr>
      </w:pPr>
      <w:r w:rsidRPr="00316FC3">
        <w:rPr>
          <w:rFonts w:ascii="Verdana" w:hAnsi="Verdana" w:cs="Verdana"/>
          <w:kern w:val="0"/>
          <w:sz w:val="24"/>
          <w:szCs w:val="24"/>
        </w:rPr>
        <w:t>A</w:t>
      </w:r>
      <w:r w:rsidRPr="00316FC3">
        <w:rPr>
          <w:rFonts w:ascii="Verdana" w:hAnsi="Verdana" w:cs="宋体" w:hint="eastAsia"/>
          <w:kern w:val="0"/>
          <w:sz w:val="24"/>
          <w:szCs w:val="24"/>
        </w:rPr>
        <w:t>．</w:t>
      </w:r>
      <w:r w:rsidRPr="00316FC3">
        <w:rPr>
          <w:rFonts w:ascii="Verdana" w:hAnsi="Verdana" w:cs="Verdana"/>
          <w:kern w:val="0"/>
          <w:sz w:val="24"/>
          <w:szCs w:val="24"/>
        </w:rPr>
        <w:t>01011</w:t>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t>B</w:t>
      </w:r>
      <w:r w:rsidRPr="00316FC3">
        <w:rPr>
          <w:rFonts w:ascii="Verdana" w:hAnsi="Verdana" w:cs="宋体" w:hint="eastAsia"/>
          <w:kern w:val="0"/>
          <w:sz w:val="24"/>
          <w:szCs w:val="24"/>
        </w:rPr>
        <w:t>．</w:t>
      </w:r>
      <w:r w:rsidRPr="00316FC3">
        <w:rPr>
          <w:rFonts w:ascii="Verdana" w:hAnsi="Verdana" w:cs="Verdana"/>
          <w:kern w:val="0"/>
          <w:sz w:val="24"/>
          <w:szCs w:val="24"/>
        </w:rPr>
        <w:t>0011</w:t>
      </w:r>
    </w:p>
    <w:p w:rsidR="00B81CD7" w:rsidRPr="00316FC3" w:rsidRDefault="00B81CD7" w:rsidP="00316FC3">
      <w:pPr>
        <w:widowControl/>
        <w:spacing w:before="120" w:line="240" w:lineRule="exact"/>
        <w:ind w:left="680"/>
        <w:jc w:val="left"/>
        <w:rPr>
          <w:rFonts w:ascii="Verdana" w:hAnsi="Verdana" w:cs="Verdana"/>
          <w:kern w:val="0"/>
          <w:sz w:val="24"/>
          <w:szCs w:val="24"/>
        </w:rPr>
      </w:pPr>
      <w:r w:rsidRPr="00316FC3">
        <w:rPr>
          <w:rFonts w:ascii="Verdana" w:hAnsi="Verdana" w:cs="Verdana"/>
          <w:kern w:val="0"/>
          <w:sz w:val="24"/>
          <w:szCs w:val="24"/>
        </w:rPr>
        <w:t>C</w:t>
      </w:r>
      <w:r w:rsidRPr="00316FC3">
        <w:rPr>
          <w:rFonts w:ascii="Verdana" w:hAnsi="Verdana" w:cs="宋体" w:hint="eastAsia"/>
          <w:kern w:val="0"/>
          <w:sz w:val="24"/>
          <w:szCs w:val="24"/>
        </w:rPr>
        <w:t>．</w:t>
      </w:r>
      <w:r w:rsidRPr="00316FC3">
        <w:rPr>
          <w:rFonts w:ascii="Verdana" w:hAnsi="Verdana" w:cs="Verdana"/>
          <w:kern w:val="0"/>
          <w:sz w:val="24"/>
          <w:szCs w:val="24"/>
        </w:rPr>
        <w:t xml:space="preserve">10011   </w:t>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r>
      <w:r w:rsidRPr="00316FC3">
        <w:rPr>
          <w:rFonts w:ascii="Verdana" w:hAnsi="Verdana" w:cs="Verdana"/>
          <w:kern w:val="0"/>
          <w:sz w:val="24"/>
          <w:szCs w:val="24"/>
        </w:rPr>
        <w:tab/>
        <w:t>D</w:t>
      </w:r>
      <w:r w:rsidRPr="00316FC3">
        <w:rPr>
          <w:rFonts w:ascii="Verdana" w:hAnsi="Verdana" w:cs="宋体" w:hint="eastAsia"/>
          <w:kern w:val="0"/>
          <w:sz w:val="24"/>
          <w:szCs w:val="24"/>
        </w:rPr>
        <w:t>．</w:t>
      </w:r>
      <w:r w:rsidRPr="00316FC3">
        <w:rPr>
          <w:rFonts w:ascii="Verdana" w:hAnsi="Verdana" w:cs="Verdana"/>
          <w:kern w:val="0"/>
          <w:sz w:val="24"/>
          <w:szCs w:val="24"/>
        </w:rPr>
        <w:t>1110</w:t>
      </w:r>
    </w:p>
    <w:p w:rsidR="00B81CD7" w:rsidRPr="00316FC3" w:rsidRDefault="00B81CD7" w:rsidP="007E5D0D">
      <w:pPr>
        <w:spacing w:before="240"/>
        <w:ind w:left="31680" w:hangingChars="200" w:firstLine="31680"/>
        <w:rPr>
          <w:rFonts w:ascii="Verdana" w:hAnsi="Verdana" w:cs="Verdana"/>
          <w:sz w:val="24"/>
          <w:szCs w:val="24"/>
        </w:rPr>
      </w:pPr>
      <w:r w:rsidRPr="00316FC3">
        <w:rPr>
          <w:rFonts w:ascii="Verdana" w:hAnsi="Verdana" w:cs="Verdana"/>
          <w:sz w:val="24"/>
          <w:szCs w:val="24"/>
        </w:rPr>
        <w:t xml:space="preserve">8.Which windows command usually can be used to show the intermediate routers along the path to a remote destination? </w:t>
      </w:r>
    </w:p>
    <w:p w:rsidR="00B81CD7" w:rsidRPr="00316FC3" w:rsidRDefault="00B81CD7" w:rsidP="00316FC3">
      <w:pPr>
        <w:widowControl/>
        <w:spacing w:before="120" w:line="240" w:lineRule="exact"/>
        <w:ind w:left="680"/>
        <w:jc w:val="left"/>
        <w:rPr>
          <w:rFonts w:ascii="Verdana" w:hAnsi="Verdana" w:cs="Verdana"/>
          <w:kern w:val="0"/>
          <w:sz w:val="24"/>
          <w:szCs w:val="24"/>
          <w:lang w:eastAsia="en-US"/>
        </w:rPr>
      </w:pPr>
      <w:r w:rsidRPr="00316FC3">
        <w:rPr>
          <w:rFonts w:ascii="Verdana" w:hAnsi="Verdana" w:cs="Verdana"/>
          <w:kern w:val="0"/>
          <w:sz w:val="24"/>
          <w:szCs w:val="24"/>
          <w:lang w:eastAsia="en-US"/>
        </w:rPr>
        <w:t xml:space="preserve">A. ping </w:t>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rPr>
        <w:tab/>
      </w:r>
      <w:r w:rsidRPr="00316FC3">
        <w:rPr>
          <w:rFonts w:ascii="Verdana" w:hAnsi="Verdana" w:cs="Verdana"/>
          <w:kern w:val="0"/>
          <w:sz w:val="24"/>
          <w:szCs w:val="24"/>
          <w:lang w:eastAsia="en-US"/>
        </w:rPr>
        <w:t>B. showroute</w:t>
      </w:r>
    </w:p>
    <w:p w:rsidR="00B81CD7" w:rsidRPr="00316FC3" w:rsidRDefault="00B81CD7" w:rsidP="00316FC3">
      <w:pPr>
        <w:widowControl/>
        <w:spacing w:before="120" w:line="240" w:lineRule="exact"/>
        <w:ind w:left="680"/>
        <w:jc w:val="left"/>
        <w:rPr>
          <w:rFonts w:ascii="Verdana" w:hAnsi="Verdana" w:cs="Verdana"/>
          <w:kern w:val="0"/>
          <w:sz w:val="24"/>
          <w:szCs w:val="24"/>
          <w:lang w:eastAsia="en-US"/>
        </w:rPr>
      </w:pPr>
      <w:r w:rsidRPr="00316FC3">
        <w:rPr>
          <w:rFonts w:ascii="Verdana" w:hAnsi="Verdana" w:cs="Verdana"/>
          <w:kern w:val="0"/>
          <w:sz w:val="24"/>
          <w:szCs w:val="24"/>
          <w:lang w:eastAsia="en-US"/>
        </w:rPr>
        <w:t xml:space="preserve">C. </w:t>
      </w:r>
      <w:r w:rsidRPr="00316FC3">
        <w:rPr>
          <w:rFonts w:ascii="Verdana" w:hAnsi="Verdana" w:cs="Verdana"/>
          <w:kern w:val="0"/>
          <w:sz w:val="24"/>
          <w:szCs w:val="24"/>
        </w:rPr>
        <w:t>nbtstat</w:t>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rPr>
        <w:tab/>
      </w:r>
      <w:r w:rsidRPr="00316FC3">
        <w:rPr>
          <w:rFonts w:ascii="Verdana" w:hAnsi="Verdana" w:cs="Verdana"/>
          <w:kern w:val="0"/>
          <w:sz w:val="24"/>
          <w:szCs w:val="24"/>
          <w:lang w:eastAsia="en-US"/>
        </w:rPr>
        <w:t>D. tracert</w:t>
      </w:r>
    </w:p>
    <w:p w:rsidR="00B81CD7" w:rsidRPr="00316FC3" w:rsidRDefault="00B81CD7" w:rsidP="007E5D0D">
      <w:pPr>
        <w:spacing w:before="240"/>
        <w:ind w:left="31680" w:hangingChars="200" w:firstLine="31680"/>
        <w:rPr>
          <w:rFonts w:ascii="Verdana" w:hAnsi="Verdana" w:cs="Verdana"/>
          <w:sz w:val="24"/>
          <w:szCs w:val="24"/>
        </w:rPr>
      </w:pPr>
      <w:r w:rsidRPr="00316FC3">
        <w:rPr>
          <w:rFonts w:ascii="Verdana" w:hAnsi="Verdana" w:cs="Verdana"/>
          <w:sz w:val="24"/>
          <w:szCs w:val="24"/>
        </w:rPr>
        <w:t xml:space="preserve">9. Which character is </w:t>
      </w:r>
      <w:r w:rsidRPr="00316FC3">
        <w:rPr>
          <w:rFonts w:ascii="Verdana" w:hAnsi="Verdana" w:cs="Verdana"/>
          <w:b/>
          <w:bCs/>
          <w:sz w:val="24"/>
          <w:szCs w:val="24"/>
        </w:rPr>
        <w:t>NOT</w:t>
      </w:r>
      <w:r w:rsidRPr="00316FC3">
        <w:rPr>
          <w:rFonts w:ascii="Verdana" w:hAnsi="Verdana" w:cs="Verdana"/>
          <w:sz w:val="24"/>
          <w:szCs w:val="24"/>
        </w:rPr>
        <w:t xml:space="preserve"> distance-vector algorithm’s characters</w:t>
      </w:r>
      <w:r w:rsidRPr="00316FC3">
        <w:rPr>
          <w:rFonts w:ascii="Verdana" w:hAnsi="Verdana" w:cs="宋体" w:hint="eastAsia"/>
          <w:sz w:val="24"/>
          <w:szCs w:val="24"/>
        </w:rPr>
        <w:t>？</w:t>
      </w:r>
    </w:p>
    <w:p w:rsidR="00B81CD7" w:rsidRPr="00316FC3" w:rsidRDefault="00B81CD7" w:rsidP="00316FC3">
      <w:pPr>
        <w:widowControl/>
        <w:spacing w:before="120" w:line="240" w:lineRule="exact"/>
        <w:ind w:left="680"/>
        <w:jc w:val="left"/>
        <w:rPr>
          <w:rFonts w:ascii="Verdana" w:hAnsi="Verdana" w:cs="Verdana"/>
          <w:kern w:val="0"/>
          <w:sz w:val="24"/>
          <w:szCs w:val="24"/>
          <w:lang w:eastAsia="en-US"/>
        </w:rPr>
      </w:pPr>
      <w:r w:rsidRPr="00316FC3">
        <w:rPr>
          <w:rFonts w:ascii="Verdana" w:hAnsi="Verdana" w:cs="Verdana"/>
          <w:kern w:val="0"/>
          <w:sz w:val="24"/>
          <w:szCs w:val="24"/>
          <w:lang w:eastAsia="en-US"/>
        </w:rPr>
        <w:t xml:space="preserve">A. iterative </w:t>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t>B. global</w:t>
      </w:r>
    </w:p>
    <w:p w:rsidR="00B81CD7" w:rsidRPr="00316FC3" w:rsidRDefault="00B81CD7" w:rsidP="00316FC3">
      <w:pPr>
        <w:widowControl/>
        <w:spacing w:before="120" w:line="240" w:lineRule="exact"/>
        <w:ind w:left="680"/>
        <w:jc w:val="left"/>
        <w:rPr>
          <w:rFonts w:ascii="Verdana" w:hAnsi="Verdana" w:cs="Verdana"/>
          <w:kern w:val="0"/>
          <w:sz w:val="24"/>
          <w:szCs w:val="24"/>
        </w:rPr>
      </w:pPr>
      <w:r w:rsidRPr="00316FC3">
        <w:rPr>
          <w:rFonts w:ascii="Verdana" w:hAnsi="Verdana" w:cs="Verdana"/>
          <w:kern w:val="0"/>
          <w:sz w:val="24"/>
          <w:szCs w:val="24"/>
          <w:lang w:eastAsia="en-US"/>
        </w:rPr>
        <w:t xml:space="preserve">C. asynchronous     </w:t>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lang w:eastAsia="en-US"/>
        </w:rPr>
        <w:tab/>
      </w:r>
      <w:r w:rsidRPr="00316FC3">
        <w:rPr>
          <w:rFonts w:ascii="Verdana" w:hAnsi="Verdana" w:cs="Verdana"/>
          <w:kern w:val="0"/>
          <w:sz w:val="24"/>
          <w:szCs w:val="24"/>
        </w:rPr>
        <w:tab/>
      </w:r>
      <w:r w:rsidRPr="00316FC3">
        <w:rPr>
          <w:rFonts w:ascii="Verdana" w:hAnsi="Verdana" w:cs="Verdana"/>
          <w:kern w:val="0"/>
          <w:sz w:val="24"/>
          <w:szCs w:val="24"/>
          <w:lang w:eastAsia="en-US"/>
        </w:rPr>
        <w:t>D. distributed</w:t>
      </w:r>
    </w:p>
    <w:p w:rsidR="00B81CD7" w:rsidRPr="00316FC3" w:rsidRDefault="00B81CD7" w:rsidP="007E5D0D">
      <w:pPr>
        <w:spacing w:before="240"/>
        <w:ind w:left="31680" w:hangingChars="200" w:firstLine="31680"/>
        <w:rPr>
          <w:rFonts w:ascii="Verdana" w:hAnsi="Verdana" w:cs="Verdana"/>
          <w:color w:val="000000"/>
          <w:sz w:val="24"/>
          <w:szCs w:val="24"/>
        </w:rPr>
      </w:pPr>
      <w:r w:rsidRPr="00316FC3">
        <w:rPr>
          <w:rFonts w:ascii="Verdana" w:hAnsi="Verdana" w:cs="Verdana"/>
          <w:sz w:val="24"/>
          <w:szCs w:val="24"/>
        </w:rPr>
        <w:t xml:space="preserve">10. </w:t>
      </w:r>
      <w:r w:rsidRPr="00316FC3">
        <w:rPr>
          <w:rFonts w:ascii="Verdana" w:hAnsi="Verdana" w:cs="Verdana"/>
          <w:color w:val="000000"/>
          <w:sz w:val="24"/>
          <w:szCs w:val="24"/>
        </w:rPr>
        <w:t xml:space="preserve">Which of the following media does not suffer from electromagnetic interference? </w:t>
      </w:r>
    </w:p>
    <w:p w:rsidR="00B81CD7" w:rsidRPr="00316FC3" w:rsidRDefault="00B81CD7" w:rsidP="00316FC3">
      <w:pPr>
        <w:widowControl/>
        <w:spacing w:before="120" w:line="240" w:lineRule="exact"/>
        <w:ind w:left="680"/>
        <w:jc w:val="left"/>
        <w:rPr>
          <w:rFonts w:ascii="Verdana" w:hAnsi="Verdana" w:cs="Verdana"/>
          <w:color w:val="000000"/>
          <w:kern w:val="0"/>
          <w:sz w:val="24"/>
          <w:szCs w:val="24"/>
          <w:lang w:eastAsia="en-US"/>
        </w:rPr>
      </w:pPr>
      <w:r w:rsidRPr="00316FC3">
        <w:rPr>
          <w:rFonts w:ascii="Verdana" w:hAnsi="Verdana" w:cs="Verdana"/>
          <w:color w:val="000000"/>
          <w:kern w:val="0"/>
          <w:sz w:val="24"/>
          <w:szCs w:val="24"/>
        </w:rPr>
        <w:t xml:space="preserve">A. </w:t>
      </w:r>
      <w:r w:rsidRPr="00316FC3">
        <w:rPr>
          <w:rFonts w:ascii="Verdana" w:hAnsi="Verdana" w:cs="Verdana"/>
          <w:color w:val="000000"/>
          <w:kern w:val="0"/>
          <w:sz w:val="24"/>
          <w:szCs w:val="24"/>
          <w:lang w:eastAsia="en-US"/>
        </w:rPr>
        <w:t xml:space="preserve">Copper wire </w:t>
      </w:r>
      <w:r w:rsidRPr="00316FC3">
        <w:rPr>
          <w:rFonts w:ascii="Verdana" w:hAnsi="Verdana" w:cs="Verdana"/>
          <w:color w:val="000000"/>
          <w:kern w:val="0"/>
          <w:sz w:val="24"/>
          <w:szCs w:val="24"/>
        </w:rPr>
        <w:t xml:space="preserve">                 B. </w:t>
      </w:r>
      <w:r w:rsidRPr="00316FC3">
        <w:rPr>
          <w:rFonts w:ascii="Verdana" w:hAnsi="Verdana" w:cs="Verdana"/>
          <w:color w:val="000000"/>
          <w:kern w:val="0"/>
          <w:sz w:val="24"/>
          <w:szCs w:val="24"/>
          <w:lang w:eastAsia="en-US"/>
        </w:rPr>
        <w:t xml:space="preserve">Glass fiber </w:t>
      </w:r>
    </w:p>
    <w:p w:rsidR="00B81CD7" w:rsidRPr="00316FC3" w:rsidRDefault="00B81CD7" w:rsidP="00316FC3">
      <w:pPr>
        <w:widowControl/>
        <w:spacing w:before="120" w:line="240" w:lineRule="exact"/>
        <w:ind w:left="680"/>
        <w:jc w:val="left"/>
        <w:rPr>
          <w:rFonts w:ascii="Verdana" w:hAnsi="Verdana" w:cs="Verdana"/>
          <w:kern w:val="0"/>
          <w:sz w:val="24"/>
          <w:szCs w:val="24"/>
        </w:rPr>
      </w:pPr>
      <w:r w:rsidRPr="00316FC3">
        <w:rPr>
          <w:rFonts w:ascii="Verdana" w:hAnsi="Verdana" w:cs="Verdana"/>
          <w:kern w:val="0"/>
          <w:sz w:val="24"/>
          <w:szCs w:val="24"/>
        </w:rPr>
        <w:t xml:space="preserve">C. </w:t>
      </w:r>
      <w:r w:rsidRPr="00316FC3">
        <w:rPr>
          <w:rFonts w:ascii="Verdana" w:hAnsi="Verdana" w:cs="Verdana"/>
          <w:kern w:val="0"/>
          <w:sz w:val="24"/>
          <w:szCs w:val="24"/>
          <w:lang w:eastAsia="en-US"/>
        </w:rPr>
        <w:t>Radio D. Microwave</w:t>
      </w:r>
    </w:p>
    <w:p w:rsidR="00B81CD7" w:rsidRPr="00316FC3" w:rsidRDefault="00B81CD7" w:rsidP="00316FC3">
      <w:pPr>
        <w:widowControl/>
        <w:spacing w:before="120" w:line="240" w:lineRule="exact"/>
        <w:ind w:left="680"/>
        <w:jc w:val="left"/>
        <w:rPr>
          <w:rFonts w:ascii="Verdana" w:hAnsi="Verdana" w:cs="Verdana"/>
          <w:kern w:val="0"/>
          <w:sz w:val="24"/>
          <w:szCs w:val="24"/>
        </w:rPr>
      </w:pPr>
    </w:p>
    <w:p w:rsidR="00B81CD7" w:rsidRPr="00316FC3" w:rsidRDefault="00B81CD7" w:rsidP="007E5D0D">
      <w:pPr>
        <w:spacing w:before="60"/>
        <w:ind w:left="31680" w:hangingChars="200" w:firstLine="31680"/>
        <w:rPr>
          <w:rFonts w:ascii="Verdana" w:hAnsi="Verdana" w:cs="Verdana"/>
          <w:sz w:val="24"/>
          <w:szCs w:val="24"/>
        </w:rPr>
      </w:pPr>
      <w:r w:rsidRPr="00316FC3">
        <w:rPr>
          <w:rFonts w:ascii="Verdana" w:hAnsi="Verdana" w:cs="Verdana"/>
          <w:sz w:val="24"/>
          <w:szCs w:val="24"/>
        </w:rPr>
        <w:t>11. When a destination host transport layer receives data from the network layer, it unambiguously identifies the appropriate process to pass the data to by using a triplet consisting of:</w:t>
      </w:r>
    </w:p>
    <w:p w:rsidR="00B81CD7" w:rsidRPr="00316FC3" w:rsidRDefault="00B81CD7" w:rsidP="007E5D0D">
      <w:pPr>
        <w:spacing w:before="60"/>
        <w:ind w:leftChars="200" w:left="31680" w:firstLineChars="150" w:firstLine="31680"/>
        <w:rPr>
          <w:rFonts w:ascii="Verdana" w:hAnsi="Verdana" w:cs="Verdana"/>
          <w:sz w:val="24"/>
          <w:szCs w:val="24"/>
        </w:rPr>
      </w:pPr>
      <w:r w:rsidRPr="00316FC3">
        <w:rPr>
          <w:rFonts w:ascii="Verdana" w:hAnsi="Verdana" w:cs="Verdana"/>
          <w:sz w:val="24"/>
          <w:szCs w:val="24"/>
        </w:rPr>
        <w:t>A. Source port #, destination IP address, and source IP address</w:t>
      </w:r>
    </w:p>
    <w:p w:rsidR="00B81CD7" w:rsidRPr="00316FC3" w:rsidRDefault="00B81CD7" w:rsidP="007E5D0D">
      <w:pPr>
        <w:spacing w:before="60"/>
        <w:ind w:leftChars="200" w:left="31680" w:firstLineChars="150" w:firstLine="31680"/>
        <w:rPr>
          <w:rFonts w:ascii="Verdana" w:hAnsi="Verdana" w:cs="Verdana"/>
          <w:sz w:val="24"/>
          <w:szCs w:val="24"/>
          <w:lang w:val="fr-FR"/>
        </w:rPr>
      </w:pPr>
      <w:r w:rsidRPr="00316FC3">
        <w:rPr>
          <w:rFonts w:ascii="Verdana" w:hAnsi="Verdana" w:cs="Verdana"/>
          <w:sz w:val="24"/>
          <w:szCs w:val="24"/>
        </w:rPr>
        <w:t xml:space="preserve">B. </w:t>
      </w:r>
      <w:r w:rsidRPr="00316FC3">
        <w:rPr>
          <w:rFonts w:ascii="Verdana" w:hAnsi="Verdana" w:cs="Verdana"/>
          <w:sz w:val="24"/>
          <w:szCs w:val="24"/>
          <w:lang w:val="fr-FR"/>
        </w:rPr>
        <w:t>Destination port #, source port #, process ID#</w:t>
      </w:r>
    </w:p>
    <w:p w:rsidR="00B81CD7" w:rsidRPr="00316FC3" w:rsidRDefault="00B81CD7" w:rsidP="007E5D0D">
      <w:pPr>
        <w:spacing w:before="60"/>
        <w:ind w:leftChars="324" w:left="31680" w:firstLineChars="50" w:firstLine="31680"/>
        <w:rPr>
          <w:rFonts w:ascii="Verdana" w:hAnsi="Verdana" w:cs="Verdana"/>
          <w:sz w:val="24"/>
          <w:szCs w:val="24"/>
        </w:rPr>
      </w:pPr>
      <w:r w:rsidRPr="00316FC3">
        <w:rPr>
          <w:rFonts w:ascii="Verdana" w:hAnsi="Verdana" w:cs="Verdana"/>
          <w:sz w:val="24"/>
          <w:szCs w:val="24"/>
        </w:rPr>
        <w:t>C. Destination port #, source port #, destination IP address</w:t>
      </w:r>
    </w:p>
    <w:p w:rsidR="00B81CD7" w:rsidRPr="00316FC3" w:rsidRDefault="00B81CD7" w:rsidP="007E5D0D">
      <w:pPr>
        <w:spacing w:before="60"/>
        <w:ind w:leftChars="200" w:left="31680" w:firstLineChars="150" w:firstLine="31680"/>
        <w:rPr>
          <w:rFonts w:ascii="Verdana" w:hAnsi="Verdana" w:cs="Verdana"/>
          <w:sz w:val="24"/>
          <w:szCs w:val="24"/>
          <w:lang w:val="fr-FR"/>
        </w:rPr>
      </w:pPr>
      <w:r w:rsidRPr="00316FC3">
        <w:rPr>
          <w:rFonts w:ascii="Verdana" w:hAnsi="Verdana" w:cs="Verdana"/>
          <w:sz w:val="24"/>
          <w:szCs w:val="24"/>
        </w:rPr>
        <w:t xml:space="preserve">D. </w:t>
      </w:r>
      <w:r w:rsidRPr="00316FC3">
        <w:rPr>
          <w:rFonts w:ascii="Verdana" w:hAnsi="Verdana" w:cs="Verdana"/>
          <w:sz w:val="24"/>
          <w:szCs w:val="24"/>
          <w:lang w:val="fr-FR"/>
        </w:rPr>
        <w:t>Destination port #, source port #, source IP address</w:t>
      </w:r>
    </w:p>
    <w:p w:rsidR="00B81CD7" w:rsidRPr="00316FC3" w:rsidRDefault="00B81CD7" w:rsidP="00316FC3">
      <w:pPr>
        <w:spacing w:before="240"/>
        <w:rPr>
          <w:rFonts w:ascii="Verdana" w:hAnsi="Verdana" w:cs="Verdana"/>
          <w:sz w:val="24"/>
          <w:szCs w:val="24"/>
        </w:rPr>
      </w:pPr>
      <w:r w:rsidRPr="00316FC3">
        <w:rPr>
          <w:rFonts w:ascii="Verdana" w:hAnsi="Verdana" w:cs="Verdana"/>
          <w:sz w:val="24"/>
          <w:szCs w:val="24"/>
        </w:rPr>
        <w:t xml:space="preserve">12. The FTP  protocol runs over ____ and uses port ____.   </w:t>
      </w:r>
    </w:p>
    <w:p w:rsidR="00B81CD7" w:rsidRPr="00316FC3" w:rsidRDefault="00B81CD7" w:rsidP="00316FC3">
      <w:pPr>
        <w:tabs>
          <w:tab w:val="num" w:pos="0"/>
        </w:tabs>
        <w:rPr>
          <w:rFonts w:ascii="Verdana" w:hAnsi="Verdana" w:cs="Verdana"/>
          <w:sz w:val="24"/>
          <w:szCs w:val="24"/>
        </w:rPr>
      </w:pPr>
      <w:r w:rsidRPr="00316FC3">
        <w:rPr>
          <w:rFonts w:ascii="Verdana" w:hAnsi="Verdana" w:cs="Verdana"/>
          <w:sz w:val="24"/>
          <w:szCs w:val="24"/>
        </w:rPr>
        <w:t xml:space="preserve">      A. TCP  21B. TCP  80</w:t>
      </w:r>
    </w:p>
    <w:p w:rsidR="00B81CD7" w:rsidRPr="00316FC3" w:rsidRDefault="00B81CD7" w:rsidP="00316FC3">
      <w:pPr>
        <w:tabs>
          <w:tab w:val="num" w:pos="0"/>
        </w:tabs>
        <w:rPr>
          <w:rFonts w:ascii="Verdana" w:hAnsi="Verdana" w:cs="Verdana"/>
          <w:sz w:val="24"/>
          <w:szCs w:val="24"/>
        </w:rPr>
      </w:pPr>
      <w:r w:rsidRPr="00316FC3">
        <w:rPr>
          <w:rFonts w:ascii="Verdana" w:hAnsi="Verdana" w:cs="Verdana"/>
          <w:sz w:val="24"/>
          <w:szCs w:val="24"/>
        </w:rPr>
        <w:t xml:space="preserve">      C. UDP  20D. TCP  110</w:t>
      </w:r>
    </w:p>
    <w:p w:rsidR="00B81CD7" w:rsidRPr="00316FC3" w:rsidRDefault="00B81CD7" w:rsidP="007E5D0D">
      <w:pPr>
        <w:spacing w:before="240"/>
        <w:ind w:left="31680" w:hangingChars="200" w:firstLine="31680"/>
        <w:rPr>
          <w:rFonts w:ascii="Verdana" w:hAnsi="Verdana" w:cs="Verdana"/>
          <w:color w:val="000000"/>
          <w:sz w:val="24"/>
          <w:szCs w:val="24"/>
        </w:rPr>
      </w:pPr>
      <w:r w:rsidRPr="00316FC3">
        <w:rPr>
          <w:rFonts w:ascii="Verdana" w:hAnsi="Verdana" w:cs="Verdana"/>
          <w:color w:val="000000"/>
          <w:sz w:val="24"/>
          <w:szCs w:val="24"/>
        </w:rPr>
        <w:t xml:space="preserve">13.  </w:t>
      </w:r>
      <w:r w:rsidRPr="00316FC3">
        <w:rPr>
          <w:rFonts w:ascii="Verdana" w:hAnsi="Verdana" w:cs="Verdana"/>
          <w:sz w:val="24"/>
          <w:szCs w:val="24"/>
        </w:rPr>
        <w:t xml:space="preserve">____ </w:t>
      </w:r>
      <w:r w:rsidRPr="00316FC3">
        <w:rPr>
          <w:rFonts w:ascii="Verdana" w:hAnsi="Verdana" w:cs="Verdana"/>
          <w:color w:val="000000"/>
          <w:sz w:val="24"/>
          <w:szCs w:val="24"/>
        </w:rPr>
        <w:t xml:space="preserve"> broadband technology uses multiple frequencies to achieve higher throughput.</w:t>
      </w:r>
    </w:p>
    <w:p w:rsidR="00B81CD7" w:rsidRPr="00316FC3" w:rsidRDefault="00B81CD7" w:rsidP="00316FC3">
      <w:pPr>
        <w:widowControl/>
        <w:spacing w:before="120" w:line="240" w:lineRule="exact"/>
        <w:ind w:left="680"/>
        <w:jc w:val="left"/>
        <w:rPr>
          <w:rFonts w:ascii="Verdana" w:hAnsi="Verdana" w:cs="Verdana"/>
          <w:color w:val="000000"/>
          <w:kern w:val="0"/>
          <w:sz w:val="24"/>
          <w:szCs w:val="24"/>
          <w:lang w:eastAsia="en-US"/>
        </w:rPr>
      </w:pPr>
      <w:r w:rsidRPr="00316FC3">
        <w:rPr>
          <w:rFonts w:ascii="Verdana" w:hAnsi="Verdana" w:cs="Verdana"/>
          <w:color w:val="000000"/>
          <w:kern w:val="0"/>
          <w:sz w:val="24"/>
          <w:szCs w:val="24"/>
        </w:rPr>
        <w:t xml:space="preserve">A. </w:t>
      </w:r>
      <w:r w:rsidRPr="00316FC3">
        <w:rPr>
          <w:rFonts w:ascii="Verdana" w:hAnsi="Verdana" w:cs="Verdana"/>
          <w:color w:val="000000"/>
          <w:kern w:val="0"/>
          <w:sz w:val="24"/>
          <w:szCs w:val="24"/>
          <w:lang w:eastAsia="en-US"/>
        </w:rPr>
        <w:t>TDM</w:t>
      </w:r>
      <w:r w:rsidRPr="00316FC3">
        <w:rPr>
          <w:rFonts w:ascii="Verdana" w:hAnsi="Verdana" w:cs="Verdana"/>
          <w:color w:val="000000"/>
          <w:kern w:val="0"/>
          <w:sz w:val="24"/>
          <w:szCs w:val="24"/>
        </w:rPr>
        <w:t xml:space="preserve">B. </w:t>
      </w:r>
      <w:r w:rsidRPr="00316FC3">
        <w:rPr>
          <w:rFonts w:ascii="Verdana" w:hAnsi="Verdana" w:cs="Verdana"/>
          <w:color w:val="000000"/>
          <w:kern w:val="0"/>
          <w:sz w:val="24"/>
          <w:szCs w:val="24"/>
          <w:lang w:eastAsia="en-US"/>
        </w:rPr>
        <w:t>FDM</w:t>
      </w:r>
    </w:p>
    <w:p w:rsidR="00B81CD7" w:rsidRPr="00316FC3" w:rsidRDefault="00B81CD7" w:rsidP="00316FC3">
      <w:pPr>
        <w:widowControl/>
        <w:spacing w:before="120" w:line="240" w:lineRule="exact"/>
        <w:ind w:left="680"/>
        <w:jc w:val="left"/>
        <w:rPr>
          <w:rFonts w:ascii="Verdana" w:hAnsi="Verdana" w:cs="Verdana"/>
          <w:color w:val="000000"/>
          <w:kern w:val="0"/>
          <w:sz w:val="24"/>
          <w:szCs w:val="24"/>
          <w:lang w:eastAsia="en-US"/>
        </w:rPr>
      </w:pPr>
      <w:r w:rsidRPr="00316FC3">
        <w:rPr>
          <w:rFonts w:ascii="Verdana" w:hAnsi="Verdana" w:cs="Verdana"/>
          <w:color w:val="000000"/>
          <w:kern w:val="0"/>
          <w:sz w:val="24"/>
          <w:szCs w:val="24"/>
        </w:rPr>
        <w:t>C. ST</w:t>
      </w:r>
      <w:r w:rsidRPr="00316FC3">
        <w:rPr>
          <w:rFonts w:ascii="Verdana" w:hAnsi="Verdana" w:cs="Verdana"/>
          <w:color w:val="000000"/>
          <w:kern w:val="0"/>
          <w:sz w:val="24"/>
          <w:szCs w:val="24"/>
          <w:lang w:eastAsia="en-US"/>
        </w:rPr>
        <w:t>DM</w:t>
      </w:r>
      <w:r w:rsidRPr="00316FC3">
        <w:rPr>
          <w:rFonts w:ascii="Verdana" w:hAnsi="Verdana" w:cs="Verdana"/>
          <w:color w:val="000000"/>
          <w:kern w:val="0"/>
          <w:sz w:val="24"/>
          <w:szCs w:val="24"/>
        </w:rPr>
        <w:t xml:space="preserve">D. </w:t>
      </w:r>
      <w:r w:rsidRPr="00316FC3">
        <w:rPr>
          <w:rFonts w:ascii="Verdana" w:hAnsi="Verdana" w:cs="Verdana"/>
          <w:color w:val="000000"/>
          <w:kern w:val="0"/>
          <w:sz w:val="24"/>
          <w:szCs w:val="24"/>
          <w:lang w:eastAsia="en-US"/>
        </w:rPr>
        <w:t>B and C</w:t>
      </w:r>
    </w:p>
    <w:p w:rsidR="00B81CD7" w:rsidRPr="00316FC3" w:rsidRDefault="00B81CD7" w:rsidP="00316FC3">
      <w:pPr>
        <w:rPr>
          <w:rFonts w:ascii="Verdana" w:hAnsi="Verdana" w:cs="Verdana"/>
          <w:sz w:val="24"/>
          <w:szCs w:val="24"/>
        </w:rPr>
      </w:pPr>
    </w:p>
    <w:p w:rsidR="00B81CD7" w:rsidRPr="00316FC3" w:rsidRDefault="00B81CD7" w:rsidP="007E5D0D">
      <w:pPr>
        <w:ind w:left="31680" w:hangingChars="200" w:firstLine="31680"/>
        <w:rPr>
          <w:rFonts w:ascii="Verdana" w:hAnsi="Verdana" w:cs="Verdana"/>
          <w:sz w:val="24"/>
          <w:szCs w:val="24"/>
        </w:rPr>
      </w:pPr>
      <w:r w:rsidRPr="00316FC3">
        <w:rPr>
          <w:rFonts w:ascii="Verdana" w:hAnsi="Verdana" w:cs="Verdana"/>
          <w:sz w:val="24"/>
          <w:szCs w:val="24"/>
        </w:rPr>
        <w:t>14. Which of the following is the service that the transport layer does not provide for theapplication layer?</w:t>
      </w:r>
    </w:p>
    <w:p w:rsidR="00B81CD7" w:rsidRPr="00316FC3" w:rsidRDefault="00B81CD7" w:rsidP="00316FC3">
      <w:pPr>
        <w:spacing w:before="60"/>
        <w:ind w:left="720"/>
        <w:rPr>
          <w:rFonts w:ascii="Verdana" w:hAnsi="Verdana" w:cs="Verdana"/>
          <w:sz w:val="24"/>
          <w:szCs w:val="24"/>
        </w:rPr>
      </w:pPr>
      <w:r w:rsidRPr="00316FC3">
        <w:rPr>
          <w:rFonts w:ascii="Verdana" w:hAnsi="Verdana" w:cs="Verdana"/>
          <w:sz w:val="24"/>
          <w:szCs w:val="24"/>
        </w:rPr>
        <w:t>A. In-order delivery of data segments between processes</w:t>
      </w:r>
    </w:p>
    <w:p w:rsidR="00B81CD7" w:rsidRPr="00316FC3" w:rsidRDefault="00B81CD7" w:rsidP="00316FC3">
      <w:pPr>
        <w:spacing w:before="60"/>
        <w:ind w:left="720"/>
        <w:rPr>
          <w:rFonts w:ascii="Verdana" w:hAnsi="Verdana" w:cs="Verdana"/>
          <w:sz w:val="24"/>
          <w:szCs w:val="24"/>
        </w:rPr>
      </w:pPr>
      <w:r w:rsidRPr="00316FC3">
        <w:rPr>
          <w:rFonts w:ascii="Verdana" w:hAnsi="Verdana" w:cs="Verdana"/>
          <w:sz w:val="24"/>
          <w:szCs w:val="24"/>
        </w:rPr>
        <w:t>B. Best effort delivery of data segments between communicating hosts</w:t>
      </w:r>
    </w:p>
    <w:p w:rsidR="00B81CD7" w:rsidRPr="00316FC3" w:rsidRDefault="00B81CD7" w:rsidP="00316FC3">
      <w:pPr>
        <w:spacing w:before="60"/>
        <w:ind w:left="720"/>
        <w:rPr>
          <w:rFonts w:ascii="Verdana" w:hAnsi="Verdana" w:cs="Verdana"/>
          <w:sz w:val="24"/>
          <w:szCs w:val="24"/>
        </w:rPr>
      </w:pPr>
      <w:r w:rsidRPr="00316FC3">
        <w:rPr>
          <w:rFonts w:ascii="Verdana" w:hAnsi="Verdana" w:cs="Verdana"/>
          <w:sz w:val="24"/>
          <w:szCs w:val="24"/>
        </w:rPr>
        <w:t>C. Multiplexing and demultiplexing of transport layer segments</w:t>
      </w:r>
    </w:p>
    <w:p w:rsidR="00B81CD7" w:rsidRPr="00316FC3" w:rsidRDefault="00B81CD7" w:rsidP="00316FC3">
      <w:pPr>
        <w:numPr>
          <w:ilvl w:val="0"/>
          <w:numId w:val="1"/>
        </w:numPr>
        <w:spacing w:before="60"/>
        <w:rPr>
          <w:rFonts w:ascii="Verdana" w:hAnsi="Verdana" w:cs="Verdana"/>
          <w:sz w:val="24"/>
          <w:szCs w:val="24"/>
        </w:rPr>
      </w:pPr>
      <w:r w:rsidRPr="00316FC3">
        <w:rPr>
          <w:rFonts w:ascii="Verdana" w:hAnsi="Verdana" w:cs="Verdana"/>
          <w:sz w:val="24"/>
          <w:szCs w:val="24"/>
        </w:rPr>
        <w:t>Congestion control</w:t>
      </w:r>
    </w:p>
    <w:p w:rsidR="00B81CD7" w:rsidRPr="00316FC3" w:rsidRDefault="00B81CD7" w:rsidP="00316FC3">
      <w:pPr>
        <w:tabs>
          <w:tab w:val="left" w:pos="2970"/>
        </w:tabs>
        <w:rPr>
          <w:rFonts w:ascii="Verdana" w:hAnsi="Verdana" w:cs="Verdana"/>
          <w:sz w:val="24"/>
          <w:szCs w:val="24"/>
        </w:rPr>
      </w:pPr>
      <w:r w:rsidRPr="00316FC3">
        <w:rPr>
          <w:rFonts w:ascii="Verdana" w:hAnsi="Verdana" w:cs="Verdana"/>
          <w:sz w:val="24"/>
          <w:szCs w:val="24"/>
        </w:rPr>
        <w:br w:type="textWrapping" w:clear="all"/>
        <w:t>15. Processes on two different end systems communicate with each other by exchanging (     ) across the computer network.</w:t>
      </w:r>
    </w:p>
    <w:p w:rsidR="00B81CD7" w:rsidRPr="00316FC3" w:rsidRDefault="00B81CD7" w:rsidP="00316FC3">
      <w:pPr>
        <w:tabs>
          <w:tab w:val="left" w:pos="2970"/>
        </w:tabs>
        <w:rPr>
          <w:rFonts w:ascii="Verdana" w:hAnsi="Verdana" w:cs="Verdana"/>
          <w:sz w:val="24"/>
          <w:szCs w:val="24"/>
        </w:rPr>
      </w:pPr>
      <w:r w:rsidRPr="00316FC3">
        <w:rPr>
          <w:rFonts w:ascii="Verdana" w:hAnsi="Verdana" w:cs="Verdana"/>
          <w:sz w:val="24"/>
          <w:szCs w:val="24"/>
        </w:rPr>
        <w:t xml:space="preserve">     A. packets     B. datagram</w:t>
      </w:r>
    </w:p>
    <w:p w:rsidR="00B81CD7" w:rsidRDefault="00B81CD7" w:rsidP="00316FC3">
      <w:pPr>
        <w:tabs>
          <w:tab w:val="left" w:pos="2970"/>
        </w:tabs>
        <w:rPr>
          <w:rFonts w:ascii="Verdana" w:hAnsi="Verdana" w:cs="Verdana"/>
          <w:sz w:val="24"/>
          <w:szCs w:val="24"/>
        </w:rPr>
      </w:pPr>
      <w:r w:rsidRPr="00316FC3">
        <w:rPr>
          <w:rFonts w:ascii="Verdana" w:hAnsi="Verdana" w:cs="Verdana"/>
          <w:sz w:val="24"/>
          <w:szCs w:val="24"/>
        </w:rPr>
        <w:t xml:space="preserve">     C. framesD. messages</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1</w:t>
      </w:r>
      <w:r>
        <w:rPr>
          <w:rFonts w:ascii="Verdana" w:hAnsi="Verdana" w:cs="Verdana"/>
          <w:kern w:val="0"/>
          <w:sz w:val="24"/>
          <w:szCs w:val="24"/>
        </w:rPr>
        <w:t>6</w:t>
      </w:r>
      <w:r w:rsidRPr="009041F8">
        <w:rPr>
          <w:rFonts w:ascii="Verdana" w:hAnsi="Verdana" w:cs="Verdana"/>
          <w:kern w:val="0"/>
          <w:sz w:val="24"/>
          <w:szCs w:val="24"/>
          <w:lang w:eastAsia="en-US"/>
        </w:rPr>
        <w:t>. Which kind of media is not a guided media?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w:t>
      </w:r>
      <w:r w:rsidRPr="009041F8">
        <w:rPr>
          <w:rFonts w:ascii="Verdana" w:hAnsi="Verdana" w:cs="Verdana"/>
          <w:kern w:val="0"/>
          <w:sz w:val="24"/>
          <w:szCs w:val="24"/>
          <w:lang w:eastAsia="en-US"/>
        </w:rPr>
        <w:tab/>
        <w:t>twisted-pair copper wire          B</w:t>
      </w:r>
      <w:r w:rsidRPr="009041F8">
        <w:rPr>
          <w:rFonts w:ascii="Verdana" w:hAnsi="Verdana" w:cs="Verdana"/>
          <w:kern w:val="0"/>
          <w:sz w:val="24"/>
          <w:szCs w:val="24"/>
          <w:lang w:eastAsia="en-US"/>
        </w:rPr>
        <w:tab/>
        <w:t>a coaxial cable</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w:t>
      </w:r>
      <w:r w:rsidRPr="009041F8">
        <w:rPr>
          <w:rFonts w:ascii="Verdana" w:hAnsi="Verdana" w:cs="Verdana"/>
          <w:kern w:val="0"/>
          <w:sz w:val="24"/>
          <w:szCs w:val="24"/>
          <w:lang w:eastAsia="en-US"/>
        </w:rPr>
        <w:tab/>
        <w:t xml:space="preserve">fiber optics                      </w:t>
      </w:r>
      <w:r w:rsidRPr="009041F8">
        <w:rPr>
          <w:rFonts w:ascii="Verdana" w:hAnsi="Verdana" w:cs="Verdana"/>
          <w:kern w:val="0"/>
          <w:sz w:val="24"/>
          <w:szCs w:val="24"/>
          <w:lang w:eastAsia="en-US"/>
        </w:rPr>
        <w:tab/>
        <w:t>D</w:t>
      </w:r>
      <w:r w:rsidRPr="009041F8">
        <w:rPr>
          <w:rFonts w:ascii="Verdana" w:hAnsi="Verdana" w:cs="Verdana"/>
          <w:kern w:val="0"/>
          <w:sz w:val="24"/>
          <w:szCs w:val="24"/>
          <w:lang w:eastAsia="en-US"/>
        </w:rPr>
        <w:tab/>
        <w:t>digital satellite channel</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17</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The units of data exchanged by a link-layer protocol are called().</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w:t>
      </w:r>
      <w:r w:rsidRPr="009041F8">
        <w:rPr>
          <w:rFonts w:ascii="Verdana" w:hAnsi="Verdana" w:cs="Verdana"/>
          <w:kern w:val="0"/>
          <w:sz w:val="24"/>
          <w:szCs w:val="24"/>
          <w:lang w:eastAsia="en-US"/>
        </w:rPr>
        <w:tab/>
        <w:t xml:space="preserve">Frames                          </w:t>
      </w:r>
      <w:r w:rsidRPr="009041F8">
        <w:rPr>
          <w:rFonts w:ascii="Verdana" w:hAnsi="Verdana" w:cs="Verdana"/>
          <w:kern w:val="0"/>
          <w:sz w:val="24"/>
          <w:szCs w:val="24"/>
          <w:lang w:eastAsia="en-US"/>
        </w:rPr>
        <w:tab/>
        <w:t>B</w:t>
      </w:r>
      <w:r w:rsidRPr="009041F8">
        <w:rPr>
          <w:rFonts w:ascii="Verdana" w:hAnsi="Verdana" w:cs="Verdana"/>
          <w:kern w:val="0"/>
          <w:sz w:val="24"/>
          <w:szCs w:val="24"/>
          <w:lang w:eastAsia="en-US"/>
        </w:rPr>
        <w:tab/>
        <w:t>Segments</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w:t>
      </w:r>
      <w:r w:rsidRPr="009041F8">
        <w:rPr>
          <w:rFonts w:ascii="Verdana" w:hAnsi="Verdana" w:cs="Verdana"/>
          <w:kern w:val="0"/>
          <w:sz w:val="24"/>
          <w:szCs w:val="24"/>
          <w:lang w:eastAsia="en-US"/>
        </w:rPr>
        <w:tab/>
        <w:t xml:space="preserve">Datagrams                      </w:t>
      </w:r>
      <w:r>
        <w:rPr>
          <w:rFonts w:ascii="Verdana" w:hAnsi="Verdana" w:cs="Verdana"/>
          <w:kern w:val="0"/>
          <w:sz w:val="24"/>
          <w:szCs w:val="24"/>
        </w:rPr>
        <w:tab/>
      </w:r>
      <w:r w:rsidRPr="009041F8">
        <w:rPr>
          <w:rFonts w:ascii="Verdana" w:hAnsi="Verdana" w:cs="Verdana"/>
          <w:kern w:val="0"/>
          <w:sz w:val="24"/>
          <w:szCs w:val="24"/>
          <w:lang w:eastAsia="en-US"/>
        </w:rPr>
        <w:t>D</w:t>
      </w:r>
      <w:r w:rsidRPr="009041F8">
        <w:rPr>
          <w:rFonts w:ascii="Verdana" w:hAnsi="Verdana" w:cs="Verdana"/>
          <w:kern w:val="0"/>
          <w:sz w:val="24"/>
          <w:szCs w:val="24"/>
          <w:lang w:eastAsia="en-US"/>
        </w:rPr>
        <w:tab/>
        <w:t>bit streams</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18</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 )makes sure that neither side of a connection overwhelms the other side by sending too many packets too fast.</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w:t>
      </w:r>
      <w:r w:rsidRPr="009041F8">
        <w:rPr>
          <w:rFonts w:ascii="Verdana" w:hAnsi="Verdana" w:cs="Verdana"/>
          <w:kern w:val="0"/>
          <w:sz w:val="24"/>
          <w:szCs w:val="24"/>
          <w:lang w:eastAsia="en-US"/>
        </w:rPr>
        <w:tab/>
        <w:t>Reliable data transfer            B</w:t>
      </w:r>
      <w:r w:rsidRPr="009041F8">
        <w:rPr>
          <w:rFonts w:ascii="Verdana" w:hAnsi="Verdana" w:cs="Verdana"/>
          <w:kern w:val="0"/>
          <w:sz w:val="24"/>
          <w:szCs w:val="24"/>
          <w:lang w:eastAsia="en-US"/>
        </w:rPr>
        <w:tab/>
        <w:t>Flow control</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w:t>
      </w:r>
      <w:r w:rsidRPr="009041F8">
        <w:rPr>
          <w:rFonts w:ascii="Verdana" w:hAnsi="Verdana" w:cs="Verdana"/>
          <w:kern w:val="0"/>
          <w:sz w:val="24"/>
          <w:szCs w:val="24"/>
          <w:lang w:eastAsia="en-US"/>
        </w:rPr>
        <w:tab/>
        <w:t>Congestion control                D</w:t>
      </w:r>
      <w:r w:rsidRPr="009041F8">
        <w:rPr>
          <w:rFonts w:ascii="Verdana" w:hAnsi="Verdana" w:cs="Verdana"/>
          <w:kern w:val="0"/>
          <w:sz w:val="24"/>
          <w:szCs w:val="24"/>
          <w:lang w:eastAsia="en-US"/>
        </w:rPr>
        <w:tab/>
        <w:t>Handshaking procedure</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19</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The Internet’s network layer is responsible for moving network-layer packets known as ( ) from one host to another.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w:t>
      </w:r>
      <w:r w:rsidRPr="009041F8">
        <w:rPr>
          <w:rFonts w:ascii="Verdana" w:hAnsi="Verdana" w:cs="Verdana"/>
          <w:kern w:val="0"/>
          <w:sz w:val="24"/>
          <w:szCs w:val="24"/>
          <w:lang w:eastAsia="en-US"/>
        </w:rPr>
        <w:tab/>
        <w:t xml:space="preserve">frame                           </w:t>
      </w:r>
      <w:r w:rsidRPr="009041F8">
        <w:rPr>
          <w:rFonts w:ascii="Verdana" w:hAnsi="Verdana" w:cs="Verdana"/>
          <w:kern w:val="0"/>
          <w:sz w:val="24"/>
          <w:szCs w:val="24"/>
          <w:lang w:eastAsia="en-US"/>
        </w:rPr>
        <w:tab/>
        <w:t>B</w:t>
      </w:r>
      <w:r w:rsidRPr="009041F8">
        <w:rPr>
          <w:rFonts w:ascii="Verdana" w:hAnsi="Verdana" w:cs="Verdana"/>
          <w:kern w:val="0"/>
          <w:sz w:val="24"/>
          <w:szCs w:val="24"/>
          <w:lang w:eastAsia="en-US"/>
        </w:rPr>
        <w:tab/>
        <w:t>datagram</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w:t>
      </w:r>
      <w:r w:rsidRPr="009041F8">
        <w:rPr>
          <w:rFonts w:ascii="Verdana" w:hAnsi="Verdana" w:cs="Verdana"/>
          <w:kern w:val="0"/>
          <w:sz w:val="24"/>
          <w:szCs w:val="24"/>
          <w:lang w:eastAsia="en-US"/>
        </w:rPr>
        <w:tab/>
        <w:t xml:space="preserve">segment                         </w:t>
      </w:r>
      <w:r w:rsidRPr="009041F8">
        <w:rPr>
          <w:rFonts w:ascii="Verdana" w:hAnsi="Verdana" w:cs="Verdana"/>
          <w:kern w:val="0"/>
          <w:sz w:val="24"/>
          <w:szCs w:val="24"/>
          <w:lang w:eastAsia="en-US"/>
        </w:rPr>
        <w:tab/>
        <w:t>D</w:t>
      </w:r>
      <w:r w:rsidRPr="009041F8">
        <w:rPr>
          <w:rFonts w:ascii="Verdana" w:hAnsi="Verdana" w:cs="Verdana"/>
          <w:kern w:val="0"/>
          <w:sz w:val="24"/>
          <w:szCs w:val="24"/>
          <w:lang w:eastAsia="en-US"/>
        </w:rPr>
        <w:tab/>
        <w:t>message</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20</w:t>
      </w:r>
      <w:r w:rsidRPr="009041F8">
        <w:rPr>
          <w:rFonts w:ascii="Verdana" w:hAnsi="Verdana" w:cs="宋体" w:hint="eastAsia"/>
          <w:kern w:val="0"/>
          <w:sz w:val="24"/>
          <w:szCs w:val="24"/>
          <w:lang w:eastAsia="en-US"/>
        </w:rPr>
        <w:t>．</w:t>
      </w:r>
      <w:r w:rsidRPr="009041F8">
        <w:rPr>
          <w:rFonts w:ascii="Verdana" w:hAnsi="Verdana" w:cs="Verdana"/>
          <w:kern w:val="0"/>
          <w:sz w:val="24"/>
          <w:szCs w:val="24"/>
          <w:lang w:eastAsia="en-US"/>
        </w:rPr>
        <w:t>In the following options, which service does not be provided to an application by TCP?(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w:t>
      </w:r>
      <w:r w:rsidRPr="009041F8">
        <w:rPr>
          <w:rFonts w:ascii="Verdana" w:hAnsi="Verdana" w:cs="Verdana"/>
          <w:kern w:val="0"/>
          <w:sz w:val="24"/>
          <w:szCs w:val="24"/>
          <w:lang w:eastAsia="en-US"/>
        </w:rPr>
        <w:tab/>
        <w:t xml:space="preserve">reliable transport               </w:t>
      </w:r>
      <w:r w:rsidRPr="009041F8">
        <w:rPr>
          <w:rFonts w:ascii="Verdana" w:hAnsi="Verdana" w:cs="Verdana"/>
          <w:kern w:val="0"/>
          <w:sz w:val="24"/>
          <w:szCs w:val="24"/>
          <w:lang w:eastAsia="en-US"/>
        </w:rPr>
        <w:tab/>
        <w:t>B</w:t>
      </w:r>
      <w:r w:rsidRPr="009041F8">
        <w:rPr>
          <w:rFonts w:ascii="Verdana" w:hAnsi="Verdana" w:cs="Verdana"/>
          <w:kern w:val="0"/>
          <w:sz w:val="24"/>
          <w:szCs w:val="24"/>
          <w:lang w:eastAsia="en-US"/>
        </w:rPr>
        <w:tab/>
        <w:t>flow control</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w:t>
      </w:r>
      <w:r w:rsidRPr="009041F8">
        <w:rPr>
          <w:rFonts w:ascii="Verdana" w:hAnsi="Verdana" w:cs="Verdana"/>
          <w:kern w:val="0"/>
          <w:sz w:val="24"/>
          <w:szCs w:val="24"/>
          <w:lang w:eastAsia="en-US"/>
        </w:rPr>
        <w:tab/>
        <w:t xml:space="preserve">video conferencing               </w:t>
      </w:r>
      <w:r w:rsidRPr="009041F8">
        <w:rPr>
          <w:rFonts w:ascii="Verdana" w:hAnsi="Verdana" w:cs="Verdana"/>
          <w:kern w:val="0"/>
          <w:sz w:val="24"/>
          <w:szCs w:val="24"/>
          <w:lang w:eastAsia="en-US"/>
        </w:rPr>
        <w:tab/>
        <w:t>D</w:t>
      </w:r>
      <w:r w:rsidRPr="009041F8">
        <w:rPr>
          <w:rFonts w:ascii="Verdana" w:hAnsi="Verdana" w:cs="Verdana"/>
          <w:kern w:val="0"/>
          <w:sz w:val="24"/>
          <w:szCs w:val="24"/>
          <w:lang w:eastAsia="en-US"/>
        </w:rPr>
        <w:tab/>
        <w:t>congestion control</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21</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In the following options, which does not use UDP?(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w:t>
      </w:r>
      <w:r w:rsidRPr="009041F8">
        <w:rPr>
          <w:rFonts w:ascii="Verdana" w:hAnsi="Verdana" w:cs="Verdana"/>
          <w:kern w:val="0"/>
          <w:sz w:val="24"/>
          <w:szCs w:val="24"/>
          <w:lang w:eastAsia="en-US"/>
        </w:rPr>
        <w:tab/>
        <w:t xml:space="preserve">Internet phone                   </w:t>
      </w:r>
      <w:r w:rsidRPr="009041F8">
        <w:rPr>
          <w:rFonts w:ascii="Verdana" w:hAnsi="Verdana" w:cs="Verdana"/>
          <w:kern w:val="0"/>
          <w:sz w:val="24"/>
          <w:szCs w:val="24"/>
          <w:lang w:eastAsia="en-US"/>
        </w:rPr>
        <w:tab/>
        <w:t>B</w:t>
      </w:r>
      <w:r w:rsidRPr="009041F8">
        <w:rPr>
          <w:rFonts w:ascii="Verdana" w:hAnsi="Verdana" w:cs="Verdana"/>
          <w:kern w:val="0"/>
          <w:sz w:val="24"/>
          <w:szCs w:val="24"/>
          <w:lang w:eastAsia="en-US"/>
        </w:rPr>
        <w:tab/>
        <w:t>video conferencing</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w:t>
      </w:r>
      <w:r w:rsidRPr="009041F8">
        <w:rPr>
          <w:rFonts w:ascii="Verdana" w:hAnsi="Verdana" w:cs="Verdana"/>
          <w:kern w:val="0"/>
          <w:sz w:val="24"/>
          <w:szCs w:val="24"/>
          <w:lang w:eastAsia="en-US"/>
        </w:rPr>
        <w:tab/>
        <w:t xml:space="preserve">streaming multimedia             </w:t>
      </w:r>
      <w:r w:rsidRPr="009041F8">
        <w:rPr>
          <w:rFonts w:ascii="Verdana" w:hAnsi="Verdana" w:cs="Verdana"/>
          <w:kern w:val="0"/>
          <w:sz w:val="24"/>
          <w:szCs w:val="24"/>
          <w:lang w:eastAsia="en-US"/>
        </w:rPr>
        <w:tab/>
        <w:t>D</w:t>
      </w:r>
      <w:r w:rsidRPr="009041F8">
        <w:rPr>
          <w:rFonts w:ascii="Verdana" w:hAnsi="Verdana" w:cs="Verdana"/>
          <w:kern w:val="0"/>
          <w:sz w:val="24"/>
          <w:szCs w:val="24"/>
          <w:lang w:eastAsia="en-US"/>
        </w:rPr>
        <w:tab/>
        <w:t>telnet</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22</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The time required to propagate from the beginning of the link to the next router is (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w:t>
      </w:r>
      <w:r w:rsidRPr="009041F8">
        <w:rPr>
          <w:rFonts w:ascii="Verdana" w:hAnsi="Verdana" w:cs="Verdana"/>
          <w:kern w:val="0"/>
          <w:sz w:val="24"/>
          <w:szCs w:val="24"/>
          <w:lang w:eastAsia="en-US"/>
        </w:rPr>
        <w:tab/>
        <w:t xml:space="preserve">queuing delay                      </w:t>
      </w:r>
      <w:r w:rsidRPr="009041F8">
        <w:rPr>
          <w:rFonts w:ascii="Verdana" w:hAnsi="Verdana" w:cs="Verdana"/>
          <w:kern w:val="0"/>
          <w:sz w:val="24"/>
          <w:szCs w:val="24"/>
          <w:lang w:eastAsia="en-US"/>
        </w:rPr>
        <w:tab/>
        <w:t>B</w:t>
      </w:r>
      <w:r w:rsidRPr="009041F8">
        <w:rPr>
          <w:rFonts w:ascii="Verdana" w:hAnsi="Verdana" w:cs="Verdana"/>
          <w:kern w:val="0"/>
          <w:sz w:val="24"/>
          <w:szCs w:val="24"/>
          <w:lang w:eastAsia="en-US"/>
        </w:rPr>
        <w:tab/>
        <w:t>processing delay</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w:t>
      </w:r>
      <w:r w:rsidRPr="009041F8">
        <w:rPr>
          <w:rFonts w:ascii="Verdana" w:hAnsi="Verdana" w:cs="Verdana"/>
          <w:kern w:val="0"/>
          <w:sz w:val="24"/>
          <w:szCs w:val="24"/>
          <w:lang w:eastAsia="en-US"/>
        </w:rPr>
        <w:tab/>
        <w:t xml:space="preserve">propagation delay                  </w:t>
      </w:r>
      <w:r w:rsidRPr="009041F8">
        <w:rPr>
          <w:rFonts w:ascii="Verdana" w:hAnsi="Verdana" w:cs="Verdana"/>
          <w:kern w:val="0"/>
          <w:sz w:val="24"/>
          <w:szCs w:val="24"/>
          <w:lang w:eastAsia="en-US"/>
        </w:rPr>
        <w:tab/>
        <w:t>D</w:t>
      </w:r>
      <w:r w:rsidRPr="009041F8">
        <w:rPr>
          <w:rFonts w:ascii="Verdana" w:hAnsi="Verdana" w:cs="Verdana"/>
          <w:kern w:val="0"/>
          <w:sz w:val="24"/>
          <w:szCs w:val="24"/>
          <w:lang w:eastAsia="en-US"/>
        </w:rPr>
        <w:tab/>
        <w:t>transmission delay</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23</w:t>
      </w:r>
      <w:r w:rsidRPr="009041F8">
        <w:rPr>
          <w:rFonts w:ascii="Verdana" w:hAnsi="Verdana" w:cs="Verdana"/>
          <w:kern w:val="0"/>
          <w:sz w:val="24"/>
          <w:szCs w:val="24"/>
          <w:lang w:eastAsia="en-US"/>
        </w:rPr>
        <w:t xml:space="preserve">.  Which command can be used to show the intermediate routers along the path to a remote destination? </w:t>
      </w:r>
      <w:r w:rsidRPr="009041F8">
        <w:rPr>
          <w:rFonts w:ascii="Verdana" w:hAnsi="Verdana" w:cs="Verdana"/>
          <w:kern w:val="0"/>
          <w:sz w:val="24"/>
          <w:szCs w:val="24"/>
        </w:rPr>
        <w:t>(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 xml:space="preserve">A. ping </w:t>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B. showroute</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 tracert</w:t>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D. ls</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24</w:t>
      </w:r>
      <w:r w:rsidRPr="009041F8">
        <w:rPr>
          <w:rFonts w:ascii="Verdana" w:hAnsi="Verdana" w:cs="Verdana"/>
          <w:kern w:val="0"/>
          <w:sz w:val="24"/>
          <w:szCs w:val="24"/>
          <w:lang w:eastAsia="en-US"/>
        </w:rPr>
        <w:t xml:space="preserve">. The FTP  protocol runs over ____ and uses port ____. </w:t>
      </w:r>
      <w:r w:rsidRPr="009041F8">
        <w:rPr>
          <w:rFonts w:ascii="Verdana" w:hAnsi="Verdana" w:cs="Verdana"/>
          <w:kern w:val="0"/>
          <w:sz w:val="24"/>
          <w:szCs w:val="24"/>
        </w:rPr>
        <w:t>(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A.UDP  21</w:t>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B.UDP  20</w:t>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C.TCP21</w:t>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D. TCP  25</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25</w:t>
      </w:r>
      <w:r w:rsidRPr="009041F8">
        <w:rPr>
          <w:rFonts w:ascii="Verdana" w:hAnsi="Verdana" w:cs="Verdana"/>
          <w:kern w:val="0"/>
          <w:sz w:val="24"/>
          <w:szCs w:val="24"/>
          <w:lang w:eastAsia="en-US"/>
        </w:rPr>
        <w:t>. When a destination host transport layer receives data from the network layer, it unambiguously identifies the appropriate process to pass the data to by using a triplet consisting of</w:t>
      </w:r>
      <w:r w:rsidRPr="009041F8">
        <w:rPr>
          <w:rFonts w:ascii="Verdana" w:hAnsi="Verdana" w:cs="Verdana"/>
          <w:kern w:val="0"/>
          <w:sz w:val="24"/>
          <w:szCs w:val="24"/>
        </w:rPr>
        <w:t xml:space="preserve"> (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 Source port #, destination IP address, and source IP address</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B. Destination port #, source port #, process ID#</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 Destination port #, source port #, source IP address</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D. Destination port #, source port #, destination IP address</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26</w:t>
      </w:r>
      <w:r w:rsidRPr="009041F8">
        <w:rPr>
          <w:rFonts w:ascii="Verdana" w:hAnsi="Verdana" w:cs="Verdana"/>
          <w:kern w:val="0"/>
          <w:sz w:val="24"/>
          <w:szCs w:val="24"/>
          <w:lang w:eastAsia="en-US"/>
        </w:rPr>
        <w:t>. From the list below, select the items found in the TCP segment structure that are not found in the UDP segment structure</w:t>
      </w:r>
      <w:r w:rsidRPr="009041F8">
        <w:rPr>
          <w:rFonts w:ascii="Verdana" w:hAnsi="Verdana" w:cs="Verdana"/>
          <w:kern w:val="0"/>
          <w:sz w:val="24"/>
          <w:szCs w:val="24"/>
        </w:rPr>
        <w:t xml:space="preserve"> (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 Application Generated Data</w:t>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B. Sequence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 Source Port #</w:t>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D. DestinationPort #</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27</w:t>
      </w:r>
      <w:r w:rsidRPr="009041F8">
        <w:rPr>
          <w:rFonts w:ascii="Verdana" w:hAnsi="Verdana" w:cs="Verdana"/>
          <w:kern w:val="0"/>
          <w:sz w:val="24"/>
          <w:szCs w:val="24"/>
          <w:lang w:eastAsia="en-US"/>
        </w:rPr>
        <w:t xml:space="preserve">. Which of the following media does not suffer from electromagnetic interference? </w:t>
      </w:r>
      <w:r w:rsidRPr="009041F8">
        <w:rPr>
          <w:rFonts w:ascii="Verdana" w:hAnsi="Verdana" w:cs="Verdana"/>
          <w:kern w:val="0"/>
          <w:sz w:val="24"/>
          <w:szCs w:val="24"/>
        </w:rPr>
        <w:t>(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 xml:space="preserve">A. Copper wire </w:t>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 xml:space="preserve">B. Glass fiber </w:t>
      </w:r>
    </w:p>
    <w:p w:rsidR="00B81CD7" w:rsidRPr="009041F8" w:rsidRDefault="00B81CD7" w:rsidP="007E5D0D">
      <w:pPr>
        <w:spacing w:before="240"/>
        <w:ind w:left="31680" w:hangingChars="200" w:firstLine="31680"/>
        <w:rPr>
          <w:rFonts w:ascii="Verdana" w:hAnsi="Verdana" w:cs="Verdana"/>
          <w:kern w:val="0"/>
          <w:sz w:val="24"/>
          <w:szCs w:val="24"/>
        </w:rPr>
      </w:pPr>
      <w:r w:rsidRPr="009041F8">
        <w:rPr>
          <w:rFonts w:ascii="Verdana" w:hAnsi="Verdana" w:cs="Verdana"/>
          <w:kern w:val="0"/>
          <w:sz w:val="24"/>
          <w:szCs w:val="24"/>
          <w:lang w:eastAsia="en-US"/>
        </w:rPr>
        <w:t xml:space="preserve">C. Radio </w:t>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D. Microwave</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28</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A socket is the interface between</w:t>
      </w:r>
      <w:r w:rsidRPr="009041F8">
        <w:rPr>
          <w:rFonts w:ascii="Verdana" w:hAnsi="Verdana" w:cs="Verdana"/>
          <w:kern w:val="0"/>
          <w:sz w:val="24"/>
          <w:szCs w:val="24"/>
        </w:rPr>
        <w:t xml:space="preserve"> (  )</w:t>
      </w:r>
      <w:r w:rsidRPr="009041F8">
        <w:rPr>
          <w:rFonts w:ascii="Verdana" w:hAnsi="Verdana" w:cs="Verdana"/>
          <w:kern w:val="0"/>
          <w:sz w:val="24"/>
          <w:szCs w:val="24"/>
          <w:lang w:eastAsia="en-US"/>
        </w:rPr>
        <w:t xml:space="preserve"> within a host.</w:t>
      </w:r>
    </w:p>
    <w:p w:rsidR="00B81CD7" w:rsidRPr="009041F8" w:rsidRDefault="00B81CD7" w:rsidP="007E5D0D">
      <w:pPr>
        <w:spacing w:before="240"/>
        <w:ind w:left="31680" w:hangingChars="200" w:firstLine="31680"/>
        <w:rPr>
          <w:rFonts w:ascii="Verdana" w:hAnsi="Verdana" w:cs="Verdana"/>
          <w:kern w:val="0"/>
          <w:sz w:val="24"/>
          <w:szCs w:val="24"/>
        </w:rPr>
      </w:pPr>
      <w:r w:rsidRPr="009041F8">
        <w:rPr>
          <w:rFonts w:ascii="Verdana" w:hAnsi="Verdana" w:cs="Verdana"/>
          <w:kern w:val="0"/>
          <w:sz w:val="24"/>
          <w:szCs w:val="24"/>
          <w:lang w:eastAsia="en-US"/>
        </w:rPr>
        <w:t>A  the network layer and the link layer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B  the link layer and the physical layer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  the application layer and the transport layer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D  the transport layer and the network layer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29</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 xml:space="preserve">Suppose a web page consists of a base HTML file, 5 JEPG images and a java applet, and also suppose HTTP uses persistent connection without pipelining, the total response time is    </w:t>
      </w:r>
      <w:r w:rsidRPr="009041F8">
        <w:rPr>
          <w:rFonts w:ascii="Verdana" w:hAnsi="Verdana" w:cs="Verdana"/>
          <w:kern w:val="0"/>
          <w:sz w:val="24"/>
          <w:szCs w:val="24"/>
        </w:rPr>
        <w:t>(  )</w:t>
      </w:r>
      <w:r w:rsidRPr="009041F8">
        <w:rPr>
          <w:rFonts w:ascii="Verdana" w:hAnsi="Verdana" w:cs="Verdana"/>
          <w:kern w:val="0"/>
          <w:sz w:val="24"/>
          <w:szCs w:val="24"/>
          <w:lang w:eastAsia="en-US"/>
        </w:rPr>
        <w:t>.</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  2RTT   B  8RTT      C  12 RTT     D  14RTT</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30</w:t>
      </w:r>
      <w:r w:rsidRPr="009041F8">
        <w:rPr>
          <w:rFonts w:ascii="Verdana" w:hAnsi="Verdana" w:cs="Verdana"/>
          <w:kern w:val="0"/>
          <w:sz w:val="24"/>
          <w:szCs w:val="24"/>
        </w:rPr>
        <w:t>.</w:t>
      </w:r>
      <w:r w:rsidRPr="009041F8">
        <w:rPr>
          <w:rFonts w:ascii="Verdana" w:hAnsi="Verdana" w:cs="Verdana"/>
          <w:kern w:val="0"/>
          <w:sz w:val="24"/>
          <w:szCs w:val="24"/>
          <w:lang w:eastAsia="en-US"/>
        </w:rPr>
        <w:t xml:space="preserve"> The time it takes for a small packet to travel from client to server and then back to the client is </w:t>
      </w:r>
      <w:r w:rsidRPr="009041F8">
        <w:rPr>
          <w:rFonts w:ascii="Verdana" w:hAnsi="Verdana" w:cs="Verdana"/>
          <w:kern w:val="0"/>
          <w:sz w:val="24"/>
          <w:szCs w:val="24"/>
        </w:rPr>
        <w:t>(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  round-travel time                 B  next-hop time</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  round-trip time                   D  prefix-matching time</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31</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 xml:space="preserve">A network entity that satisfies HTTP requests on the behalf of an origin web server is  </w:t>
      </w:r>
      <w:r w:rsidRPr="009041F8">
        <w:rPr>
          <w:rFonts w:ascii="Verdana" w:hAnsi="Verdana" w:cs="Verdana"/>
          <w:kern w:val="0"/>
          <w:sz w:val="24"/>
          <w:szCs w:val="24"/>
        </w:rPr>
        <w:t>(  )</w:t>
      </w:r>
      <w:r w:rsidRPr="009041F8">
        <w:rPr>
          <w:rFonts w:ascii="Verdana" w:hAnsi="Verdana" w:cs="Verdana"/>
          <w:kern w:val="0"/>
          <w:sz w:val="24"/>
          <w:szCs w:val="24"/>
          <w:lang w:eastAsia="en-US"/>
        </w:rPr>
        <w:t>.</w:t>
      </w:r>
    </w:p>
    <w:p w:rsidR="00B81CD7" w:rsidRPr="009041F8" w:rsidRDefault="00B81CD7" w:rsidP="007E5D0D">
      <w:pPr>
        <w:spacing w:before="240"/>
        <w:ind w:left="31680" w:hangingChars="200" w:firstLine="31680"/>
        <w:rPr>
          <w:rFonts w:ascii="Verdana" w:hAnsi="Verdana" w:cs="Verdana"/>
          <w:kern w:val="0"/>
          <w:sz w:val="24"/>
          <w:szCs w:val="24"/>
        </w:rPr>
      </w:pPr>
      <w:r w:rsidRPr="009041F8">
        <w:rPr>
          <w:rFonts w:ascii="Verdana" w:hAnsi="Verdana" w:cs="Verdana"/>
          <w:kern w:val="0"/>
          <w:sz w:val="24"/>
          <w:szCs w:val="24"/>
          <w:lang w:eastAsia="en-US"/>
        </w:rPr>
        <w:t xml:space="preserve">A  server farm  </w:t>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 xml:space="preserve">B  server stack  </w:t>
      </w:r>
    </w:p>
    <w:p w:rsidR="00B81CD7" w:rsidRPr="009041F8" w:rsidRDefault="00B81CD7" w:rsidP="007E5D0D">
      <w:pPr>
        <w:spacing w:before="240"/>
        <w:ind w:left="31680" w:hangingChars="200" w:firstLine="31680"/>
        <w:rPr>
          <w:rFonts w:ascii="Verdana" w:hAnsi="Verdana" w:cs="Verdana"/>
          <w:kern w:val="0"/>
          <w:sz w:val="24"/>
          <w:szCs w:val="24"/>
        </w:rPr>
      </w:pPr>
      <w:r w:rsidRPr="009041F8">
        <w:rPr>
          <w:rFonts w:ascii="Verdana" w:hAnsi="Verdana" w:cs="Verdana"/>
          <w:kern w:val="0"/>
          <w:sz w:val="24"/>
          <w:szCs w:val="24"/>
          <w:lang w:eastAsia="en-US"/>
        </w:rPr>
        <w:t>C  proxy server</w:t>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D  edge server</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32</w:t>
      </w:r>
      <w:r w:rsidRPr="009041F8">
        <w:rPr>
          <w:rFonts w:ascii="Verdana" w:hAnsi="Verdana" w:cs="Verdana"/>
          <w:kern w:val="0"/>
          <w:sz w:val="24"/>
          <w:szCs w:val="24"/>
          <w:lang w:eastAsia="en-US"/>
        </w:rPr>
        <w:t xml:space="preserve">. What is the length of a TCP header? </w:t>
      </w:r>
      <w:r w:rsidRPr="009041F8">
        <w:rPr>
          <w:rFonts w:ascii="Verdana" w:hAnsi="Verdana" w:cs="Verdana"/>
          <w:kern w:val="0"/>
          <w:sz w:val="24"/>
          <w:szCs w:val="24"/>
        </w:rPr>
        <w:t>(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 4 bytes</w:t>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 xml:space="preserve">B. 6 bytes </w:t>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 xml:space="preserve">C. 14 bytes </w:t>
      </w:r>
      <w:r>
        <w:rPr>
          <w:rFonts w:ascii="Verdana" w:hAnsi="Verdana" w:cs="Verdana"/>
          <w:kern w:val="0"/>
          <w:sz w:val="24"/>
          <w:szCs w:val="24"/>
        </w:rPr>
        <w:tab/>
      </w:r>
      <w:r>
        <w:rPr>
          <w:rFonts w:ascii="Verdana" w:hAnsi="Verdana" w:cs="Verdana"/>
          <w:kern w:val="0"/>
          <w:sz w:val="24"/>
          <w:szCs w:val="24"/>
        </w:rPr>
        <w:tab/>
      </w:r>
      <w:r w:rsidRPr="009041F8">
        <w:rPr>
          <w:rFonts w:ascii="Verdana" w:hAnsi="Verdana" w:cs="Verdana"/>
          <w:kern w:val="0"/>
          <w:sz w:val="24"/>
          <w:szCs w:val="24"/>
          <w:lang w:eastAsia="en-US"/>
        </w:rPr>
        <w:t xml:space="preserve">D. 20 bytes </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33</w:t>
      </w:r>
      <w:r w:rsidRPr="009041F8">
        <w:rPr>
          <w:rFonts w:ascii="Verdana" w:hAnsi="Verdana" w:cs="Verdana"/>
          <w:kern w:val="0"/>
          <w:sz w:val="24"/>
          <w:szCs w:val="24"/>
          <w:lang w:eastAsia="en-US"/>
        </w:rPr>
        <w:t>. Which of the following services does not the transport layer provide for the application layer?</w:t>
      </w:r>
      <w:r w:rsidRPr="009041F8">
        <w:rPr>
          <w:rFonts w:ascii="Verdana" w:hAnsi="Verdana" w:cs="Verdana"/>
          <w:kern w:val="0"/>
          <w:sz w:val="24"/>
          <w:szCs w:val="24"/>
        </w:rPr>
        <w:t>(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 In-order delivery of data segments between processes</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B. Best effort delivery of data segments between communicating hosts</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 Multiplexing and demultiplexing of transport layer segments</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D. Congestion control</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34</w:t>
      </w:r>
      <w:r w:rsidRPr="009041F8">
        <w:rPr>
          <w:rFonts w:ascii="Verdana" w:hAnsi="Verdana" w:cs="Verdana"/>
          <w:kern w:val="0"/>
          <w:sz w:val="24"/>
          <w:szCs w:val="24"/>
          <w:lang w:eastAsia="en-US"/>
        </w:rPr>
        <w:t xml:space="preserve">. If the status code in HTTP response message is 404, it means  </w:t>
      </w:r>
      <w:r w:rsidRPr="009041F8">
        <w:rPr>
          <w:rFonts w:ascii="Verdana" w:hAnsi="Verdana" w:cs="Verdana"/>
          <w:kern w:val="0"/>
          <w:sz w:val="24"/>
          <w:szCs w:val="24"/>
        </w:rPr>
        <w:t>(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 xml:space="preserve">A  Request succeeded.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B  The requested document doesn’t exit on this server.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  This is a generic error code indicating that the request could not be understood by the server.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D  Requested object has been permanently mover.</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35</w:t>
      </w:r>
      <w:r w:rsidRPr="009041F8">
        <w:rPr>
          <w:rFonts w:ascii="Verdana" w:hAnsi="Verdana" w:cs="Verdana"/>
          <w:kern w:val="0"/>
          <w:sz w:val="24"/>
          <w:szCs w:val="24"/>
          <w:lang w:eastAsia="en-US"/>
        </w:rPr>
        <w:t xml:space="preserve">. In the following protocol, which one is stateless? </w:t>
      </w:r>
      <w:r w:rsidRPr="009041F8">
        <w:rPr>
          <w:rFonts w:ascii="Verdana" w:hAnsi="Verdana" w:cs="Verdana"/>
          <w:kern w:val="0"/>
          <w:sz w:val="24"/>
          <w:szCs w:val="24"/>
        </w:rPr>
        <w:t>(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 xml:space="preserve">A  </w:t>
      </w:r>
      <w:r w:rsidRPr="009041F8">
        <w:rPr>
          <w:rFonts w:ascii="Verdana" w:hAnsi="Verdana" w:cs="Verdana"/>
          <w:kern w:val="0"/>
          <w:sz w:val="24"/>
          <w:szCs w:val="24"/>
        </w:rPr>
        <w:t>HTTP</w:t>
      </w:r>
      <w:r w:rsidRPr="009041F8">
        <w:rPr>
          <w:rFonts w:ascii="Verdana" w:hAnsi="Verdana" w:cs="Verdana"/>
          <w:kern w:val="0"/>
          <w:sz w:val="24"/>
          <w:szCs w:val="24"/>
          <w:lang w:eastAsia="en-US"/>
        </w:rPr>
        <w:t>B  SMTPC  FTP            D  IMAP</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36</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 xml:space="preserve">In the four following options, which application is organized as hybrid of C/S and P2P architecture? </w:t>
      </w:r>
      <w:r w:rsidRPr="009041F8">
        <w:rPr>
          <w:rFonts w:ascii="Verdana" w:hAnsi="Verdana" w:cs="Verdana"/>
          <w:kern w:val="0"/>
          <w:sz w:val="24"/>
          <w:szCs w:val="24"/>
        </w:rPr>
        <w:t>(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 xml:space="preserve">A  E-mail    B  </w:t>
      </w:r>
      <w:r w:rsidRPr="009041F8">
        <w:rPr>
          <w:rFonts w:ascii="Verdana" w:hAnsi="Verdana" w:cs="Verdana"/>
          <w:kern w:val="0"/>
          <w:sz w:val="24"/>
          <w:szCs w:val="24"/>
        </w:rPr>
        <w:t>Q</w:t>
      </w:r>
      <w:r w:rsidRPr="009041F8">
        <w:rPr>
          <w:rFonts w:ascii="Verdana" w:hAnsi="Verdana" w:cs="Verdana"/>
          <w:kern w:val="0"/>
          <w:sz w:val="24"/>
          <w:szCs w:val="24"/>
          <w:lang w:eastAsia="en-US"/>
        </w:rPr>
        <w:t>QC  File transfer  D  Web application</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37</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 xml:space="preserve">A process sends messages into, and receives messages from, the network through its    </w:t>
      </w:r>
      <w:r w:rsidRPr="009041F8">
        <w:rPr>
          <w:rFonts w:ascii="Verdana" w:hAnsi="Verdana" w:cs="Verdana"/>
          <w:kern w:val="0"/>
          <w:sz w:val="24"/>
          <w:szCs w:val="24"/>
        </w:rPr>
        <w:t>(  )</w:t>
      </w:r>
      <w:r w:rsidRPr="009041F8">
        <w:rPr>
          <w:rFonts w:ascii="Verdana" w:hAnsi="Verdana" w:cs="Verdana"/>
          <w:kern w:val="0"/>
          <w:sz w:val="24"/>
          <w:szCs w:val="24"/>
          <w:lang w:eastAsia="en-US"/>
        </w:rPr>
        <w:t>.</w:t>
      </w:r>
    </w:p>
    <w:p w:rsidR="00B81CD7" w:rsidRPr="009041F8" w:rsidRDefault="00B81CD7" w:rsidP="007E5D0D">
      <w:pPr>
        <w:spacing w:before="240"/>
        <w:ind w:left="31680" w:hangingChars="200" w:firstLine="31680"/>
        <w:rPr>
          <w:rFonts w:ascii="Verdana" w:hAnsi="Verdana" w:cs="Verdana"/>
          <w:kern w:val="0"/>
          <w:sz w:val="24"/>
          <w:szCs w:val="24"/>
        </w:rPr>
      </w:pPr>
      <w:r w:rsidRPr="009041F8">
        <w:rPr>
          <w:rFonts w:ascii="Verdana" w:hAnsi="Verdana" w:cs="Verdana"/>
          <w:kern w:val="0"/>
          <w:sz w:val="24"/>
          <w:szCs w:val="24"/>
          <w:lang w:eastAsia="en-US"/>
        </w:rPr>
        <w:t>A  socket       B  program          C  client        D  peer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38</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 xml:space="preserve">In the header lines of HTTP request message, if the field of Connection is close, it specifies    </w:t>
      </w:r>
      <w:r w:rsidRPr="009041F8">
        <w:rPr>
          <w:rFonts w:ascii="Verdana" w:hAnsi="Verdana" w:cs="Verdana"/>
          <w:kern w:val="0"/>
          <w:sz w:val="24"/>
          <w:szCs w:val="24"/>
        </w:rPr>
        <w:t>(  )</w:t>
      </w:r>
      <w:r w:rsidRPr="009041F8">
        <w:rPr>
          <w:rFonts w:ascii="Verdana" w:hAnsi="Verdana" w:cs="Verdana"/>
          <w:kern w:val="0"/>
          <w:sz w:val="24"/>
          <w:szCs w:val="24"/>
          <w:lang w:eastAsia="en-US"/>
        </w:rPr>
        <w:t>.</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  the host on which object resides</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B  what type of the user agent</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  that the browser wants the server to close the connection after sending the requested object</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D  which language can the browser receive</w:t>
      </w:r>
    </w:p>
    <w:p w:rsidR="00B81CD7" w:rsidRPr="009041F8" w:rsidRDefault="00B81CD7" w:rsidP="007E5D0D">
      <w:pPr>
        <w:spacing w:before="240"/>
        <w:ind w:left="31680" w:hangingChars="200" w:firstLine="31680"/>
        <w:rPr>
          <w:rFonts w:ascii="Verdana" w:hAnsi="Verdana" w:cs="Verdana"/>
          <w:kern w:val="0"/>
          <w:sz w:val="24"/>
          <w:szCs w:val="24"/>
        </w:rPr>
      </w:pPr>
      <w:r>
        <w:rPr>
          <w:rFonts w:ascii="Verdana" w:hAnsi="Verdana" w:cs="Verdana"/>
          <w:kern w:val="0"/>
          <w:sz w:val="24"/>
          <w:szCs w:val="24"/>
        </w:rPr>
        <w:t>39</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 xml:space="preserve">In the following four options, which one is not the part of cookie technology?  </w:t>
      </w:r>
      <w:r w:rsidRPr="009041F8">
        <w:rPr>
          <w:rFonts w:ascii="Verdana" w:hAnsi="Verdana" w:cs="Verdana"/>
          <w:kern w:val="0"/>
          <w:sz w:val="24"/>
          <w:szCs w:val="24"/>
        </w:rPr>
        <w:t>(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  Cookie header lines in the HTTP response message and request message.</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B  One cookie header file kept on the user’s end system and managed by the user’s browser.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  A network entity that satisfies HTTP requests on the behalf of an origin Web server.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D  A back-end database at the Web site</w:t>
      </w:r>
    </w:p>
    <w:p w:rsidR="00B81CD7" w:rsidRPr="009041F8" w:rsidRDefault="00B81CD7" w:rsidP="007E5D0D">
      <w:pPr>
        <w:spacing w:before="240"/>
        <w:ind w:left="31680" w:hangingChars="200" w:firstLine="31680"/>
        <w:rPr>
          <w:rFonts w:ascii="Verdana" w:hAnsi="Verdana" w:cs="Verdana"/>
          <w:kern w:val="0"/>
          <w:sz w:val="24"/>
          <w:szCs w:val="24"/>
          <w:lang w:eastAsia="en-US"/>
        </w:rPr>
      </w:pPr>
      <w:r>
        <w:rPr>
          <w:rFonts w:ascii="Verdana" w:hAnsi="Verdana" w:cs="Verdana"/>
          <w:kern w:val="0"/>
          <w:sz w:val="24"/>
          <w:szCs w:val="24"/>
        </w:rPr>
        <w:t>40</w:t>
      </w:r>
      <w:r w:rsidRPr="009041F8">
        <w:rPr>
          <w:rFonts w:ascii="Verdana" w:hAnsi="Verdana" w:cs="Verdana"/>
          <w:kern w:val="0"/>
          <w:sz w:val="24"/>
          <w:szCs w:val="24"/>
        </w:rPr>
        <w:t xml:space="preserve">. </w:t>
      </w:r>
      <w:r w:rsidRPr="009041F8">
        <w:rPr>
          <w:rFonts w:ascii="Verdana" w:hAnsi="Verdana" w:cs="Verdana"/>
          <w:kern w:val="0"/>
          <w:sz w:val="24"/>
          <w:szCs w:val="24"/>
          <w:lang w:eastAsia="en-US"/>
        </w:rPr>
        <w:t>Processing delay does not include the time to (  ).</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A</w:t>
      </w:r>
      <w:r w:rsidRPr="009041F8">
        <w:rPr>
          <w:rFonts w:ascii="Verdana" w:hAnsi="Verdana" w:cs="Verdana"/>
          <w:kern w:val="0"/>
          <w:sz w:val="24"/>
          <w:szCs w:val="24"/>
          <w:lang w:eastAsia="en-US"/>
        </w:rPr>
        <w:tab/>
        <w:t>examine the packet’s header</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B</w:t>
      </w:r>
      <w:r w:rsidRPr="009041F8">
        <w:rPr>
          <w:rFonts w:ascii="Verdana" w:hAnsi="Verdana" w:cs="Verdana"/>
          <w:kern w:val="0"/>
          <w:sz w:val="24"/>
          <w:szCs w:val="24"/>
          <w:lang w:eastAsia="en-US"/>
        </w:rPr>
        <w:tab/>
        <w:t>wait to transmit the packet onto the link</w:t>
      </w:r>
    </w:p>
    <w:p w:rsidR="00B81CD7" w:rsidRPr="009041F8" w:rsidRDefault="00B81CD7" w:rsidP="007E5D0D">
      <w:pPr>
        <w:spacing w:before="240"/>
        <w:ind w:left="31680" w:hangingChars="200" w:firstLine="31680"/>
        <w:rPr>
          <w:rFonts w:ascii="Verdana" w:hAnsi="Verdana" w:cs="Verdana"/>
          <w:kern w:val="0"/>
          <w:sz w:val="24"/>
          <w:szCs w:val="24"/>
          <w:lang w:eastAsia="en-US"/>
        </w:rPr>
      </w:pPr>
      <w:r w:rsidRPr="009041F8">
        <w:rPr>
          <w:rFonts w:ascii="Verdana" w:hAnsi="Verdana" w:cs="Verdana"/>
          <w:kern w:val="0"/>
          <w:sz w:val="24"/>
          <w:szCs w:val="24"/>
          <w:lang w:eastAsia="en-US"/>
        </w:rPr>
        <w:t>C</w:t>
      </w:r>
      <w:r w:rsidRPr="009041F8">
        <w:rPr>
          <w:rFonts w:ascii="Verdana" w:hAnsi="Verdana" w:cs="Verdana"/>
          <w:kern w:val="0"/>
          <w:sz w:val="24"/>
          <w:szCs w:val="24"/>
          <w:lang w:eastAsia="en-US"/>
        </w:rPr>
        <w:tab/>
        <w:t>determine where to direct the packet</w:t>
      </w:r>
    </w:p>
    <w:p w:rsidR="00B81CD7" w:rsidRPr="009041F8" w:rsidRDefault="00B81CD7" w:rsidP="007E5D0D">
      <w:pPr>
        <w:spacing w:before="240"/>
        <w:ind w:left="31680" w:hangingChars="200" w:firstLine="31680"/>
        <w:rPr>
          <w:rFonts w:ascii="Verdana" w:hAnsi="Verdana" w:cs="Verdana"/>
          <w:kern w:val="0"/>
          <w:sz w:val="24"/>
          <w:szCs w:val="24"/>
        </w:rPr>
      </w:pPr>
      <w:r w:rsidRPr="009041F8">
        <w:rPr>
          <w:rFonts w:ascii="Verdana" w:hAnsi="Verdana" w:cs="Verdana"/>
          <w:kern w:val="0"/>
          <w:sz w:val="24"/>
          <w:szCs w:val="24"/>
          <w:lang w:eastAsia="en-US"/>
        </w:rPr>
        <w:t>D</w:t>
      </w:r>
      <w:r w:rsidRPr="009041F8">
        <w:rPr>
          <w:rFonts w:ascii="Verdana" w:hAnsi="Verdana" w:cs="Verdana"/>
          <w:kern w:val="0"/>
          <w:sz w:val="24"/>
          <w:szCs w:val="24"/>
          <w:lang w:eastAsia="en-US"/>
        </w:rPr>
        <w:tab/>
        <w:t>check bit-error in the packet</w:t>
      </w:r>
    </w:p>
    <w:p w:rsidR="00B81CD7" w:rsidRPr="009639BD" w:rsidRDefault="00B81CD7" w:rsidP="007E5D0D">
      <w:pPr>
        <w:spacing w:before="240"/>
        <w:ind w:left="31680" w:hangingChars="200" w:firstLine="31680"/>
        <w:rPr>
          <w:rFonts w:ascii="Verdana" w:hAnsi="Verdana" w:cs="Verdana"/>
          <w:kern w:val="0"/>
          <w:sz w:val="30"/>
          <w:szCs w:val="30"/>
          <w:shd w:val="pct15" w:color="auto" w:fill="FFFFFF"/>
        </w:rPr>
      </w:pPr>
      <w:r w:rsidRPr="00D74FB0">
        <w:rPr>
          <w:rFonts w:ascii="Verdana" w:hAnsi="Verdana" w:cs="宋体" w:hint="eastAsia"/>
          <w:kern w:val="0"/>
          <w:sz w:val="30"/>
          <w:szCs w:val="30"/>
          <w:shd w:val="pct15" w:color="auto" w:fill="FFFFFF"/>
        </w:rPr>
        <w:t>答案</w:t>
      </w:r>
    </w:p>
    <w:tbl>
      <w:tblPr>
        <w:tblpPr w:leftFromText="180" w:rightFromText="180" w:vertAnchor="text" w:horzAnchor="margin" w:tblpY="116"/>
        <w:tblW w:w="9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7"/>
        <w:gridCol w:w="597"/>
        <w:gridCol w:w="597"/>
        <w:gridCol w:w="597"/>
        <w:gridCol w:w="597"/>
        <w:gridCol w:w="597"/>
        <w:gridCol w:w="597"/>
        <w:gridCol w:w="597"/>
        <w:gridCol w:w="597"/>
        <w:gridCol w:w="597"/>
        <w:gridCol w:w="597"/>
        <w:gridCol w:w="597"/>
        <w:gridCol w:w="597"/>
        <w:gridCol w:w="597"/>
        <w:gridCol w:w="597"/>
        <w:gridCol w:w="597"/>
      </w:tblGrid>
      <w:tr w:rsidR="00B81CD7" w:rsidRPr="005D1795">
        <w:trPr>
          <w:trHeight w:val="555"/>
        </w:trPr>
        <w:tc>
          <w:tcPr>
            <w:tcW w:w="597" w:type="dxa"/>
            <w:shd w:val="clear" w:color="auto" w:fill="BFBFBF"/>
            <w:vAlign w:val="center"/>
          </w:tcPr>
          <w:p w:rsidR="00B81CD7" w:rsidRPr="005D1795" w:rsidRDefault="00B81CD7" w:rsidP="009929C8">
            <w:pPr>
              <w:jc w:val="center"/>
              <w:rPr>
                <w:rFonts w:ascii="Verdana" w:hAnsi="Verdana" w:cs="Verdana"/>
                <w:color w:val="000000"/>
                <w:sz w:val="24"/>
                <w:szCs w:val="24"/>
              </w:rPr>
            </w:pPr>
            <w:r w:rsidRPr="005D1795">
              <w:rPr>
                <w:rFonts w:ascii="Verdana" w:hAnsi="Verdana" w:cs="Verdana"/>
                <w:color w:val="000000"/>
                <w:sz w:val="24"/>
                <w:szCs w:val="24"/>
              </w:rPr>
              <w:t>Q</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1</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2</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3</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4</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5</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6</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7</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8</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9</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10</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11</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12</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13</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14</w:t>
            </w:r>
          </w:p>
        </w:tc>
        <w:tc>
          <w:tcPr>
            <w:tcW w:w="597" w:type="dxa"/>
            <w:shd w:val="clear" w:color="auto" w:fill="BFBFBF"/>
            <w:vAlign w:val="center"/>
          </w:tcPr>
          <w:p w:rsidR="00B81CD7" w:rsidRPr="005D1795" w:rsidRDefault="00B81CD7" w:rsidP="009929C8">
            <w:pPr>
              <w:jc w:val="center"/>
              <w:rPr>
                <w:rFonts w:ascii="Verdana" w:hAnsi="Verdana" w:cs="Verdana"/>
                <w:color w:val="000000"/>
                <w:w w:val="80"/>
                <w:sz w:val="24"/>
                <w:szCs w:val="24"/>
              </w:rPr>
            </w:pPr>
            <w:r w:rsidRPr="005D1795">
              <w:rPr>
                <w:rFonts w:ascii="Verdana" w:hAnsi="Verdana" w:cs="Verdana"/>
                <w:color w:val="000000"/>
                <w:w w:val="80"/>
                <w:sz w:val="24"/>
                <w:szCs w:val="24"/>
              </w:rPr>
              <w:t>15</w:t>
            </w:r>
          </w:p>
        </w:tc>
      </w:tr>
      <w:tr w:rsidR="00B81CD7" w:rsidRPr="005D1795">
        <w:trPr>
          <w:trHeight w:val="555"/>
        </w:trPr>
        <w:tc>
          <w:tcPr>
            <w:tcW w:w="597" w:type="dxa"/>
            <w:shd w:val="clear" w:color="auto" w:fill="BFBFBF"/>
            <w:vAlign w:val="center"/>
          </w:tcPr>
          <w:p w:rsidR="00B81CD7" w:rsidRPr="005D1795" w:rsidRDefault="00B81CD7" w:rsidP="009929C8">
            <w:pPr>
              <w:jc w:val="center"/>
              <w:rPr>
                <w:rFonts w:ascii="Verdana" w:hAnsi="Verdana" w:cs="Verdana"/>
                <w:color w:val="000000"/>
                <w:sz w:val="24"/>
                <w:szCs w:val="24"/>
              </w:rPr>
            </w:pPr>
            <w:r w:rsidRPr="005D1795">
              <w:rPr>
                <w:rFonts w:ascii="Verdana" w:hAnsi="Verdana" w:cs="Verdana"/>
                <w:color w:val="000000"/>
                <w:sz w:val="24"/>
                <w:szCs w:val="24"/>
              </w:rPr>
              <w:t>A</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C</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C</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A</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B</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A</w:t>
            </w:r>
          </w:p>
        </w:tc>
        <w:tc>
          <w:tcPr>
            <w:tcW w:w="597" w:type="dxa"/>
            <w:vAlign w:val="center"/>
          </w:tcPr>
          <w:p w:rsidR="00B81CD7" w:rsidRPr="005D1795" w:rsidRDefault="00B81CD7" w:rsidP="009929C8">
            <w:pPr>
              <w:spacing w:before="240"/>
              <w:rPr>
                <w:rFonts w:ascii="Verdana" w:hAnsi="Verdana" w:cs="Verdana"/>
                <w:color w:val="000000"/>
                <w:w w:val="80"/>
                <w:kern w:val="0"/>
                <w:sz w:val="24"/>
                <w:szCs w:val="24"/>
              </w:rPr>
            </w:pPr>
            <w:r w:rsidRPr="005D1795">
              <w:rPr>
                <w:rFonts w:ascii="Verdana" w:hAnsi="Verdana" w:cs="Verdana"/>
                <w:sz w:val="24"/>
                <w:szCs w:val="24"/>
              </w:rPr>
              <w:t>A</w:t>
            </w:r>
          </w:p>
        </w:tc>
        <w:tc>
          <w:tcPr>
            <w:tcW w:w="597" w:type="dxa"/>
            <w:vAlign w:val="center"/>
          </w:tcPr>
          <w:p w:rsidR="00B81CD7" w:rsidRPr="005D1795" w:rsidRDefault="00B81CD7" w:rsidP="00B81CD7">
            <w:pPr>
              <w:spacing w:before="240"/>
              <w:ind w:left="31680" w:hangingChars="200" w:firstLine="31680"/>
              <w:rPr>
                <w:rFonts w:ascii="Verdana" w:hAnsi="Verdana" w:cs="Verdana"/>
                <w:color w:val="000000"/>
                <w:w w:val="80"/>
                <w:kern w:val="0"/>
                <w:sz w:val="24"/>
                <w:szCs w:val="24"/>
              </w:rPr>
            </w:pPr>
            <w:r w:rsidRPr="005D1795">
              <w:rPr>
                <w:rFonts w:ascii="Verdana" w:hAnsi="Verdana" w:cs="Verdana"/>
                <w:sz w:val="24"/>
                <w:szCs w:val="24"/>
              </w:rPr>
              <w:t>D</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D</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B</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color w:val="000000"/>
                <w:sz w:val="24"/>
                <w:szCs w:val="24"/>
              </w:rPr>
              <w:t>B</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D</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A</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color w:val="000000"/>
                <w:sz w:val="24"/>
                <w:szCs w:val="24"/>
              </w:rPr>
              <w:t>B</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B</w:t>
            </w:r>
          </w:p>
        </w:tc>
        <w:tc>
          <w:tcPr>
            <w:tcW w:w="597" w:type="dxa"/>
            <w:vAlign w:val="center"/>
          </w:tcPr>
          <w:p w:rsidR="00B81CD7" w:rsidRPr="005D1795" w:rsidRDefault="00B81CD7" w:rsidP="00B81CD7">
            <w:pPr>
              <w:spacing w:before="240"/>
              <w:ind w:left="31680" w:hangingChars="200" w:firstLine="31680"/>
              <w:jc w:val="center"/>
              <w:rPr>
                <w:rFonts w:ascii="Verdana" w:hAnsi="Verdana" w:cs="Verdana"/>
                <w:color w:val="000000"/>
                <w:w w:val="80"/>
                <w:kern w:val="0"/>
                <w:sz w:val="24"/>
                <w:szCs w:val="24"/>
              </w:rPr>
            </w:pPr>
            <w:r w:rsidRPr="005D1795">
              <w:rPr>
                <w:rFonts w:ascii="Verdana" w:hAnsi="Verdana" w:cs="Verdana"/>
                <w:sz w:val="24"/>
                <w:szCs w:val="24"/>
              </w:rPr>
              <w:t>D</w:t>
            </w:r>
          </w:p>
        </w:tc>
      </w:tr>
    </w:tbl>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5"/>
        <w:gridCol w:w="655"/>
        <w:gridCol w:w="655"/>
        <w:gridCol w:w="655"/>
        <w:gridCol w:w="655"/>
        <w:gridCol w:w="655"/>
        <w:gridCol w:w="656"/>
        <w:gridCol w:w="656"/>
        <w:gridCol w:w="656"/>
        <w:gridCol w:w="656"/>
        <w:gridCol w:w="656"/>
        <w:gridCol w:w="656"/>
        <w:gridCol w:w="656"/>
      </w:tblGrid>
      <w:tr w:rsidR="00B81CD7" w:rsidRPr="005D1795">
        <w:tc>
          <w:tcPr>
            <w:tcW w:w="655" w:type="dxa"/>
            <w:shd w:val="clear" w:color="auto" w:fill="A6A6A6"/>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Q</w:t>
            </w:r>
          </w:p>
        </w:tc>
        <w:tc>
          <w:tcPr>
            <w:tcW w:w="655" w:type="dxa"/>
            <w:shd w:val="clear" w:color="auto" w:fill="A6A6A6"/>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1</w:t>
            </w:r>
            <w:r>
              <w:rPr>
                <w:rFonts w:ascii="Verdana" w:hAnsi="Verdana" w:cs="Verdana"/>
                <w:kern w:val="0"/>
                <w:sz w:val="24"/>
                <w:szCs w:val="24"/>
              </w:rPr>
              <w:t>6</w:t>
            </w:r>
          </w:p>
        </w:tc>
        <w:tc>
          <w:tcPr>
            <w:tcW w:w="655"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17</w:t>
            </w:r>
          </w:p>
        </w:tc>
        <w:tc>
          <w:tcPr>
            <w:tcW w:w="655"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18</w:t>
            </w:r>
          </w:p>
        </w:tc>
        <w:tc>
          <w:tcPr>
            <w:tcW w:w="655"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19</w:t>
            </w:r>
          </w:p>
        </w:tc>
        <w:tc>
          <w:tcPr>
            <w:tcW w:w="655"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20</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21</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22</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23</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24</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25</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26</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27</w:t>
            </w:r>
          </w:p>
        </w:tc>
      </w:tr>
      <w:tr w:rsidR="00B81CD7" w:rsidRPr="005D1795">
        <w:tc>
          <w:tcPr>
            <w:tcW w:w="655" w:type="dxa"/>
            <w:shd w:val="clear" w:color="auto" w:fill="A6A6A6"/>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A</w:t>
            </w:r>
          </w:p>
        </w:tc>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D</w:t>
            </w:r>
          </w:p>
        </w:tc>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A</w:t>
            </w:r>
          </w:p>
        </w:tc>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B</w:t>
            </w:r>
          </w:p>
        </w:tc>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B</w:t>
            </w:r>
          </w:p>
        </w:tc>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C</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D</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C</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C</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C</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C</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B</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B</w:t>
            </w:r>
          </w:p>
        </w:tc>
      </w:tr>
      <w:tr w:rsidR="00B81CD7" w:rsidRPr="005D1795">
        <w:tc>
          <w:tcPr>
            <w:tcW w:w="655"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28</w:t>
            </w:r>
          </w:p>
        </w:tc>
        <w:tc>
          <w:tcPr>
            <w:tcW w:w="655"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29</w:t>
            </w:r>
          </w:p>
        </w:tc>
        <w:tc>
          <w:tcPr>
            <w:tcW w:w="655"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30</w:t>
            </w:r>
          </w:p>
        </w:tc>
        <w:tc>
          <w:tcPr>
            <w:tcW w:w="655"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31</w:t>
            </w:r>
          </w:p>
        </w:tc>
        <w:tc>
          <w:tcPr>
            <w:tcW w:w="655"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32</w:t>
            </w:r>
          </w:p>
        </w:tc>
        <w:tc>
          <w:tcPr>
            <w:tcW w:w="655"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33</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34</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35</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36</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37</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38</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39</w:t>
            </w:r>
          </w:p>
        </w:tc>
        <w:tc>
          <w:tcPr>
            <w:tcW w:w="656" w:type="dxa"/>
            <w:shd w:val="clear" w:color="auto" w:fill="A6A6A6"/>
          </w:tcPr>
          <w:p w:rsidR="00B81CD7" w:rsidRPr="009041F8" w:rsidRDefault="00B81CD7" w:rsidP="009929C8">
            <w:pPr>
              <w:spacing w:before="240"/>
              <w:rPr>
                <w:rFonts w:ascii="Verdana" w:hAnsi="Verdana" w:cs="Verdana"/>
                <w:kern w:val="0"/>
                <w:sz w:val="24"/>
                <w:szCs w:val="24"/>
              </w:rPr>
            </w:pPr>
            <w:r>
              <w:rPr>
                <w:rFonts w:ascii="Verdana" w:hAnsi="Verdana" w:cs="Verdana"/>
                <w:kern w:val="0"/>
                <w:sz w:val="24"/>
                <w:szCs w:val="24"/>
              </w:rPr>
              <w:t>40</w:t>
            </w:r>
          </w:p>
        </w:tc>
      </w:tr>
      <w:tr w:rsidR="00B81CD7" w:rsidRPr="005D1795">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C</w:t>
            </w:r>
          </w:p>
        </w:tc>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B</w:t>
            </w:r>
          </w:p>
        </w:tc>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C</w:t>
            </w:r>
          </w:p>
        </w:tc>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C</w:t>
            </w:r>
          </w:p>
        </w:tc>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B</w:t>
            </w:r>
          </w:p>
        </w:tc>
        <w:tc>
          <w:tcPr>
            <w:tcW w:w="655"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B</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B</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A</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B</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A</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C</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C</w:t>
            </w:r>
          </w:p>
        </w:tc>
        <w:tc>
          <w:tcPr>
            <w:tcW w:w="656" w:type="dxa"/>
          </w:tcPr>
          <w:p w:rsidR="00B81CD7" w:rsidRPr="009041F8" w:rsidRDefault="00B81CD7" w:rsidP="009929C8">
            <w:pPr>
              <w:spacing w:before="240"/>
              <w:rPr>
                <w:rFonts w:ascii="Verdana" w:hAnsi="Verdana" w:cs="Verdana"/>
                <w:kern w:val="0"/>
                <w:sz w:val="24"/>
                <w:szCs w:val="24"/>
              </w:rPr>
            </w:pPr>
            <w:r w:rsidRPr="009041F8">
              <w:rPr>
                <w:rFonts w:ascii="Verdana" w:hAnsi="Verdana" w:cs="Verdana"/>
                <w:kern w:val="0"/>
                <w:sz w:val="24"/>
                <w:szCs w:val="24"/>
              </w:rPr>
              <w:t>B</w:t>
            </w:r>
          </w:p>
        </w:tc>
      </w:tr>
    </w:tbl>
    <w:p w:rsidR="00B81CD7" w:rsidRDefault="00B81CD7" w:rsidP="00316FC3">
      <w:pPr>
        <w:rPr>
          <w:rFonts w:ascii="Times New Roman" w:hAnsi="Times New Roman" w:cs="Times New Roman"/>
          <w:color w:val="000000"/>
        </w:rPr>
      </w:pPr>
    </w:p>
    <w:p w:rsidR="00B81CD7" w:rsidRPr="00316FC3" w:rsidRDefault="00B81CD7" w:rsidP="00316FC3">
      <w:pPr>
        <w:rPr>
          <w:rFonts w:ascii="Verdana" w:hAnsi="Verdana" w:cs="Verdana"/>
        </w:rPr>
      </w:pPr>
      <w:r w:rsidRPr="00316FC3">
        <w:rPr>
          <w:rFonts w:ascii="Verdana" w:hAnsi="Verdana" w:cs="Verdana"/>
          <w:sz w:val="28"/>
          <w:szCs w:val="28"/>
        </w:rPr>
        <w:t xml:space="preserve">PART </w:t>
      </w:r>
      <w:r w:rsidRPr="00316FC3">
        <w:rPr>
          <w:rFonts w:ascii="宋体" w:cs="宋体" w:hint="eastAsia"/>
          <w:sz w:val="28"/>
          <w:szCs w:val="28"/>
        </w:rPr>
        <w:t>Ⅱ</w:t>
      </w:r>
      <w:r w:rsidRPr="00316FC3">
        <w:rPr>
          <w:rFonts w:ascii="Verdana" w:hAnsi="Verdana" w:cs="Verdana"/>
          <w:sz w:val="28"/>
          <w:szCs w:val="28"/>
        </w:rPr>
        <w:t xml:space="preserve">: True / False </w:t>
      </w:r>
    </w:p>
    <w:p w:rsidR="00B81CD7" w:rsidRPr="00316FC3" w:rsidRDefault="00B81CD7" w:rsidP="007E5D0D">
      <w:pPr>
        <w:ind w:leftChars="1" w:left="31680" w:hangingChars="749" w:firstLine="31680"/>
        <w:rPr>
          <w:rFonts w:ascii="Verdana" w:hAnsi="Verdana" w:cs="Verdana"/>
          <w:sz w:val="24"/>
          <w:szCs w:val="24"/>
        </w:rPr>
      </w:pPr>
      <w:r w:rsidRPr="00316FC3">
        <w:rPr>
          <w:rFonts w:ascii="Verdana" w:hAnsi="Verdana" w:cs="Verdana"/>
          <w:sz w:val="24"/>
          <w:szCs w:val="24"/>
        </w:rPr>
        <w:t>Instructions:  Mark the symbol “T” if the statement is correct,and “F” if the statement is incorrect.</w:t>
      </w:r>
    </w:p>
    <w:p w:rsidR="00B81CD7" w:rsidRPr="00316FC3" w:rsidRDefault="00B81CD7" w:rsidP="001B4790">
      <w:pPr>
        <w:spacing w:before="60"/>
        <w:rPr>
          <w:rFonts w:ascii="Verdana" w:hAnsi="Verdana" w:cs="Verdana"/>
          <w:sz w:val="24"/>
          <w:szCs w:val="24"/>
        </w:rPr>
      </w:pPr>
    </w:p>
    <w:p w:rsidR="00B81CD7" w:rsidRPr="00316FC3" w:rsidRDefault="00B81CD7" w:rsidP="007E5D0D">
      <w:pPr>
        <w:spacing w:before="60"/>
        <w:ind w:left="31680" w:hangingChars="150" w:firstLine="31680"/>
        <w:rPr>
          <w:rFonts w:ascii="Verdana" w:hAnsi="Verdana" w:cs="Verdana"/>
          <w:sz w:val="24"/>
          <w:szCs w:val="24"/>
        </w:rPr>
      </w:pPr>
      <w:r w:rsidRPr="00316FC3">
        <w:rPr>
          <w:rFonts w:ascii="Verdana" w:hAnsi="Verdana" w:cs="Verdana"/>
          <w:sz w:val="24"/>
          <w:szCs w:val="24"/>
        </w:rPr>
        <w:t>1. The job of delivering the data in a transport-layer segment to the correct socket is called multiplexing.</w:t>
      </w:r>
    </w:p>
    <w:p w:rsidR="00B81CD7" w:rsidRPr="00316FC3" w:rsidRDefault="00B81CD7" w:rsidP="007E5D0D">
      <w:p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65"/>
        <w:ind w:left="31680" w:hangingChars="150" w:firstLine="31680"/>
        <w:rPr>
          <w:rFonts w:ascii="Verdana" w:hAnsi="Verdana" w:cs="Verdana"/>
          <w:sz w:val="24"/>
          <w:szCs w:val="24"/>
        </w:rPr>
      </w:pPr>
      <w:r w:rsidRPr="00316FC3">
        <w:rPr>
          <w:rFonts w:ascii="Verdana" w:hAnsi="Verdana" w:cs="Verdana"/>
          <w:sz w:val="24"/>
          <w:szCs w:val="24"/>
        </w:rPr>
        <w:t>2. Before sending a packet into a datagram network, the source must determine all of the links that packet will traverse between source and destination.</w:t>
      </w:r>
    </w:p>
    <w:p w:rsidR="00B81CD7" w:rsidRPr="00316FC3" w:rsidRDefault="00B81CD7" w:rsidP="007E5D0D">
      <w:p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65"/>
        <w:ind w:left="31680" w:hangingChars="150" w:firstLine="31680"/>
        <w:rPr>
          <w:rFonts w:ascii="Verdana" w:hAnsi="Verdana" w:cs="Verdana"/>
          <w:sz w:val="24"/>
          <w:szCs w:val="24"/>
        </w:rPr>
      </w:pPr>
      <w:r w:rsidRPr="00316FC3">
        <w:rPr>
          <w:rFonts w:ascii="Verdana" w:hAnsi="Verdana" w:cs="Verdana"/>
          <w:sz w:val="24"/>
          <w:szCs w:val="24"/>
        </w:rPr>
        <w:t>3. A web cache is both a client and a server at the same time.</w:t>
      </w:r>
    </w:p>
    <w:p w:rsidR="00B81CD7" w:rsidRPr="00316FC3" w:rsidRDefault="00B81CD7" w:rsidP="007E5D0D">
      <w:pPr>
        <w:spacing w:before="240"/>
        <w:ind w:left="31680" w:hangingChars="150" w:firstLine="31680"/>
        <w:rPr>
          <w:rFonts w:ascii="Verdana" w:hAnsi="Verdana" w:cs="Verdana"/>
          <w:color w:val="000000"/>
          <w:kern w:val="0"/>
          <w:sz w:val="24"/>
          <w:szCs w:val="24"/>
        </w:rPr>
      </w:pPr>
      <w:r w:rsidRPr="00316FC3">
        <w:rPr>
          <w:rFonts w:ascii="Verdana" w:hAnsi="Verdana" w:cs="Verdana"/>
          <w:sz w:val="24"/>
          <w:szCs w:val="24"/>
        </w:rPr>
        <w:t>4.</w:t>
      </w:r>
      <w:r w:rsidRPr="00316FC3">
        <w:rPr>
          <w:rFonts w:ascii="Verdana" w:hAnsi="Verdana" w:cs="Verdana"/>
          <w:color w:val="000000"/>
          <w:kern w:val="0"/>
          <w:sz w:val="24"/>
          <w:szCs w:val="24"/>
        </w:rPr>
        <w:t xml:space="preserve">Layer </w:t>
      </w:r>
      <w:r w:rsidRPr="00316FC3">
        <w:rPr>
          <w:rFonts w:ascii="Verdana" w:hAnsi="Verdana" w:cs="Verdana"/>
          <w:color w:val="000000"/>
          <w:sz w:val="24"/>
          <w:szCs w:val="24"/>
        </w:rPr>
        <w:t>four</w:t>
      </w:r>
      <w:r w:rsidRPr="00316FC3">
        <w:rPr>
          <w:rFonts w:ascii="Verdana" w:hAnsi="Verdana" w:cs="Verdana"/>
          <w:color w:val="000000"/>
          <w:kern w:val="0"/>
          <w:sz w:val="24"/>
          <w:szCs w:val="24"/>
        </w:rPr>
        <w:t xml:space="preserve"> of the Internet protocol stackis implemented in the end systems but not in the routers in the network core. </w:t>
      </w:r>
    </w:p>
    <w:p w:rsidR="00B81CD7" w:rsidRPr="00316FC3" w:rsidRDefault="00B81CD7" w:rsidP="007E5D0D">
      <w:p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65"/>
        <w:ind w:left="31680" w:hangingChars="150" w:firstLine="31680"/>
        <w:rPr>
          <w:rFonts w:ascii="Verdana" w:hAnsi="Verdana" w:cs="Verdana"/>
          <w:sz w:val="24"/>
          <w:szCs w:val="24"/>
        </w:rPr>
      </w:pPr>
      <w:r w:rsidRPr="00316FC3">
        <w:rPr>
          <w:rFonts w:ascii="Verdana" w:hAnsi="Verdana" w:cs="Verdana"/>
          <w:sz w:val="24"/>
          <w:szCs w:val="24"/>
        </w:rPr>
        <w:t>5. The main task of the Internet’s Domain Name System (DNS) is toTranslate host names to IP addresses.</w:t>
      </w:r>
    </w:p>
    <w:p w:rsidR="00B81CD7" w:rsidRPr="00316FC3" w:rsidRDefault="00B81CD7" w:rsidP="007E5D0D">
      <w:p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65"/>
        <w:ind w:left="31680" w:hangingChars="150" w:firstLine="31680"/>
        <w:rPr>
          <w:rFonts w:ascii="Verdana" w:hAnsi="Verdana" w:cs="Verdana"/>
          <w:sz w:val="24"/>
          <w:szCs w:val="24"/>
        </w:rPr>
      </w:pPr>
      <w:r w:rsidRPr="00316FC3">
        <w:rPr>
          <w:rFonts w:ascii="Verdana" w:hAnsi="Verdana" w:cs="Verdana"/>
          <w:sz w:val="24"/>
          <w:szCs w:val="24"/>
        </w:rPr>
        <w:t xml:space="preserve">6. Protocols define format,order of messages sent and received among network entities, and actions taken on message transmission,receipt. </w:t>
      </w:r>
    </w:p>
    <w:p w:rsidR="00B81CD7" w:rsidRPr="00316FC3" w:rsidRDefault="00B81CD7" w:rsidP="007E5D0D">
      <w:p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65"/>
        <w:ind w:left="31680" w:hangingChars="150" w:firstLine="31680"/>
        <w:rPr>
          <w:rFonts w:ascii="Verdana" w:hAnsi="Verdana" w:cs="Verdana"/>
          <w:sz w:val="24"/>
          <w:szCs w:val="24"/>
        </w:rPr>
      </w:pPr>
      <w:r w:rsidRPr="00316FC3">
        <w:rPr>
          <w:rFonts w:ascii="Verdana" w:hAnsi="Verdana" w:cs="Verdana"/>
          <w:sz w:val="24"/>
          <w:szCs w:val="24"/>
        </w:rPr>
        <w:t>7. Consider a computer network consisting of several interconnected 10BaseT hubs, but it does not include any bridge or router. Then this network has only one collision domain.</w:t>
      </w:r>
    </w:p>
    <w:p w:rsidR="00B81CD7" w:rsidRPr="00316FC3" w:rsidRDefault="00B81CD7" w:rsidP="007E5D0D">
      <w:p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65"/>
        <w:ind w:left="31680" w:hangingChars="150" w:firstLine="31680"/>
        <w:rPr>
          <w:rFonts w:ascii="Verdana" w:hAnsi="Verdana" w:cs="Verdana"/>
          <w:sz w:val="24"/>
          <w:szCs w:val="24"/>
        </w:rPr>
      </w:pPr>
      <w:r w:rsidRPr="00316FC3">
        <w:rPr>
          <w:rFonts w:ascii="Verdana" w:hAnsi="Verdana" w:cs="Verdana"/>
          <w:sz w:val="24"/>
          <w:szCs w:val="24"/>
        </w:rPr>
        <w:t>8. Routing is the method of moving packets from router’s input ports to appropriate router’s output ports.</w:t>
      </w:r>
    </w:p>
    <w:p w:rsidR="00B81CD7" w:rsidRPr="00316FC3" w:rsidRDefault="00B81CD7" w:rsidP="007E5D0D">
      <w:p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65"/>
        <w:ind w:left="31680" w:hangingChars="150" w:firstLine="31680"/>
        <w:rPr>
          <w:rFonts w:ascii="Verdana" w:hAnsi="Verdana" w:cs="Verdana"/>
          <w:sz w:val="24"/>
          <w:szCs w:val="24"/>
        </w:rPr>
      </w:pPr>
      <w:r w:rsidRPr="00316FC3">
        <w:rPr>
          <w:rFonts w:ascii="Verdana" w:hAnsi="Verdana" w:cs="Verdana"/>
          <w:kern w:val="0"/>
          <w:sz w:val="24"/>
          <w:szCs w:val="24"/>
        </w:rPr>
        <w:t>9. Queuing can occur at both the input ports and the output ports of a router. Queuing occurs at the output port when the arriving rate of packets to the outgoing link exceeds the link capacity. Queue occurs at an input port when the arriving rate of packets exceeds the switch capacity.</w:t>
      </w:r>
    </w:p>
    <w:p w:rsidR="00B81CD7" w:rsidRPr="008F2BE3" w:rsidRDefault="00B81CD7" w:rsidP="007E5D0D">
      <w:p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65"/>
        <w:ind w:left="31680" w:hangingChars="150" w:firstLine="31680"/>
        <w:rPr>
          <w:rFonts w:ascii="Verdana" w:hAnsi="Verdana" w:cs="Verdana"/>
          <w:color w:val="000000"/>
          <w:sz w:val="24"/>
          <w:szCs w:val="24"/>
        </w:rPr>
      </w:pPr>
      <w:r w:rsidRPr="00316FC3">
        <w:rPr>
          <w:rFonts w:ascii="Verdana" w:hAnsi="Verdana" w:cs="Verdana"/>
          <w:sz w:val="24"/>
          <w:szCs w:val="24"/>
        </w:rPr>
        <w:t xml:space="preserve">10. The length of IPV6 address is </w:t>
      </w:r>
      <w:r w:rsidRPr="00316FC3">
        <w:rPr>
          <w:rFonts w:ascii="Verdana" w:hAnsi="Verdana" w:cs="Verdana"/>
          <w:color w:val="000000"/>
          <w:sz w:val="24"/>
          <w:szCs w:val="24"/>
        </w:rPr>
        <w:t>32 bits.</w:t>
      </w:r>
    </w:p>
    <w:p w:rsidR="00B81CD7" w:rsidRPr="00316FC3" w:rsidRDefault="00B81CD7" w:rsidP="007E5D0D">
      <w:p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65"/>
        <w:ind w:left="31680" w:hangingChars="150" w:firstLine="31680"/>
        <w:rPr>
          <w:rFonts w:ascii="Verdana" w:hAnsi="Verdana" w:cs="Verdana"/>
          <w:color w:val="000000"/>
          <w:sz w:val="24"/>
          <w:szCs w:val="24"/>
        </w:rPr>
      </w:pPr>
      <w:r w:rsidRPr="001F6FEB">
        <w:rPr>
          <w:rFonts w:ascii="Verdana" w:hAnsi="Verdana" w:cs="宋体" w:hint="eastAsia"/>
          <w:b/>
          <w:bCs/>
          <w:color w:val="000000"/>
          <w:kern w:val="0"/>
          <w:sz w:val="30"/>
          <w:szCs w:val="30"/>
          <w:shd w:val="pct15" w:color="auto" w:fill="FFFFFF"/>
        </w:rPr>
        <w:t>答案</w:t>
      </w:r>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0"/>
        <w:gridCol w:w="731"/>
        <w:gridCol w:w="731"/>
        <w:gridCol w:w="731"/>
        <w:gridCol w:w="731"/>
        <w:gridCol w:w="731"/>
        <w:gridCol w:w="731"/>
        <w:gridCol w:w="731"/>
        <w:gridCol w:w="731"/>
        <w:gridCol w:w="731"/>
        <w:gridCol w:w="731"/>
      </w:tblGrid>
      <w:tr w:rsidR="00B81CD7" w:rsidRPr="005D1795">
        <w:trPr>
          <w:trHeight w:val="452"/>
          <w:jc w:val="center"/>
        </w:trPr>
        <w:tc>
          <w:tcPr>
            <w:tcW w:w="730" w:type="dxa"/>
            <w:shd w:val="clear" w:color="auto" w:fill="B3B3B3"/>
            <w:vAlign w:val="center"/>
          </w:tcPr>
          <w:p w:rsidR="00B81CD7" w:rsidRPr="005D1795" w:rsidRDefault="00B81CD7" w:rsidP="009929C8">
            <w:pPr>
              <w:jc w:val="center"/>
              <w:rPr>
                <w:b/>
                <w:bCs/>
                <w:sz w:val="24"/>
                <w:szCs w:val="24"/>
              </w:rPr>
            </w:pPr>
            <w:r w:rsidRPr="005D1795">
              <w:rPr>
                <w:b/>
                <w:bCs/>
                <w:sz w:val="24"/>
                <w:szCs w:val="24"/>
              </w:rPr>
              <w:t>Q</w:t>
            </w:r>
          </w:p>
        </w:tc>
        <w:tc>
          <w:tcPr>
            <w:tcW w:w="731" w:type="dxa"/>
            <w:shd w:val="clear" w:color="auto" w:fill="B3B3B3"/>
            <w:vAlign w:val="center"/>
          </w:tcPr>
          <w:p w:rsidR="00B81CD7" w:rsidRPr="005D1795" w:rsidRDefault="00B81CD7" w:rsidP="009929C8">
            <w:pPr>
              <w:jc w:val="center"/>
              <w:rPr>
                <w:b/>
                <w:bCs/>
                <w:sz w:val="24"/>
                <w:szCs w:val="24"/>
              </w:rPr>
            </w:pPr>
            <w:r w:rsidRPr="005D1795">
              <w:rPr>
                <w:b/>
                <w:bCs/>
                <w:sz w:val="24"/>
                <w:szCs w:val="24"/>
              </w:rPr>
              <w:t>1</w:t>
            </w:r>
          </w:p>
        </w:tc>
        <w:tc>
          <w:tcPr>
            <w:tcW w:w="731" w:type="dxa"/>
            <w:shd w:val="clear" w:color="auto" w:fill="B3B3B3"/>
            <w:vAlign w:val="center"/>
          </w:tcPr>
          <w:p w:rsidR="00B81CD7" w:rsidRPr="005D1795" w:rsidRDefault="00B81CD7" w:rsidP="009929C8">
            <w:pPr>
              <w:jc w:val="center"/>
              <w:rPr>
                <w:b/>
                <w:bCs/>
                <w:sz w:val="24"/>
                <w:szCs w:val="24"/>
              </w:rPr>
            </w:pPr>
            <w:r w:rsidRPr="005D1795">
              <w:rPr>
                <w:b/>
                <w:bCs/>
                <w:sz w:val="24"/>
                <w:szCs w:val="24"/>
              </w:rPr>
              <w:t>2</w:t>
            </w:r>
          </w:p>
        </w:tc>
        <w:tc>
          <w:tcPr>
            <w:tcW w:w="731" w:type="dxa"/>
            <w:shd w:val="clear" w:color="auto" w:fill="B3B3B3"/>
            <w:vAlign w:val="center"/>
          </w:tcPr>
          <w:p w:rsidR="00B81CD7" w:rsidRPr="005D1795" w:rsidRDefault="00B81CD7" w:rsidP="009929C8">
            <w:pPr>
              <w:jc w:val="center"/>
              <w:rPr>
                <w:b/>
                <w:bCs/>
                <w:sz w:val="24"/>
                <w:szCs w:val="24"/>
              </w:rPr>
            </w:pPr>
            <w:r w:rsidRPr="005D1795">
              <w:rPr>
                <w:b/>
                <w:bCs/>
                <w:sz w:val="24"/>
                <w:szCs w:val="24"/>
              </w:rPr>
              <w:t>3</w:t>
            </w:r>
          </w:p>
        </w:tc>
        <w:tc>
          <w:tcPr>
            <w:tcW w:w="731" w:type="dxa"/>
            <w:shd w:val="clear" w:color="auto" w:fill="B3B3B3"/>
            <w:vAlign w:val="center"/>
          </w:tcPr>
          <w:p w:rsidR="00B81CD7" w:rsidRPr="005D1795" w:rsidRDefault="00B81CD7" w:rsidP="009929C8">
            <w:pPr>
              <w:jc w:val="center"/>
              <w:rPr>
                <w:b/>
                <w:bCs/>
                <w:sz w:val="24"/>
                <w:szCs w:val="24"/>
              </w:rPr>
            </w:pPr>
            <w:r w:rsidRPr="005D1795">
              <w:rPr>
                <w:b/>
                <w:bCs/>
                <w:sz w:val="24"/>
                <w:szCs w:val="24"/>
              </w:rPr>
              <w:t>4</w:t>
            </w:r>
          </w:p>
        </w:tc>
        <w:tc>
          <w:tcPr>
            <w:tcW w:w="731" w:type="dxa"/>
            <w:shd w:val="clear" w:color="auto" w:fill="B3B3B3"/>
            <w:vAlign w:val="center"/>
          </w:tcPr>
          <w:p w:rsidR="00B81CD7" w:rsidRPr="005D1795" w:rsidRDefault="00B81CD7" w:rsidP="009929C8">
            <w:pPr>
              <w:jc w:val="center"/>
              <w:rPr>
                <w:b/>
                <w:bCs/>
                <w:sz w:val="24"/>
                <w:szCs w:val="24"/>
              </w:rPr>
            </w:pPr>
            <w:r w:rsidRPr="005D1795">
              <w:rPr>
                <w:b/>
                <w:bCs/>
                <w:sz w:val="24"/>
                <w:szCs w:val="24"/>
              </w:rPr>
              <w:t>5</w:t>
            </w:r>
          </w:p>
        </w:tc>
        <w:tc>
          <w:tcPr>
            <w:tcW w:w="731" w:type="dxa"/>
            <w:shd w:val="clear" w:color="auto" w:fill="B3B3B3"/>
            <w:vAlign w:val="center"/>
          </w:tcPr>
          <w:p w:rsidR="00B81CD7" w:rsidRPr="005D1795" w:rsidRDefault="00B81CD7" w:rsidP="009929C8">
            <w:pPr>
              <w:jc w:val="center"/>
              <w:rPr>
                <w:b/>
                <w:bCs/>
                <w:sz w:val="24"/>
                <w:szCs w:val="24"/>
              </w:rPr>
            </w:pPr>
            <w:r w:rsidRPr="005D1795">
              <w:rPr>
                <w:b/>
                <w:bCs/>
                <w:sz w:val="24"/>
                <w:szCs w:val="24"/>
              </w:rPr>
              <w:t>6</w:t>
            </w:r>
          </w:p>
        </w:tc>
        <w:tc>
          <w:tcPr>
            <w:tcW w:w="731" w:type="dxa"/>
            <w:shd w:val="clear" w:color="auto" w:fill="B3B3B3"/>
            <w:vAlign w:val="center"/>
          </w:tcPr>
          <w:p w:rsidR="00B81CD7" w:rsidRPr="005D1795" w:rsidRDefault="00B81CD7" w:rsidP="009929C8">
            <w:pPr>
              <w:jc w:val="center"/>
              <w:rPr>
                <w:b/>
                <w:bCs/>
                <w:sz w:val="24"/>
                <w:szCs w:val="24"/>
              </w:rPr>
            </w:pPr>
            <w:r w:rsidRPr="005D1795">
              <w:rPr>
                <w:b/>
                <w:bCs/>
                <w:sz w:val="24"/>
                <w:szCs w:val="24"/>
              </w:rPr>
              <w:t>7</w:t>
            </w:r>
          </w:p>
        </w:tc>
        <w:tc>
          <w:tcPr>
            <w:tcW w:w="731" w:type="dxa"/>
            <w:shd w:val="clear" w:color="auto" w:fill="B3B3B3"/>
            <w:vAlign w:val="center"/>
          </w:tcPr>
          <w:p w:rsidR="00B81CD7" w:rsidRPr="005D1795" w:rsidRDefault="00B81CD7" w:rsidP="009929C8">
            <w:pPr>
              <w:jc w:val="center"/>
              <w:rPr>
                <w:b/>
                <w:bCs/>
                <w:sz w:val="24"/>
                <w:szCs w:val="24"/>
              </w:rPr>
            </w:pPr>
            <w:r w:rsidRPr="005D1795">
              <w:rPr>
                <w:b/>
                <w:bCs/>
                <w:sz w:val="24"/>
                <w:szCs w:val="24"/>
              </w:rPr>
              <w:t>8</w:t>
            </w:r>
          </w:p>
        </w:tc>
        <w:tc>
          <w:tcPr>
            <w:tcW w:w="731" w:type="dxa"/>
            <w:shd w:val="clear" w:color="auto" w:fill="B3B3B3"/>
            <w:vAlign w:val="center"/>
          </w:tcPr>
          <w:p w:rsidR="00B81CD7" w:rsidRPr="005D1795" w:rsidRDefault="00B81CD7" w:rsidP="009929C8">
            <w:pPr>
              <w:jc w:val="center"/>
              <w:rPr>
                <w:b/>
                <w:bCs/>
                <w:sz w:val="24"/>
                <w:szCs w:val="24"/>
              </w:rPr>
            </w:pPr>
            <w:r w:rsidRPr="005D1795">
              <w:rPr>
                <w:b/>
                <w:bCs/>
                <w:sz w:val="24"/>
                <w:szCs w:val="24"/>
              </w:rPr>
              <w:t>9</w:t>
            </w:r>
          </w:p>
        </w:tc>
        <w:tc>
          <w:tcPr>
            <w:tcW w:w="731" w:type="dxa"/>
            <w:shd w:val="clear" w:color="auto" w:fill="B3B3B3"/>
            <w:vAlign w:val="center"/>
          </w:tcPr>
          <w:p w:rsidR="00B81CD7" w:rsidRPr="005D1795" w:rsidRDefault="00B81CD7" w:rsidP="009929C8">
            <w:pPr>
              <w:jc w:val="center"/>
              <w:rPr>
                <w:b/>
                <w:bCs/>
                <w:sz w:val="24"/>
                <w:szCs w:val="24"/>
              </w:rPr>
            </w:pPr>
            <w:r w:rsidRPr="005D1795">
              <w:rPr>
                <w:b/>
                <w:bCs/>
                <w:sz w:val="24"/>
                <w:szCs w:val="24"/>
              </w:rPr>
              <w:t>10</w:t>
            </w:r>
          </w:p>
        </w:tc>
      </w:tr>
      <w:tr w:rsidR="00B81CD7" w:rsidRPr="005D1795">
        <w:trPr>
          <w:trHeight w:val="452"/>
          <w:jc w:val="center"/>
        </w:trPr>
        <w:tc>
          <w:tcPr>
            <w:tcW w:w="730" w:type="dxa"/>
            <w:shd w:val="clear" w:color="auto" w:fill="B3B3B3"/>
            <w:vAlign w:val="center"/>
          </w:tcPr>
          <w:p w:rsidR="00B81CD7" w:rsidRPr="005D1795" w:rsidRDefault="00B81CD7" w:rsidP="009929C8">
            <w:pPr>
              <w:jc w:val="center"/>
              <w:rPr>
                <w:b/>
                <w:bCs/>
                <w:sz w:val="24"/>
                <w:szCs w:val="24"/>
              </w:rPr>
            </w:pPr>
            <w:r w:rsidRPr="005D1795">
              <w:rPr>
                <w:b/>
                <w:bCs/>
                <w:sz w:val="24"/>
                <w:szCs w:val="24"/>
              </w:rPr>
              <w:t>A</w:t>
            </w:r>
          </w:p>
        </w:tc>
        <w:tc>
          <w:tcPr>
            <w:tcW w:w="731" w:type="dxa"/>
            <w:vAlign w:val="center"/>
          </w:tcPr>
          <w:p w:rsidR="00B81CD7" w:rsidRPr="005D1795" w:rsidRDefault="00B81CD7" w:rsidP="009929C8">
            <w:pPr>
              <w:jc w:val="center"/>
              <w:rPr>
                <w:b/>
                <w:bCs/>
                <w:sz w:val="24"/>
                <w:szCs w:val="24"/>
              </w:rPr>
            </w:pPr>
            <w:r w:rsidRPr="005D1795">
              <w:rPr>
                <w:b/>
                <w:bCs/>
                <w:sz w:val="24"/>
                <w:szCs w:val="24"/>
              </w:rPr>
              <w:t>F</w:t>
            </w:r>
          </w:p>
        </w:tc>
        <w:tc>
          <w:tcPr>
            <w:tcW w:w="731" w:type="dxa"/>
            <w:vAlign w:val="center"/>
          </w:tcPr>
          <w:p w:rsidR="00B81CD7" w:rsidRPr="005D1795" w:rsidRDefault="00B81CD7" w:rsidP="009929C8">
            <w:pPr>
              <w:jc w:val="center"/>
              <w:rPr>
                <w:b/>
                <w:bCs/>
                <w:sz w:val="24"/>
                <w:szCs w:val="24"/>
              </w:rPr>
            </w:pPr>
            <w:r w:rsidRPr="005D1795">
              <w:rPr>
                <w:b/>
                <w:bCs/>
                <w:sz w:val="24"/>
                <w:szCs w:val="24"/>
              </w:rPr>
              <w:t>F</w:t>
            </w:r>
          </w:p>
        </w:tc>
        <w:tc>
          <w:tcPr>
            <w:tcW w:w="731" w:type="dxa"/>
            <w:vAlign w:val="center"/>
          </w:tcPr>
          <w:p w:rsidR="00B81CD7" w:rsidRPr="005D1795" w:rsidRDefault="00B81CD7" w:rsidP="009929C8">
            <w:pPr>
              <w:jc w:val="center"/>
              <w:rPr>
                <w:b/>
                <w:bCs/>
                <w:sz w:val="24"/>
                <w:szCs w:val="24"/>
              </w:rPr>
            </w:pPr>
            <w:r w:rsidRPr="005D1795">
              <w:rPr>
                <w:b/>
                <w:bCs/>
                <w:sz w:val="24"/>
                <w:szCs w:val="24"/>
              </w:rPr>
              <w:t>T</w:t>
            </w:r>
          </w:p>
        </w:tc>
        <w:tc>
          <w:tcPr>
            <w:tcW w:w="731" w:type="dxa"/>
            <w:vAlign w:val="center"/>
          </w:tcPr>
          <w:p w:rsidR="00B81CD7" w:rsidRPr="005D1795" w:rsidRDefault="00B81CD7" w:rsidP="009929C8">
            <w:pPr>
              <w:jc w:val="center"/>
              <w:rPr>
                <w:b/>
                <w:bCs/>
                <w:sz w:val="24"/>
                <w:szCs w:val="24"/>
              </w:rPr>
            </w:pPr>
            <w:r w:rsidRPr="005D1795">
              <w:rPr>
                <w:b/>
                <w:bCs/>
                <w:sz w:val="24"/>
                <w:szCs w:val="24"/>
              </w:rPr>
              <w:t>T</w:t>
            </w:r>
          </w:p>
        </w:tc>
        <w:tc>
          <w:tcPr>
            <w:tcW w:w="731" w:type="dxa"/>
            <w:vAlign w:val="center"/>
          </w:tcPr>
          <w:p w:rsidR="00B81CD7" w:rsidRPr="005D1795" w:rsidRDefault="00B81CD7" w:rsidP="009929C8">
            <w:pPr>
              <w:jc w:val="center"/>
              <w:rPr>
                <w:b/>
                <w:bCs/>
                <w:sz w:val="24"/>
                <w:szCs w:val="24"/>
              </w:rPr>
            </w:pPr>
            <w:r w:rsidRPr="005D1795">
              <w:rPr>
                <w:b/>
                <w:bCs/>
                <w:sz w:val="24"/>
                <w:szCs w:val="24"/>
              </w:rPr>
              <w:t>T</w:t>
            </w:r>
          </w:p>
        </w:tc>
        <w:tc>
          <w:tcPr>
            <w:tcW w:w="731" w:type="dxa"/>
            <w:vAlign w:val="center"/>
          </w:tcPr>
          <w:p w:rsidR="00B81CD7" w:rsidRPr="005D1795" w:rsidRDefault="00B81CD7" w:rsidP="009929C8">
            <w:pPr>
              <w:jc w:val="center"/>
              <w:rPr>
                <w:b/>
                <w:bCs/>
                <w:sz w:val="24"/>
                <w:szCs w:val="24"/>
              </w:rPr>
            </w:pPr>
            <w:r w:rsidRPr="005D1795">
              <w:rPr>
                <w:b/>
                <w:bCs/>
                <w:sz w:val="24"/>
                <w:szCs w:val="24"/>
              </w:rPr>
              <w:t>T</w:t>
            </w:r>
          </w:p>
        </w:tc>
        <w:tc>
          <w:tcPr>
            <w:tcW w:w="731" w:type="dxa"/>
            <w:vAlign w:val="center"/>
          </w:tcPr>
          <w:p w:rsidR="00B81CD7" w:rsidRPr="005D1795" w:rsidRDefault="00B81CD7" w:rsidP="009929C8">
            <w:pPr>
              <w:jc w:val="center"/>
              <w:rPr>
                <w:b/>
                <w:bCs/>
                <w:sz w:val="24"/>
                <w:szCs w:val="24"/>
              </w:rPr>
            </w:pPr>
            <w:r w:rsidRPr="005D1795">
              <w:rPr>
                <w:b/>
                <w:bCs/>
                <w:sz w:val="24"/>
                <w:szCs w:val="24"/>
              </w:rPr>
              <w:t>T</w:t>
            </w:r>
          </w:p>
        </w:tc>
        <w:tc>
          <w:tcPr>
            <w:tcW w:w="731" w:type="dxa"/>
            <w:vAlign w:val="center"/>
          </w:tcPr>
          <w:p w:rsidR="00B81CD7" w:rsidRPr="005D1795" w:rsidRDefault="00B81CD7" w:rsidP="009929C8">
            <w:pPr>
              <w:jc w:val="center"/>
              <w:rPr>
                <w:b/>
                <w:bCs/>
                <w:sz w:val="24"/>
                <w:szCs w:val="24"/>
              </w:rPr>
            </w:pPr>
            <w:r w:rsidRPr="005D1795">
              <w:rPr>
                <w:b/>
                <w:bCs/>
                <w:sz w:val="24"/>
                <w:szCs w:val="24"/>
              </w:rPr>
              <w:t>F</w:t>
            </w:r>
          </w:p>
        </w:tc>
        <w:tc>
          <w:tcPr>
            <w:tcW w:w="731" w:type="dxa"/>
            <w:vAlign w:val="center"/>
          </w:tcPr>
          <w:p w:rsidR="00B81CD7" w:rsidRPr="005D1795" w:rsidRDefault="00B81CD7" w:rsidP="009929C8">
            <w:pPr>
              <w:jc w:val="center"/>
              <w:rPr>
                <w:b/>
                <w:bCs/>
                <w:sz w:val="24"/>
                <w:szCs w:val="24"/>
              </w:rPr>
            </w:pPr>
            <w:r w:rsidRPr="005D1795">
              <w:rPr>
                <w:b/>
                <w:bCs/>
                <w:sz w:val="24"/>
                <w:szCs w:val="24"/>
              </w:rPr>
              <w:t>T</w:t>
            </w:r>
          </w:p>
        </w:tc>
        <w:tc>
          <w:tcPr>
            <w:tcW w:w="731" w:type="dxa"/>
            <w:vAlign w:val="center"/>
          </w:tcPr>
          <w:p w:rsidR="00B81CD7" w:rsidRPr="005D1795" w:rsidRDefault="00B81CD7" w:rsidP="009929C8">
            <w:pPr>
              <w:jc w:val="center"/>
              <w:rPr>
                <w:b/>
                <w:bCs/>
                <w:sz w:val="24"/>
                <w:szCs w:val="24"/>
              </w:rPr>
            </w:pPr>
            <w:r w:rsidRPr="005D1795">
              <w:rPr>
                <w:b/>
                <w:bCs/>
                <w:sz w:val="24"/>
                <w:szCs w:val="24"/>
              </w:rPr>
              <w:t>F</w:t>
            </w:r>
          </w:p>
        </w:tc>
      </w:tr>
    </w:tbl>
    <w:p w:rsidR="00B81CD7" w:rsidRPr="00316FC3" w:rsidRDefault="00B81CD7" w:rsidP="00B81CD7">
      <w:pPr>
        <w:tabs>
          <w:tab w:val="left" w:pos="63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Lines="65"/>
        <w:ind w:left="31680" w:hangingChars="150" w:firstLine="31680"/>
        <w:rPr>
          <w:rFonts w:ascii="Verdana" w:hAnsi="Verdana" w:cs="Verdana"/>
          <w:sz w:val="24"/>
          <w:szCs w:val="24"/>
        </w:rPr>
      </w:pPr>
    </w:p>
    <w:p w:rsidR="00B81CD7" w:rsidRPr="008F2BE3" w:rsidRDefault="00B81CD7" w:rsidP="00316FC3">
      <w:pPr>
        <w:rPr>
          <w:rFonts w:ascii="Verdana" w:hAnsi="Verdana" w:cs="Verdana"/>
          <w:sz w:val="28"/>
          <w:szCs w:val="28"/>
        </w:rPr>
      </w:pPr>
      <w:r w:rsidRPr="00316FC3">
        <w:rPr>
          <w:rFonts w:ascii="Verdana" w:hAnsi="Verdana" w:cs="Verdana"/>
          <w:sz w:val="28"/>
          <w:szCs w:val="28"/>
        </w:rPr>
        <w:t xml:space="preserve">PART </w:t>
      </w:r>
      <w:r w:rsidRPr="00316FC3">
        <w:rPr>
          <w:rFonts w:ascii="宋体" w:hAnsi="宋体" w:cs="宋体" w:hint="eastAsia"/>
          <w:sz w:val="28"/>
          <w:szCs w:val="28"/>
        </w:rPr>
        <w:t>Ⅲ</w:t>
      </w:r>
      <w:r w:rsidRPr="00316FC3">
        <w:rPr>
          <w:rFonts w:ascii="Verdana" w:hAnsi="Verdana" w:cs="Verdana"/>
          <w:sz w:val="28"/>
          <w:szCs w:val="28"/>
        </w:rPr>
        <w:t>: Answer the questionsb</w:t>
      </w:r>
      <w:r>
        <w:rPr>
          <w:rFonts w:ascii="Verdana" w:hAnsi="Verdana" w:cs="Verdana"/>
          <w:sz w:val="28"/>
          <w:szCs w:val="28"/>
        </w:rPr>
        <w:t xml:space="preserve">riefly. </w:t>
      </w:r>
    </w:p>
    <w:p w:rsidR="00B81CD7" w:rsidRDefault="00B81CD7" w:rsidP="00316FC3">
      <w:pPr>
        <w:rPr>
          <w:rFonts w:ascii="Verdana" w:hAnsi="Verdana" w:cs="Verdana"/>
          <w:color w:val="000000"/>
          <w:sz w:val="24"/>
          <w:szCs w:val="24"/>
        </w:rPr>
      </w:pPr>
    </w:p>
    <w:p w:rsidR="00B81CD7" w:rsidRPr="008F2BE3" w:rsidRDefault="00B81CD7" w:rsidP="00316FC3">
      <w:pPr>
        <w:rPr>
          <w:rFonts w:ascii="Verdana" w:hAnsi="Verdana" w:cs="Verdana"/>
          <w:b/>
          <w:bCs/>
          <w:color w:val="000000"/>
          <w:sz w:val="24"/>
          <w:szCs w:val="24"/>
        </w:rPr>
      </w:pPr>
      <w:r w:rsidRPr="00316FC3">
        <w:rPr>
          <w:rFonts w:ascii="Verdana" w:hAnsi="Verdana" w:cs="Verdana"/>
          <w:color w:val="000000"/>
          <w:sz w:val="24"/>
          <w:szCs w:val="24"/>
        </w:rPr>
        <w:t>1.</w:t>
      </w:r>
      <w:r w:rsidRPr="00316FC3">
        <w:rPr>
          <w:rFonts w:ascii="Verdana" w:hAnsi="Verdana" w:cs="Verdana"/>
          <w:kern w:val="0"/>
          <w:sz w:val="24"/>
          <w:szCs w:val="24"/>
        </w:rPr>
        <w:t>Explain</w:t>
      </w:r>
      <w:r w:rsidRPr="00316FC3">
        <w:rPr>
          <w:rFonts w:ascii="Verdana" w:hAnsi="Verdana" w:cs="Verdana"/>
          <w:sz w:val="24"/>
          <w:szCs w:val="24"/>
        </w:rPr>
        <w:t xml:space="preserve"> the </w:t>
      </w:r>
      <w:r w:rsidRPr="00316FC3">
        <w:rPr>
          <w:rFonts w:ascii="Verdana" w:hAnsi="Verdana" w:cs="Verdana"/>
          <w:kern w:val="0"/>
          <w:sz w:val="24"/>
          <w:szCs w:val="24"/>
        </w:rPr>
        <w:t>difference between</w:t>
      </w:r>
      <w:r w:rsidRPr="00316FC3">
        <w:rPr>
          <w:rFonts w:ascii="Verdana" w:hAnsi="Verdana" w:cs="Verdana"/>
          <w:sz w:val="24"/>
          <w:szCs w:val="24"/>
        </w:rPr>
        <w:t>TCP service and UDP service.</w:t>
      </w:r>
      <w:r w:rsidRPr="00316FC3">
        <w:rPr>
          <w:rFonts w:ascii="Verdana" w:hAnsi="Verdana" w:cs="Verdana"/>
          <w:b/>
          <w:bCs/>
          <w:color w:val="000000"/>
          <w:sz w:val="24"/>
          <w:szCs w:val="24"/>
        </w:rPr>
        <w:t xml:space="preserve">        (5 pts)</w:t>
      </w:r>
    </w:p>
    <w:p w:rsidR="00B81CD7" w:rsidRPr="00316FC3" w:rsidRDefault="00B81CD7" w:rsidP="007E5D0D">
      <w:pPr>
        <w:snapToGrid w:val="0"/>
        <w:spacing w:line="240" w:lineRule="atLeast"/>
        <w:ind w:left="31680" w:hangingChars="3600" w:firstLine="31680"/>
        <w:rPr>
          <w:rFonts w:ascii="Verdana" w:hAnsi="Verdana" w:cs="Verdana"/>
          <w:color w:val="000000"/>
          <w:sz w:val="24"/>
          <w:szCs w:val="24"/>
        </w:rPr>
      </w:pPr>
      <w:r w:rsidRPr="00316FC3">
        <w:rPr>
          <w:rFonts w:ascii="Verdana" w:hAnsi="Verdana" w:cs="Verdana"/>
          <w:color w:val="000000"/>
          <w:sz w:val="24"/>
          <w:szCs w:val="24"/>
        </w:rPr>
        <w:t>2. Ethernet follows a CSMA/CD protocol scheme. Explain how this scheme works.</w:t>
      </w:r>
      <w:r w:rsidRPr="00316FC3">
        <w:rPr>
          <w:rFonts w:ascii="Verdana" w:hAnsi="Verdana" w:cs="Verdana"/>
          <w:b/>
          <w:bCs/>
          <w:color w:val="000000"/>
          <w:sz w:val="24"/>
          <w:szCs w:val="24"/>
        </w:rPr>
        <w:t xml:space="preserve"> (5 pts)</w:t>
      </w:r>
    </w:p>
    <w:p w:rsidR="00B81CD7" w:rsidRPr="00316FC3" w:rsidRDefault="00B81CD7" w:rsidP="007E5D0D">
      <w:pPr>
        <w:ind w:left="31680" w:hangingChars="150" w:firstLine="31680"/>
        <w:rPr>
          <w:rFonts w:ascii="Verdana" w:hAnsi="Verdana" w:cs="Verdana"/>
          <w:b/>
          <w:bCs/>
          <w:color w:val="000000"/>
          <w:sz w:val="24"/>
          <w:szCs w:val="24"/>
        </w:rPr>
      </w:pPr>
      <w:r w:rsidRPr="00316FC3">
        <w:rPr>
          <w:rFonts w:ascii="Verdana" w:hAnsi="Verdana" w:cs="Verdana"/>
          <w:color w:val="000000"/>
          <w:sz w:val="24"/>
          <w:szCs w:val="24"/>
        </w:rPr>
        <w:t xml:space="preserve">3. LAN is created by a switch and several PCs as shown in the figure below. The switch table is also shown as below. Now A will send LAN segment to B and then B will reply to A. Explain how switch and PCs work.             </w:t>
      </w:r>
      <w:r w:rsidRPr="00316FC3">
        <w:rPr>
          <w:rFonts w:ascii="Verdana" w:hAnsi="Verdana" w:cs="Verdana"/>
          <w:b/>
          <w:bCs/>
          <w:color w:val="000000"/>
          <w:sz w:val="24"/>
          <w:szCs w:val="24"/>
        </w:rPr>
        <w:t>(5 pts)</w:t>
      </w:r>
    </w:p>
    <w:p w:rsidR="00B81CD7" w:rsidRPr="00316FC3" w:rsidRDefault="00B81CD7" w:rsidP="007E5D0D">
      <w:pPr>
        <w:ind w:left="31680" w:hangingChars="150" w:firstLine="31680"/>
        <w:rPr>
          <w:rFonts w:ascii="Verdana" w:hAnsi="Verdana" w:cs="Verdana"/>
          <w:color w:val="000000"/>
          <w:sz w:val="24"/>
          <w:szCs w:val="24"/>
        </w:rPr>
      </w:pPr>
    </w:p>
    <w:p w:rsidR="00B81CD7" w:rsidRPr="00316FC3" w:rsidRDefault="00B81CD7" w:rsidP="00316FC3">
      <w:pPr>
        <w:jc w:val="right"/>
        <w:rPr>
          <w:rFonts w:ascii="Verdana" w:eastAsia="Times New Roman" w:hAnsi="Verdana" w:cs="Times New Roman"/>
          <w:color w:val="000000"/>
          <w:sz w:val="24"/>
          <w:szCs w:val="24"/>
        </w:rPr>
      </w:pPr>
      <w:r>
        <w:rPr>
          <w:noProof/>
        </w:rPr>
        <w:pict>
          <v:group id="组合 401" o:spid="_x0000_s1026" style="position:absolute;left:0;text-align:left;margin-left:211.95pt;margin-top:14.65pt;width:58.05pt;height:27.65pt;z-index:251648512" coordorigin="3913,3140" coordsize="454,176">
            <v:rect id="Rectangle 400" o:spid="_x0000_s1027" style="position:absolute;left:3913;top:3228;width:407;height:88;visibility:visible;v-text-anchor:middle" fillcolor="#ccf">
              <o:extrusion v:ext="view" color="#ccf" on="t" lightposition="0,50000" lightposition2="0,-50000"/>
            </v:rect>
            <v:shape id="Freeform 401" o:spid="_x0000_s1028" style="position:absolute;left:3958;top:3145;width:409;height:68;visibility:visible;mso-wrap-style:square;v-text-anchor:top" coordsize="280,63" path="m,63l37,62,219,r61,e" filled="f" fillcolor="#0c9" strokeweight="1.5pt">
              <v:path arrowok="t" o:connecttype="custom" o:connectlocs="0,68;54,67;320,0;409,0" o:connectangles="0,0,0,0"/>
            </v:shape>
            <v:shape id="Freeform 402" o:spid="_x0000_s1029" style="position:absolute;left:4044;top:3140;width:251;height:75;visibility:visible;mso-wrap-style:square;v-text-anchor:top" coordsize="148,74" path="m,l40,r62,74l148,74e" filled="f" fillcolor="#0c9" strokeweight="1.5pt">
              <v:path arrowok="t" o:connecttype="custom" o:connectlocs="0,0;68,0;173,75;251,75" o:connectangles="0,0,0,0"/>
            </v:shape>
          </v:group>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89pt;margin-top:108.25pt;width:36pt;height:29.9pt;z-index:251650560">
            <v:imagedata r:id="rId7" o:title=""/>
          </v:shape>
          <o:OLEObject Type="Embed" ProgID="Msxml2.SAXXMLReader.5.0" ShapeID="_x0000_s1030" DrawAspect="Content" ObjectID="_1430059533" r:id="rId8"/>
        </w:pict>
      </w:r>
      <w:r>
        <w:rPr>
          <w:noProof/>
        </w:rPr>
        <w:pict>
          <v:shape id="_x0000_s1031" type="#_x0000_t75" style="position:absolute;left:0;text-align:left;margin-left:108pt;margin-top:108.25pt;width:36pt;height:29.95pt;z-index:251649536">
            <v:imagedata r:id="rId7" o:title=""/>
          </v:shape>
        </w:pict>
      </w:r>
      <w:r>
        <w:rPr>
          <w:noProof/>
        </w:rPr>
        <w:pict>
          <v:line id="直接连接符 400" o:spid="_x0000_s1032" style="position:absolute;left:0;text-align:left;flip:y;z-index:251651584;visibility:visible" from="135pt,38.05pt" to="3in,108.25pt" strokeweight="2.25pt"/>
        </w:pict>
      </w:r>
      <w:r>
        <w:rPr>
          <w:noProof/>
        </w:rPr>
        <w:pict>
          <v:shapetype id="_x0000_t202" coordsize="21600,21600" o:spt="202" path="m,l,21600r21600,l21600,xe">
            <v:stroke joinstyle="miter"/>
            <v:path gradientshapeok="t" o:connecttype="rect"/>
          </v:shapetype>
          <v:shape id="文本框 399" o:spid="_x0000_s1033" type="#_x0000_t202" style="position:absolute;left:0;text-align:left;margin-left:99pt;margin-top:92.65pt;width:22.6pt;height:22.8pt;z-index:251658752;visibility:visible;mso-wrap-style:none" filled="f" fillcolor="#0c9" stroked="f">
            <v:textbox style="mso-fit-shape-to-text:t">
              <w:txbxContent>
                <w:p w:rsidR="00B81CD7" w:rsidRPr="00555407" w:rsidRDefault="00B81CD7" w:rsidP="00316FC3">
                  <w:pPr>
                    <w:autoSpaceDE w:val="0"/>
                    <w:autoSpaceDN w:val="0"/>
                    <w:adjustRightInd w:val="0"/>
                    <w:rPr>
                      <w:rFonts w:ascii="Verdana" w:hAnsi="Verdana" w:cs="Verdana"/>
                      <w:b/>
                      <w:bCs/>
                      <w:color w:val="000000"/>
                    </w:rPr>
                  </w:pPr>
                  <w:r w:rsidRPr="00555407">
                    <w:rPr>
                      <w:rFonts w:ascii="Verdana" w:hAnsi="Verdana" w:cs="Verdana"/>
                      <w:b/>
                      <w:bCs/>
                      <w:color w:val="000000"/>
                    </w:rPr>
                    <w:t>A</w:t>
                  </w:r>
                </w:p>
              </w:txbxContent>
            </v:textbox>
          </v:shape>
        </w:pict>
      </w:r>
      <w:r>
        <w:rPr>
          <w:noProof/>
        </w:rPr>
        <w:pict>
          <v:shape id="文本框 398" o:spid="_x0000_s1034" type="#_x0000_t202" style="position:absolute;left:0;text-align:left;margin-left:252pt;margin-top:92.65pt;width:22pt;height:22.8pt;z-index:251660800;visibility:visible;mso-wrap-style:none" filled="f" fillcolor="#0c9" stroked="f">
            <v:textbox style="mso-fit-shape-to-text:t">
              <w:txbxContent>
                <w:p w:rsidR="00B81CD7" w:rsidRPr="00555407" w:rsidRDefault="00B81CD7" w:rsidP="00316FC3">
                  <w:pPr>
                    <w:autoSpaceDE w:val="0"/>
                    <w:autoSpaceDN w:val="0"/>
                    <w:adjustRightInd w:val="0"/>
                    <w:rPr>
                      <w:rFonts w:ascii="Verdana" w:hAnsi="Verdana" w:cs="Verdana"/>
                      <w:b/>
                      <w:bCs/>
                      <w:color w:val="000000"/>
                    </w:rPr>
                  </w:pPr>
                  <w:r w:rsidRPr="00555407">
                    <w:rPr>
                      <w:rFonts w:ascii="Verdana" w:hAnsi="Verdana" w:cs="Verdana"/>
                      <w:b/>
                      <w:bCs/>
                      <w:color w:val="000000"/>
                    </w:rPr>
                    <w:t>C</w:t>
                  </w:r>
                </w:p>
              </w:txbxContent>
            </v:textbox>
          </v:shape>
        </w:pict>
      </w:r>
      <w:r>
        <w:rPr>
          <w:noProof/>
        </w:rPr>
        <w:pict>
          <v:shape id="文本框 397" o:spid="_x0000_s1035" type="#_x0000_t202" style="position:absolute;left:0;text-align:left;margin-left:180pt;margin-top:30.25pt;width:21.9pt;height:22.8pt;z-index:251655680;visibility:visible;mso-wrap-style:none" filled="f" fillcolor="#0c9" stroked="f">
            <v:textbox style="mso-fit-shape-to-text:t">
              <w:txbxContent>
                <w:p w:rsidR="00B81CD7" w:rsidRPr="00555407" w:rsidRDefault="00B81CD7" w:rsidP="00316FC3">
                  <w:pPr>
                    <w:autoSpaceDE w:val="0"/>
                    <w:autoSpaceDN w:val="0"/>
                    <w:adjustRightInd w:val="0"/>
                    <w:rPr>
                      <w:rFonts w:ascii="Verdana" w:hAnsi="Verdana" w:cs="Verdana"/>
                      <w:b/>
                      <w:bCs/>
                    </w:rPr>
                  </w:pPr>
                  <w:r w:rsidRPr="00555407">
                    <w:rPr>
                      <w:rFonts w:ascii="Verdana" w:hAnsi="Verdana" w:cs="Verdana"/>
                      <w:b/>
                      <w:bCs/>
                    </w:rPr>
                    <w:t>1</w:t>
                  </w:r>
                </w:p>
              </w:txbxContent>
            </v:textbox>
          </v:shape>
        </w:pict>
      </w:r>
      <w:r>
        <w:rPr>
          <w:noProof/>
        </w:rPr>
        <w:pict>
          <v:shape id="文本框 396" o:spid="_x0000_s1036" type="#_x0000_t202" style="position:absolute;left:0;text-align:left;margin-left:234pt;margin-top:45.85pt;width:21.9pt;height:30.6pt;z-index:251657728;visibility:visible;mso-wrap-style:none" filled="f" fillcolor="#0c9" stroked="f">
            <v:textbox>
              <w:txbxContent>
                <w:p w:rsidR="00B81CD7" w:rsidRPr="00555407" w:rsidRDefault="00B81CD7" w:rsidP="00316FC3">
                  <w:pPr>
                    <w:autoSpaceDE w:val="0"/>
                    <w:autoSpaceDN w:val="0"/>
                    <w:adjustRightInd w:val="0"/>
                    <w:rPr>
                      <w:rFonts w:ascii="Verdana" w:hAnsi="Verdana" w:cs="Verdana"/>
                      <w:b/>
                      <w:bCs/>
                    </w:rPr>
                  </w:pPr>
                  <w:r w:rsidRPr="00555407">
                    <w:rPr>
                      <w:rFonts w:ascii="Verdana" w:hAnsi="Verdana" w:cs="Verdana"/>
                      <w:b/>
                      <w:bCs/>
                    </w:rPr>
                    <w:t>3</w:t>
                  </w:r>
                </w:p>
              </w:txbxContent>
            </v:textbox>
          </v:shape>
        </w:pict>
      </w:r>
      <w:r>
        <w:rPr>
          <w:noProof/>
        </w:rPr>
        <w:pict>
          <v:shape id="文本框 395" o:spid="_x0000_s1037" type="#_x0000_t202" style="position:absolute;left:0;text-align:left;margin-left:207pt;margin-top:45.85pt;width:21.9pt;height:22.8pt;z-index:251656704;visibility:visible;mso-wrap-style:none" filled="f" fillcolor="#0c9" stroked="f">
            <v:textbox style="mso-fit-shape-to-text:t">
              <w:txbxContent>
                <w:p w:rsidR="00B81CD7" w:rsidRPr="00555407" w:rsidRDefault="00B81CD7" w:rsidP="00316FC3">
                  <w:pPr>
                    <w:autoSpaceDE w:val="0"/>
                    <w:autoSpaceDN w:val="0"/>
                    <w:adjustRightInd w:val="0"/>
                    <w:rPr>
                      <w:rFonts w:ascii="Verdana" w:hAnsi="Verdana" w:cs="Verdana"/>
                      <w:b/>
                      <w:bCs/>
                    </w:rPr>
                  </w:pPr>
                  <w:r w:rsidRPr="00555407">
                    <w:rPr>
                      <w:rFonts w:ascii="Verdana" w:hAnsi="Verdana" w:cs="Verdana"/>
                      <w:b/>
                      <w:bCs/>
                    </w:rPr>
                    <w:t>2</w:t>
                  </w:r>
                </w:p>
              </w:txbxContent>
            </v:textbox>
          </v:shape>
        </w:pict>
      </w:r>
      <w:r>
        <w:rPr>
          <w:noProof/>
        </w:rPr>
        <w:pict>
          <v:line id="直接连接符 394" o:spid="_x0000_s1038" style="position:absolute;left:0;text-align:left;flip:x y;z-index:251654656;visibility:visible" from="256.95pt,43.5pt" to="369pt,108.25pt" strokeweight="2.25pt"/>
        </w:pict>
      </w:r>
      <w:r>
        <w:rPr>
          <w:noProof/>
        </w:rPr>
        <w:pict>
          <v:shape id="文本框 393" o:spid="_x0000_s1039" type="#_x0000_t202" style="position:absolute;left:0;text-align:left;margin-left:184.95pt;margin-top:90pt;width:22.4pt;height:22.8pt;z-index:251659776;visibility:visible;mso-wrap-style:none" filled="f" fillcolor="#0c9" stroked="f">
            <v:textbox style="mso-fit-shape-to-text:t">
              <w:txbxContent>
                <w:p w:rsidR="00B81CD7" w:rsidRPr="00555407" w:rsidRDefault="00B81CD7" w:rsidP="00316FC3">
                  <w:pPr>
                    <w:autoSpaceDE w:val="0"/>
                    <w:autoSpaceDN w:val="0"/>
                    <w:adjustRightInd w:val="0"/>
                    <w:rPr>
                      <w:rFonts w:ascii="Verdana" w:hAnsi="Verdana" w:cs="Verdana"/>
                      <w:b/>
                      <w:bCs/>
                      <w:color w:val="000000"/>
                    </w:rPr>
                  </w:pPr>
                  <w:r w:rsidRPr="00555407">
                    <w:rPr>
                      <w:rFonts w:ascii="Verdana" w:hAnsi="Verdana" w:cs="Verdana"/>
                      <w:b/>
                      <w:bCs/>
                      <w:color w:val="000000"/>
                    </w:rPr>
                    <w:t>B</w:t>
                  </w:r>
                </w:p>
              </w:txbxContent>
            </v:textbox>
          </v:shape>
        </w:pict>
      </w:r>
      <w:r>
        <w:rPr>
          <w:noProof/>
        </w:rPr>
        <w:pict>
          <v:line id="直接连接符 392" o:spid="_x0000_s1040" style="position:absolute;left:0;text-align:left;z-index:251653632;visibility:visible" from="247.95pt,43.75pt" to="4in,108.25pt" strokeweight="2.25pt"/>
        </w:pict>
      </w:r>
      <w:r>
        <w:rPr>
          <w:noProof/>
        </w:rPr>
        <w:pict>
          <v:line id="直接连接符 391" o:spid="_x0000_s1041" style="position:absolute;left:0;text-align:left;flip:y;z-index:251652608;visibility:visible" from="3in,43.5pt" to="231.65pt,108.25pt" strokeweight="2.25pt"/>
        </w:pict>
      </w:r>
      <w:r>
        <w:rPr>
          <w:noProof/>
        </w:rPr>
      </w:r>
      <w:r w:rsidRPr="006C5F6F">
        <w:rPr>
          <w:rFonts w:ascii="Verdana" w:hAnsi="Verdana" w:cs="Verdana"/>
          <w:color w:val="000000"/>
          <w:sz w:val="24"/>
          <w:szCs w:val="24"/>
        </w:rPr>
        <w:pict>
          <v:group id="_x0000_s1042" editas="canvas" style="width:207pt;height:163.8pt;mso-position-horizontal-relative:char;mso-position-vertical-relative:line" coordorigin="1674,2007" coordsize="4140,3276">
            <o:lock v:ext="edit" aspectratio="t"/>
            <v:shape id="_x0000_s1043" type="#_x0000_t75" style="position:absolute;left:1674;top:2007;width:4140;height:3276" o:preferrelative="f">
              <v:fill o:detectmouseclick="t"/>
              <v:path o:extrusionok="t" o:connecttype="none"/>
              <o:lock v:ext="edit" text="t"/>
            </v:shape>
            <v:shape id="_x0000_s1044" type="#_x0000_t75" style="position:absolute;left:1674;top:4035;width:720;height:599">
              <v:imagedata r:id="rId7" o:title=""/>
            </v:shape>
            <v:shape id="_x0000_s1045" type="#_x0000_t75" style="position:absolute;left:3114;top:4035;width:720;height:600">
              <v:imagedata r:id="rId7" o:title=""/>
            </v:shape>
            <v:shape id="_x0000_s1046" type="#_x0000_t202" style="position:absolute;left:2034;top:4335;width:432;height:456;mso-wrap-style:none;v-text-anchor:top-baseline" filled="f" fillcolor="#0c9" stroked="f">
              <v:textbox style="mso-next-textbox:#_x0000_s1046;mso-fit-shape-to-text:t">
                <w:txbxContent>
                  <w:p w:rsidR="00B81CD7" w:rsidRPr="00555407" w:rsidRDefault="00B81CD7" w:rsidP="00316FC3">
                    <w:pPr>
                      <w:autoSpaceDE w:val="0"/>
                      <w:autoSpaceDN w:val="0"/>
                      <w:adjustRightInd w:val="0"/>
                      <w:rPr>
                        <w:rFonts w:ascii="Verdana" w:hAnsi="Verdana" w:cs="Verdana"/>
                        <w:b/>
                        <w:bCs/>
                        <w:color w:val="000000"/>
                      </w:rPr>
                    </w:pPr>
                    <w:r w:rsidRPr="00555407">
                      <w:rPr>
                        <w:rFonts w:ascii="Verdana" w:hAnsi="Verdana" w:cs="Verdana"/>
                        <w:b/>
                        <w:bCs/>
                        <w:color w:val="000000"/>
                      </w:rPr>
                      <w:t>E</w:t>
                    </w:r>
                  </w:p>
                </w:txbxContent>
              </v:textbox>
            </v:shape>
            <v:shape id="_x0000_s1047" type="#_x0000_t202" style="position:absolute;left:1674;top:2631;width:438;height:456;mso-wrap-style:none;v-text-anchor:top-baseline" filled="f" fillcolor="#0c9" stroked="f">
              <v:textbox style="mso-next-textbox:#_x0000_s1047;mso-fit-shape-to-text:t">
                <w:txbxContent>
                  <w:p w:rsidR="00B81CD7" w:rsidRPr="00555407" w:rsidRDefault="00B81CD7" w:rsidP="00316FC3">
                    <w:pPr>
                      <w:autoSpaceDE w:val="0"/>
                      <w:autoSpaceDN w:val="0"/>
                      <w:adjustRightInd w:val="0"/>
                      <w:rPr>
                        <w:rFonts w:ascii="Verdana" w:hAnsi="Verdana" w:cs="Verdana"/>
                        <w:b/>
                        <w:bCs/>
                      </w:rPr>
                    </w:pPr>
                    <w:r w:rsidRPr="00555407">
                      <w:rPr>
                        <w:rFonts w:ascii="Verdana" w:hAnsi="Verdana" w:cs="Verdana"/>
                        <w:b/>
                        <w:bCs/>
                      </w:rPr>
                      <w:t>4</w:t>
                    </w:r>
                  </w:p>
                </w:txbxContent>
              </v:textbox>
            </v:shape>
            <v:shape id="_x0000_s1048" type="#_x0000_t202" style="position:absolute;left:2574;top:3723;width:463;height:456;mso-wrap-style:none;v-text-anchor:top-baseline" filled="f" fillcolor="#0c9" stroked="f">
              <v:textbox style="mso-next-textbox:#_x0000_s1048;mso-fit-shape-to-text:t">
                <w:txbxContent>
                  <w:p w:rsidR="00B81CD7" w:rsidRPr="00555407" w:rsidRDefault="00B81CD7" w:rsidP="00316FC3">
                    <w:pPr>
                      <w:autoSpaceDE w:val="0"/>
                      <w:autoSpaceDN w:val="0"/>
                      <w:adjustRightInd w:val="0"/>
                      <w:rPr>
                        <w:rFonts w:ascii="Verdana" w:hAnsi="Verdana" w:cs="Verdana"/>
                        <w:b/>
                        <w:bCs/>
                        <w:color w:val="000000"/>
                      </w:rPr>
                    </w:pPr>
                    <w:r w:rsidRPr="00555407">
                      <w:rPr>
                        <w:rFonts w:ascii="Verdana" w:hAnsi="Verdana" w:cs="Verdana"/>
                        <w:b/>
                        <w:bCs/>
                        <w:color w:val="000000"/>
                      </w:rPr>
                      <w:t>D</w:t>
                    </w:r>
                  </w:p>
                </w:txbxContent>
              </v:textbox>
            </v:shape>
            <w10:anchorlock/>
          </v:group>
        </w:pic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1620"/>
        <w:gridCol w:w="1440"/>
      </w:tblGrid>
      <w:tr w:rsidR="00B81CD7" w:rsidRPr="005D1795">
        <w:tc>
          <w:tcPr>
            <w:tcW w:w="1980" w:type="dxa"/>
          </w:tcPr>
          <w:p w:rsidR="00B81CD7" w:rsidRPr="005D1795" w:rsidRDefault="00B81CD7" w:rsidP="005D1795">
            <w:pPr>
              <w:wordWrap w:val="0"/>
              <w:jc w:val="right"/>
              <w:rPr>
                <w:rFonts w:ascii="Verdana" w:hAnsi="Verdana" w:cs="Verdana"/>
                <w:color w:val="000000"/>
                <w:kern w:val="0"/>
                <w:sz w:val="24"/>
                <w:szCs w:val="24"/>
              </w:rPr>
            </w:pPr>
            <w:r w:rsidRPr="005D1795">
              <w:rPr>
                <w:rFonts w:ascii="Verdana" w:hAnsi="Verdana" w:cs="Verdana"/>
                <w:color w:val="000000"/>
                <w:kern w:val="0"/>
                <w:sz w:val="24"/>
                <w:szCs w:val="24"/>
              </w:rPr>
              <w:t xml:space="preserve">MAC address </w:t>
            </w:r>
          </w:p>
        </w:tc>
        <w:tc>
          <w:tcPr>
            <w:tcW w:w="1620" w:type="dxa"/>
          </w:tcPr>
          <w:p w:rsidR="00B81CD7" w:rsidRPr="005D1795" w:rsidRDefault="00B81CD7" w:rsidP="005D1795">
            <w:pPr>
              <w:wordWrap w:val="0"/>
              <w:jc w:val="right"/>
              <w:rPr>
                <w:rFonts w:ascii="Verdana" w:hAnsi="Verdana" w:cs="Verdana"/>
                <w:color w:val="000000"/>
                <w:kern w:val="0"/>
                <w:sz w:val="24"/>
                <w:szCs w:val="24"/>
              </w:rPr>
            </w:pPr>
            <w:r w:rsidRPr="005D1795">
              <w:rPr>
                <w:rFonts w:ascii="Verdana" w:hAnsi="Verdana" w:cs="Verdana"/>
                <w:color w:val="000000"/>
                <w:kern w:val="0"/>
                <w:sz w:val="24"/>
                <w:szCs w:val="24"/>
              </w:rPr>
              <w:t xml:space="preserve">Interface </w:t>
            </w:r>
          </w:p>
        </w:tc>
        <w:tc>
          <w:tcPr>
            <w:tcW w:w="1440" w:type="dxa"/>
          </w:tcPr>
          <w:p w:rsidR="00B81CD7" w:rsidRPr="005D1795" w:rsidRDefault="00B81CD7" w:rsidP="005D1795">
            <w:pPr>
              <w:wordWrap w:val="0"/>
              <w:jc w:val="right"/>
              <w:rPr>
                <w:rFonts w:ascii="Verdana" w:hAnsi="Verdana" w:cs="Verdana"/>
                <w:color w:val="000000"/>
                <w:kern w:val="0"/>
                <w:sz w:val="24"/>
                <w:szCs w:val="24"/>
              </w:rPr>
            </w:pPr>
            <w:r w:rsidRPr="005D1795">
              <w:rPr>
                <w:rFonts w:ascii="Verdana" w:hAnsi="Verdana" w:cs="Verdana"/>
                <w:color w:val="000000"/>
                <w:kern w:val="0"/>
                <w:sz w:val="24"/>
                <w:szCs w:val="24"/>
              </w:rPr>
              <w:t xml:space="preserve">TTL  </w:t>
            </w:r>
          </w:p>
        </w:tc>
      </w:tr>
      <w:tr w:rsidR="00B81CD7" w:rsidRPr="005D1795">
        <w:tc>
          <w:tcPr>
            <w:tcW w:w="1980" w:type="dxa"/>
          </w:tcPr>
          <w:p w:rsidR="00B81CD7" w:rsidRPr="005D1795" w:rsidRDefault="00B81CD7" w:rsidP="005D1795">
            <w:pPr>
              <w:wordWrap w:val="0"/>
              <w:jc w:val="right"/>
              <w:rPr>
                <w:rFonts w:ascii="Verdana" w:hAnsi="Verdana" w:cs="Verdana"/>
                <w:color w:val="000000"/>
                <w:kern w:val="0"/>
                <w:sz w:val="24"/>
                <w:szCs w:val="24"/>
              </w:rPr>
            </w:pPr>
            <w:r w:rsidRPr="005D1795">
              <w:rPr>
                <w:rFonts w:ascii="Verdana" w:hAnsi="Verdana" w:cs="Verdana"/>
                <w:color w:val="000000"/>
                <w:kern w:val="0"/>
                <w:sz w:val="24"/>
                <w:szCs w:val="24"/>
              </w:rPr>
              <w:t xml:space="preserve">A     </w:t>
            </w:r>
          </w:p>
        </w:tc>
        <w:tc>
          <w:tcPr>
            <w:tcW w:w="1620" w:type="dxa"/>
          </w:tcPr>
          <w:p w:rsidR="00B81CD7" w:rsidRPr="005D1795" w:rsidRDefault="00B81CD7" w:rsidP="005D1795">
            <w:pPr>
              <w:wordWrap w:val="0"/>
              <w:jc w:val="right"/>
              <w:rPr>
                <w:rFonts w:ascii="Verdana" w:hAnsi="Verdana" w:cs="Verdana"/>
                <w:color w:val="000000"/>
                <w:kern w:val="0"/>
                <w:sz w:val="24"/>
                <w:szCs w:val="24"/>
              </w:rPr>
            </w:pPr>
            <w:r w:rsidRPr="005D1795">
              <w:rPr>
                <w:rFonts w:ascii="Verdana" w:hAnsi="Verdana" w:cs="Verdana"/>
                <w:color w:val="000000"/>
                <w:kern w:val="0"/>
                <w:sz w:val="24"/>
                <w:szCs w:val="24"/>
              </w:rPr>
              <w:t xml:space="preserve">1    </w:t>
            </w:r>
          </w:p>
        </w:tc>
        <w:tc>
          <w:tcPr>
            <w:tcW w:w="1440" w:type="dxa"/>
          </w:tcPr>
          <w:p w:rsidR="00B81CD7" w:rsidRPr="005D1795" w:rsidRDefault="00B81CD7" w:rsidP="005D1795">
            <w:pPr>
              <w:wordWrap w:val="0"/>
              <w:jc w:val="right"/>
              <w:rPr>
                <w:rFonts w:ascii="Verdana" w:hAnsi="Verdana" w:cs="Verdana"/>
                <w:color w:val="000000"/>
                <w:kern w:val="0"/>
                <w:sz w:val="24"/>
                <w:szCs w:val="24"/>
              </w:rPr>
            </w:pPr>
            <w:r w:rsidRPr="005D1795">
              <w:rPr>
                <w:rFonts w:ascii="Verdana" w:hAnsi="Verdana" w:cs="Verdana"/>
                <w:color w:val="000000"/>
                <w:kern w:val="0"/>
                <w:sz w:val="24"/>
                <w:szCs w:val="24"/>
              </w:rPr>
              <w:t xml:space="preserve">60   </w:t>
            </w:r>
          </w:p>
        </w:tc>
      </w:tr>
    </w:tbl>
    <w:p w:rsidR="00B81CD7" w:rsidRPr="00316FC3" w:rsidRDefault="00B81CD7" w:rsidP="00316FC3">
      <w:pPr>
        <w:jc w:val="right"/>
        <w:rPr>
          <w:rFonts w:ascii="Verdana" w:hAnsi="Verdana" w:cs="Verdana"/>
          <w:color w:val="000000"/>
          <w:sz w:val="24"/>
          <w:szCs w:val="24"/>
        </w:rPr>
      </w:pPr>
    </w:p>
    <w:p w:rsidR="00B81CD7" w:rsidRPr="00316FC3" w:rsidRDefault="00B81CD7" w:rsidP="00316FC3">
      <w:pPr>
        <w:autoSpaceDE w:val="0"/>
        <w:autoSpaceDN w:val="0"/>
        <w:adjustRightInd w:val="0"/>
        <w:jc w:val="left"/>
        <w:rPr>
          <w:rFonts w:ascii="Verdana" w:hAnsi="Verdana" w:cs="Verdana"/>
          <w:color w:val="000000"/>
          <w:kern w:val="0"/>
          <w:sz w:val="24"/>
          <w:szCs w:val="24"/>
        </w:rPr>
      </w:pPr>
    </w:p>
    <w:p w:rsidR="00B81CD7" w:rsidRDefault="00B81CD7" w:rsidP="007E5D0D">
      <w:pPr>
        <w:snapToGrid w:val="0"/>
        <w:spacing w:line="240" w:lineRule="atLeast"/>
        <w:ind w:left="31680" w:hangingChars="150" w:firstLine="31680"/>
        <w:rPr>
          <w:rFonts w:ascii="Verdana" w:hAnsi="Verdana" w:cs="Verdana"/>
          <w:b/>
          <w:bCs/>
          <w:color w:val="000000"/>
          <w:sz w:val="24"/>
          <w:szCs w:val="24"/>
        </w:rPr>
      </w:pPr>
      <w:r w:rsidRPr="00316FC3">
        <w:rPr>
          <w:rFonts w:ascii="Verdana" w:hAnsi="Verdana" w:cs="Verdana"/>
          <w:color w:val="000000"/>
          <w:sz w:val="24"/>
          <w:szCs w:val="24"/>
        </w:rPr>
        <w:t xml:space="preserve">4. </w:t>
      </w:r>
      <w:r w:rsidRPr="00316FC3">
        <w:rPr>
          <w:rFonts w:ascii="Verdana" w:hAnsi="Verdana" w:cs="Verdana"/>
          <w:kern w:val="0"/>
          <w:sz w:val="24"/>
          <w:szCs w:val="24"/>
        </w:rPr>
        <w:t>Explain the difference between go-back-N and selective repeat.</w:t>
      </w:r>
      <w:r w:rsidRPr="00316FC3">
        <w:rPr>
          <w:rFonts w:ascii="Verdana" w:hAnsi="Verdana" w:cs="Verdana"/>
          <w:b/>
          <w:bCs/>
          <w:color w:val="000000"/>
          <w:sz w:val="24"/>
          <w:szCs w:val="24"/>
        </w:rPr>
        <w:t>(5 pts)</w:t>
      </w:r>
    </w:p>
    <w:p w:rsidR="00B81CD7" w:rsidRDefault="00B81CD7" w:rsidP="00475465">
      <w:pPr>
        <w:rPr>
          <w:rFonts w:ascii="Verdana" w:hAnsi="Verdana" w:cs="Verdana"/>
          <w:color w:val="000000"/>
          <w:kern w:val="0"/>
          <w:sz w:val="24"/>
          <w:szCs w:val="24"/>
        </w:rPr>
      </w:pPr>
    </w:p>
    <w:p w:rsidR="00B81CD7" w:rsidRPr="00EC372B" w:rsidRDefault="00B81CD7" w:rsidP="007E5D0D">
      <w:pPr>
        <w:ind w:left="31680" w:hangingChars="150" w:firstLine="31680"/>
        <w:rPr>
          <w:rFonts w:ascii="Times New Roman" w:hAnsi="Times New Roman" w:cs="Times New Roman"/>
          <w:color w:val="000000"/>
          <w:sz w:val="24"/>
          <w:szCs w:val="24"/>
        </w:rPr>
      </w:pPr>
      <w:r>
        <w:rPr>
          <w:rFonts w:ascii="Verdana" w:hAnsi="Verdana" w:cs="Verdana"/>
          <w:color w:val="000000"/>
          <w:sz w:val="24"/>
          <w:szCs w:val="24"/>
        </w:rPr>
        <w:t>5</w:t>
      </w:r>
      <w:r w:rsidRPr="00EC372B">
        <w:rPr>
          <w:rFonts w:ascii="Verdana" w:hAnsi="Verdana" w:cs="Verdana"/>
          <w:color w:val="000000"/>
          <w:sz w:val="24"/>
          <w:szCs w:val="24"/>
        </w:rPr>
        <w:t>. Briefly explain</w:t>
      </w:r>
      <w:r w:rsidRPr="00EC372B">
        <w:rPr>
          <w:rFonts w:ascii="宋体" w:hAnsi="宋体" w:cs="宋体" w:hint="eastAsia"/>
          <w:b/>
          <w:bCs/>
          <w:color w:val="000000"/>
          <w:sz w:val="24"/>
          <w:szCs w:val="24"/>
        </w:rPr>
        <w:t>①</w:t>
      </w:r>
      <w:r w:rsidRPr="00EC372B">
        <w:rPr>
          <w:rFonts w:ascii="Verdana" w:hAnsi="Verdana" w:cs="Verdana"/>
          <w:color w:val="000000"/>
          <w:sz w:val="24"/>
          <w:szCs w:val="24"/>
        </w:rPr>
        <w:t>the main functions of Hub, switch and router, and</w:t>
      </w:r>
      <w:r w:rsidRPr="00EC372B">
        <w:rPr>
          <w:rFonts w:ascii="宋体" w:hAnsi="宋体" w:cs="宋体" w:hint="eastAsia"/>
          <w:b/>
          <w:bCs/>
          <w:color w:val="000000"/>
          <w:sz w:val="24"/>
          <w:szCs w:val="24"/>
        </w:rPr>
        <w:t>②</w:t>
      </w:r>
      <w:r w:rsidRPr="00EC372B">
        <w:rPr>
          <w:rFonts w:ascii="Verdana" w:hAnsi="Verdana" w:cs="Verdana"/>
          <w:color w:val="000000"/>
          <w:sz w:val="24"/>
          <w:szCs w:val="24"/>
        </w:rPr>
        <w:t>each of them stays in which layer of the TCP/IP model.</w:t>
      </w:r>
      <w:r w:rsidRPr="00EC372B">
        <w:rPr>
          <w:rFonts w:ascii="宋体" w:hAnsi="宋体" w:cs="宋体" w:hint="eastAsia"/>
          <w:b/>
          <w:bCs/>
          <w:color w:val="000000"/>
          <w:sz w:val="24"/>
          <w:szCs w:val="24"/>
        </w:rPr>
        <w:t>③</w:t>
      </w:r>
      <w:r w:rsidRPr="00EC372B">
        <w:rPr>
          <w:rFonts w:ascii="Verdana" w:hAnsi="Verdana" w:cs="Verdana"/>
          <w:color w:val="000000"/>
          <w:sz w:val="24"/>
          <w:szCs w:val="24"/>
        </w:rPr>
        <w:t xml:space="preserve">If all of them have 4 interfaces, please list the number of collision domains and broadcast domains. </w:t>
      </w:r>
      <w:r w:rsidRPr="00EC372B">
        <w:rPr>
          <w:rFonts w:ascii="Verdana" w:hAnsi="Verdana" w:cs="Verdana"/>
          <w:b/>
          <w:bCs/>
          <w:color w:val="000000"/>
          <w:sz w:val="24"/>
          <w:szCs w:val="24"/>
        </w:rPr>
        <w:t>(8 pts)</w:t>
      </w:r>
    </w:p>
    <w:p w:rsidR="00B81CD7" w:rsidRPr="00EC372B" w:rsidRDefault="00B81CD7" w:rsidP="001F6FEB">
      <w:pPr>
        <w:snapToGrid w:val="0"/>
        <w:spacing w:line="240" w:lineRule="atLeast"/>
        <w:rPr>
          <w:rFonts w:ascii="Verdana" w:hAnsi="Verdana" w:cs="Verdana"/>
          <w:color w:val="000000"/>
          <w:sz w:val="24"/>
          <w:szCs w:val="24"/>
        </w:rPr>
      </w:pPr>
    </w:p>
    <w:p w:rsidR="00B81CD7" w:rsidRPr="00AE377A" w:rsidRDefault="00B81CD7" w:rsidP="00AE377A">
      <w:pPr>
        <w:rPr>
          <w:rFonts w:ascii="Verdana" w:hAnsi="Verdana" w:cs="Verdana"/>
          <w:kern w:val="0"/>
          <w:sz w:val="24"/>
          <w:szCs w:val="24"/>
          <w:lang w:eastAsia="en-US"/>
        </w:rPr>
      </w:pPr>
      <w:r>
        <w:rPr>
          <w:rFonts w:ascii="Verdana" w:hAnsi="Verdana" w:cs="Verdana"/>
          <w:color w:val="000000"/>
          <w:sz w:val="24"/>
          <w:szCs w:val="24"/>
        </w:rPr>
        <w:t>6</w:t>
      </w:r>
      <w:r w:rsidRPr="00EC372B">
        <w:rPr>
          <w:rFonts w:ascii="Verdana" w:hAnsi="Verdana" w:cs="Verdana"/>
          <w:color w:val="000000"/>
          <w:sz w:val="24"/>
          <w:szCs w:val="24"/>
        </w:rPr>
        <w:t>.</w:t>
      </w:r>
      <w:r w:rsidRPr="00AE377A">
        <w:rPr>
          <w:rFonts w:ascii="Verdana" w:hAnsi="Verdana" w:cs="Verdana"/>
          <w:kern w:val="0"/>
          <w:sz w:val="24"/>
          <w:szCs w:val="24"/>
          <w:lang w:eastAsia="en-US"/>
        </w:rPr>
        <w:t>Suppose there is exactly one packet switch between a sending host and a receiving host. The transmission rates between the sending host and the switch and between the switch and the receiving host are R1 and R2, respectively. Assuming that the switch uses store-and-forward packet switching, what is the total end-to-end delay to send a packet of length L? (Ignore queuing delay, propagation delay, and processing delay.)</w:t>
      </w:r>
    </w:p>
    <w:p w:rsidR="00B81CD7" w:rsidRPr="00EC372B" w:rsidRDefault="00B81CD7" w:rsidP="007E5D0D">
      <w:pPr>
        <w:snapToGrid w:val="0"/>
        <w:spacing w:line="240" w:lineRule="atLeast"/>
        <w:ind w:left="31680" w:hangingChars="150" w:firstLine="31680"/>
        <w:rPr>
          <w:rFonts w:ascii="Verdana" w:hAnsi="Verdana" w:cs="Verdana"/>
          <w:color w:val="000000"/>
          <w:sz w:val="24"/>
          <w:szCs w:val="24"/>
        </w:rPr>
      </w:pPr>
    </w:p>
    <w:p w:rsidR="00B81CD7" w:rsidRPr="00EC372B" w:rsidRDefault="00B81CD7" w:rsidP="007E5D0D">
      <w:pPr>
        <w:snapToGrid w:val="0"/>
        <w:spacing w:line="240" w:lineRule="atLeast"/>
        <w:ind w:left="31680" w:hangingChars="150" w:firstLine="31680"/>
        <w:rPr>
          <w:rFonts w:ascii="Verdana" w:hAnsi="Verdana" w:cs="Verdana"/>
          <w:color w:val="000000"/>
          <w:sz w:val="24"/>
          <w:szCs w:val="24"/>
        </w:rPr>
      </w:pPr>
      <w:r>
        <w:rPr>
          <w:rFonts w:ascii="Verdana" w:hAnsi="Verdana" w:cs="Verdana"/>
          <w:color w:val="000000"/>
          <w:sz w:val="24"/>
          <w:szCs w:val="24"/>
        </w:rPr>
        <w:t>7</w:t>
      </w:r>
      <w:r w:rsidRPr="00EC372B">
        <w:rPr>
          <w:rFonts w:ascii="Verdana" w:hAnsi="Verdana" w:cs="Verdana"/>
          <w:color w:val="000000"/>
          <w:sz w:val="24"/>
          <w:szCs w:val="24"/>
        </w:rPr>
        <w:t xml:space="preserve">. Draw the “3-way handshaking” figure, including SYN, ACK flags and seq#, ack#. </w:t>
      </w:r>
      <w:r w:rsidRPr="00EC372B">
        <w:rPr>
          <w:rFonts w:ascii="Verdana" w:hAnsi="Verdana" w:cs="Verdana"/>
          <w:b/>
          <w:bCs/>
          <w:color w:val="000000"/>
          <w:sz w:val="24"/>
          <w:szCs w:val="24"/>
        </w:rPr>
        <w:t>(6 pts)</w:t>
      </w:r>
    </w:p>
    <w:p w:rsidR="00B81CD7" w:rsidRPr="00EC372B" w:rsidRDefault="00B81CD7" w:rsidP="001F6FEB">
      <w:pPr>
        <w:rPr>
          <w:rFonts w:ascii="Times New Roman" w:hAnsi="Times New Roman" w:cs="Times New Roman"/>
          <w:color w:val="000000"/>
          <w:sz w:val="24"/>
          <w:szCs w:val="24"/>
        </w:rPr>
      </w:pPr>
    </w:p>
    <w:p w:rsidR="00B81CD7" w:rsidRPr="00EC372B" w:rsidRDefault="00B81CD7" w:rsidP="007E5D0D">
      <w:pPr>
        <w:ind w:left="31680" w:hangingChars="150" w:firstLine="31680"/>
        <w:rPr>
          <w:rFonts w:ascii="Verdana" w:hAnsi="Verdana" w:cs="Verdana"/>
          <w:color w:val="000000"/>
          <w:sz w:val="24"/>
          <w:szCs w:val="24"/>
        </w:rPr>
      </w:pPr>
      <w:r>
        <w:rPr>
          <w:rFonts w:ascii="Verdana" w:hAnsi="Verdana" w:cs="Verdana"/>
          <w:color w:val="000000"/>
          <w:sz w:val="24"/>
          <w:szCs w:val="24"/>
        </w:rPr>
        <w:t>8</w:t>
      </w:r>
      <w:r w:rsidRPr="00EC372B">
        <w:rPr>
          <w:rFonts w:ascii="Verdana" w:hAnsi="Verdana" w:cs="Verdana"/>
          <w:color w:val="000000"/>
          <w:sz w:val="24"/>
          <w:szCs w:val="24"/>
        </w:rPr>
        <w:t xml:space="preserve">. In the figure below, please brieflydescribe how H1 sends packets to H2. (Note: you should describe that </w:t>
      </w:r>
      <w:r w:rsidRPr="00EC372B">
        <w:rPr>
          <w:rFonts w:ascii="Verdana" w:hAnsi="Verdana" w:cs="宋体" w:hint="eastAsia"/>
          <w:color w:val="000000"/>
          <w:sz w:val="24"/>
          <w:szCs w:val="24"/>
        </w:rPr>
        <w:t>①</w:t>
      </w:r>
      <w:r w:rsidRPr="00EC372B">
        <w:rPr>
          <w:rFonts w:ascii="Verdana" w:hAnsi="Verdana" w:cs="Verdana"/>
          <w:color w:val="000000"/>
          <w:sz w:val="24"/>
          <w:szCs w:val="24"/>
        </w:rPr>
        <w:t xml:space="preserve"> How H1 knows that H2 is not in the same network, and </w:t>
      </w:r>
      <w:r w:rsidRPr="00EC372B">
        <w:rPr>
          <w:rFonts w:ascii="Verdana" w:hAnsi="Verdana" w:cs="宋体" w:hint="eastAsia"/>
          <w:color w:val="000000"/>
          <w:sz w:val="24"/>
          <w:szCs w:val="24"/>
        </w:rPr>
        <w:t>②</w:t>
      </w:r>
      <w:r w:rsidRPr="00EC372B">
        <w:rPr>
          <w:rFonts w:ascii="Verdana" w:hAnsi="Verdana" w:cs="Verdana"/>
          <w:color w:val="000000"/>
          <w:sz w:val="24"/>
          <w:szCs w:val="24"/>
        </w:rPr>
        <w:t xml:space="preserve"> How router R1 check its routing table.) </w:t>
      </w:r>
      <w:r w:rsidRPr="00EC372B">
        <w:rPr>
          <w:rFonts w:ascii="Verdana" w:hAnsi="Verdana" w:cs="Verdana"/>
          <w:b/>
          <w:bCs/>
          <w:color w:val="000000"/>
          <w:sz w:val="24"/>
          <w:szCs w:val="24"/>
        </w:rPr>
        <w:t>(8 pts)</w:t>
      </w:r>
    </w:p>
    <w:p w:rsidR="00B81CD7" w:rsidRPr="00EC372B" w:rsidRDefault="00B81CD7" w:rsidP="001F6FEB">
      <w:pPr>
        <w:jc w:val="center"/>
        <w:rPr>
          <w:rFonts w:ascii="Times New Roman" w:hAnsi="Times New Roman" w:cs="Times New Roman"/>
          <w:color w:val="000000"/>
          <w:sz w:val="24"/>
          <w:szCs w:val="24"/>
        </w:rPr>
      </w:pPr>
      <w:r w:rsidRPr="005D1795">
        <w:rPr>
          <w:rFonts w:ascii="Times New Roman" w:hAnsi="Times New Roman" w:cs="Times New Roman"/>
          <w:noProof/>
          <w:color w:val="000000"/>
          <w:sz w:val="24"/>
          <w:szCs w:val="24"/>
        </w:rPr>
        <w:pict>
          <v:shape id="图片 742" o:spid="_x0000_i1034" type="#_x0000_t75" style="width:405.75pt;height:220.5pt;visibility:visible">
            <v:imagedata r:id="rId9" o:title=""/>
          </v:shape>
        </w:pict>
      </w:r>
    </w:p>
    <w:p w:rsidR="00B81CD7" w:rsidRPr="00EC372B" w:rsidRDefault="00B81CD7" w:rsidP="001F6FEB">
      <w:pPr>
        <w:rPr>
          <w:rFonts w:ascii="Times New Roman" w:hAnsi="Times New Roman" w:cs="Times New Roman"/>
          <w:color w:val="000000"/>
          <w:sz w:val="24"/>
          <w:szCs w:val="24"/>
        </w:rPr>
      </w:pPr>
    </w:p>
    <w:p w:rsidR="00B81CD7" w:rsidRPr="00EC372B" w:rsidRDefault="00B81CD7" w:rsidP="007E5D0D">
      <w:pPr>
        <w:ind w:left="31680" w:hangingChars="150" w:firstLine="31680"/>
        <w:rPr>
          <w:rFonts w:ascii="Verdana" w:hAnsi="Verdana" w:cs="Verdana"/>
          <w:color w:val="000000"/>
          <w:sz w:val="24"/>
          <w:szCs w:val="24"/>
        </w:rPr>
      </w:pPr>
      <w:r>
        <w:rPr>
          <w:rFonts w:ascii="Verdana" w:hAnsi="Verdana" w:cs="Verdana"/>
          <w:color w:val="000000"/>
          <w:sz w:val="24"/>
          <w:szCs w:val="24"/>
        </w:rPr>
        <w:t>9</w:t>
      </w:r>
      <w:r w:rsidRPr="00EC372B">
        <w:rPr>
          <w:rFonts w:ascii="Verdana" w:hAnsi="Verdana" w:cs="Verdana"/>
          <w:color w:val="000000"/>
          <w:sz w:val="24"/>
          <w:szCs w:val="24"/>
        </w:rPr>
        <w:t xml:space="preserve">. Select the best corresponding definition or concepts for the term list below. </w:t>
      </w:r>
    </w:p>
    <w:p w:rsidR="00B81CD7" w:rsidRPr="00EC372B" w:rsidRDefault="00B81CD7" w:rsidP="007E5D0D">
      <w:pPr>
        <w:ind w:left="31680" w:hangingChars="150" w:firstLine="31680"/>
        <w:rPr>
          <w:rFonts w:ascii="Verdana" w:hAnsi="Verdana" w:cs="Verdana"/>
          <w:color w:val="000000"/>
          <w:sz w:val="24"/>
          <w:szCs w:val="24"/>
        </w:rPr>
      </w:pPr>
      <w:r w:rsidRPr="00EC372B">
        <w:rPr>
          <w:rFonts w:ascii="Verdana" w:hAnsi="Verdana" w:cs="Verdana"/>
          <w:b/>
          <w:bCs/>
          <w:color w:val="000000"/>
          <w:sz w:val="24"/>
          <w:szCs w:val="24"/>
        </w:rPr>
        <w:t>(8 pts)</w:t>
      </w:r>
    </w:p>
    <w:p w:rsidR="00B81CD7" w:rsidRPr="00EC372B" w:rsidRDefault="00B81CD7" w:rsidP="001F6FEB">
      <w:pPr>
        <w:rPr>
          <w:rFonts w:ascii="Verdana" w:hAnsi="Verdana" w:cs="Verdana"/>
          <w:b/>
          <w:bCs/>
          <w:color w:val="000000"/>
          <w:sz w:val="24"/>
          <w:szCs w:val="24"/>
        </w:rPr>
      </w:pPr>
      <w:r w:rsidRPr="00EC372B">
        <w:rPr>
          <w:rFonts w:ascii="Verdana" w:hAnsi="Verdana" w:cs="Verdana"/>
          <w:b/>
          <w:bCs/>
          <w:color w:val="000000"/>
          <w:sz w:val="24"/>
          <w:szCs w:val="24"/>
        </w:rPr>
        <w:t>Term list:</w:t>
      </w:r>
    </w:p>
    <w:p w:rsidR="00B81CD7" w:rsidRPr="00EC372B" w:rsidRDefault="00B81CD7" w:rsidP="001F6FEB">
      <w:pPr>
        <w:numPr>
          <w:ilvl w:val="0"/>
          <w:numId w:val="4"/>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SYN,ACK</w:t>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t>(    )</w:t>
      </w:r>
    </w:p>
    <w:p w:rsidR="00B81CD7" w:rsidRPr="00EC372B" w:rsidRDefault="00B81CD7" w:rsidP="001F6FEB">
      <w:pPr>
        <w:numPr>
          <w:ilvl w:val="0"/>
          <w:numId w:val="4"/>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Repeater</w:t>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t>(    )</w:t>
      </w:r>
    </w:p>
    <w:p w:rsidR="00B81CD7" w:rsidRPr="00EC372B" w:rsidRDefault="00B81CD7" w:rsidP="001F6FEB">
      <w:pPr>
        <w:numPr>
          <w:ilvl w:val="0"/>
          <w:numId w:val="4"/>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IETF</w:t>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t>(    )</w:t>
      </w:r>
    </w:p>
    <w:p w:rsidR="00B81CD7" w:rsidRPr="00EC372B" w:rsidRDefault="00B81CD7" w:rsidP="001F6FEB">
      <w:pPr>
        <w:numPr>
          <w:ilvl w:val="0"/>
          <w:numId w:val="4"/>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VLSM,CIDR</w:t>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t>(    )</w:t>
      </w:r>
    </w:p>
    <w:p w:rsidR="00B81CD7" w:rsidRPr="00EC372B" w:rsidRDefault="00B81CD7" w:rsidP="001F6FEB">
      <w:pPr>
        <w:numPr>
          <w:ilvl w:val="0"/>
          <w:numId w:val="4"/>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Connectionless</w:t>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t>(    )</w:t>
      </w:r>
    </w:p>
    <w:p w:rsidR="00B81CD7" w:rsidRPr="00EC372B" w:rsidRDefault="00B81CD7" w:rsidP="001F6FEB">
      <w:pPr>
        <w:numPr>
          <w:ilvl w:val="0"/>
          <w:numId w:val="4"/>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Full-duplex</w:t>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t>(    )</w:t>
      </w:r>
    </w:p>
    <w:p w:rsidR="00B81CD7" w:rsidRPr="00EC372B" w:rsidRDefault="00B81CD7" w:rsidP="001F6FEB">
      <w:pPr>
        <w:numPr>
          <w:ilvl w:val="0"/>
          <w:numId w:val="4"/>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UDP</w:t>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t>(    )</w:t>
      </w:r>
    </w:p>
    <w:p w:rsidR="00B81CD7" w:rsidRPr="00AE377A" w:rsidRDefault="00B81CD7" w:rsidP="001F6FEB">
      <w:pPr>
        <w:numPr>
          <w:ilvl w:val="0"/>
          <w:numId w:val="4"/>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Optical fiber cabling</w:t>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r>
      <w:r w:rsidRPr="00EC372B">
        <w:rPr>
          <w:rFonts w:ascii="Verdana" w:hAnsi="Verdana" w:cs="Verdana"/>
          <w:color w:val="000000"/>
          <w:sz w:val="24"/>
          <w:szCs w:val="24"/>
        </w:rPr>
        <w:tab/>
        <w:t>(    )</w:t>
      </w:r>
    </w:p>
    <w:p w:rsidR="00B81CD7" w:rsidRPr="00EC372B" w:rsidRDefault="00B81CD7" w:rsidP="001F6FEB">
      <w:pPr>
        <w:rPr>
          <w:rFonts w:ascii="Verdana" w:hAnsi="Verdana" w:cs="Verdana"/>
          <w:b/>
          <w:bCs/>
          <w:color w:val="000000"/>
          <w:sz w:val="24"/>
          <w:szCs w:val="24"/>
        </w:rPr>
      </w:pPr>
      <w:r w:rsidRPr="00EC372B">
        <w:rPr>
          <w:rFonts w:ascii="Verdana" w:hAnsi="Verdana" w:cs="Verdana"/>
          <w:b/>
          <w:bCs/>
          <w:color w:val="000000"/>
          <w:sz w:val="24"/>
          <w:szCs w:val="24"/>
        </w:rPr>
        <w:t>Definition or concepts list for selected:</w:t>
      </w:r>
    </w:p>
    <w:p w:rsidR="00B81CD7" w:rsidRPr="00EC372B" w:rsidRDefault="00B81CD7" w:rsidP="001F6FEB">
      <w:pPr>
        <w:numPr>
          <w:ilvl w:val="0"/>
          <w:numId w:val="3"/>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A OSI reference model layer 4 protocol</w:t>
      </w:r>
    </w:p>
    <w:p w:rsidR="00B81CD7" w:rsidRPr="00EC372B" w:rsidRDefault="00B81CD7" w:rsidP="001F6FEB">
      <w:pPr>
        <w:numPr>
          <w:ilvl w:val="0"/>
          <w:numId w:val="3"/>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One of their primary jobs involves RFCs</w:t>
      </w:r>
    </w:p>
    <w:p w:rsidR="00B81CD7" w:rsidRPr="00EC372B" w:rsidRDefault="00B81CD7" w:rsidP="001F6FEB">
      <w:pPr>
        <w:numPr>
          <w:ilvl w:val="0"/>
          <w:numId w:val="3"/>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Techniques to efficiently use IP addresses</w:t>
      </w:r>
    </w:p>
    <w:p w:rsidR="00B81CD7" w:rsidRPr="00EC372B" w:rsidRDefault="00B81CD7" w:rsidP="001F6FEB">
      <w:pPr>
        <w:numPr>
          <w:ilvl w:val="0"/>
          <w:numId w:val="3"/>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This model lacks a setup and tear down phase</w:t>
      </w:r>
    </w:p>
    <w:p w:rsidR="00B81CD7" w:rsidRPr="00EC372B" w:rsidRDefault="00B81CD7" w:rsidP="001F6FEB">
      <w:pPr>
        <w:numPr>
          <w:ilvl w:val="0"/>
          <w:numId w:val="3"/>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Something you might find in the 3-way handshake</w:t>
      </w:r>
    </w:p>
    <w:p w:rsidR="00B81CD7" w:rsidRPr="00EC372B" w:rsidRDefault="00B81CD7" w:rsidP="001F6FEB">
      <w:pPr>
        <w:numPr>
          <w:ilvl w:val="0"/>
          <w:numId w:val="3"/>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An example of a wire link technology</w:t>
      </w:r>
    </w:p>
    <w:p w:rsidR="00B81CD7" w:rsidRPr="00EC372B" w:rsidRDefault="00B81CD7" w:rsidP="001F6FEB">
      <w:pPr>
        <w:numPr>
          <w:ilvl w:val="0"/>
          <w:numId w:val="3"/>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The ability to talk and listen at the same time</w:t>
      </w:r>
    </w:p>
    <w:p w:rsidR="00B81CD7" w:rsidRDefault="00B81CD7" w:rsidP="001F6FEB">
      <w:pPr>
        <w:numPr>
          <w:ilvl w:val="0"/>
          <w:numId w:val="3"/>
        </w:numPr>
        <w:tabs>
          <w:tab w:val="num" w:pos="720"/>
        </w:tabs>
        <w:ind w:left="720"/>
        <w:rPr>
          <w:rFonts w:ascii="Verdana" w:hAnsi="Verdana" w:cs="Verdana"/>
          <w:color w:val="000000"/>
          <w:sz w:val="24"/>
          <w:szCs w:val="24"/>
        </w:rPr>
      </w:pPr>
      <w:r w:rsidRPr="00EC372B">
        <w:rPr>
          <w:rFonts w:ascii="Verdana" w:hAnsi="Verdana" w:cs="Verdana"/>
          <w:color w:val="000000"/>
          <w:sz w:val="24"/>
          <w:szCs w:val="24"/>
        </w:rPr>
        <w:t>This device moves bits from one data link network to another without inspecting the frame’s contents</w:t>
      </w:r>
    </w:p>
    <w:p w:rsidR="00B81CD7" w:rsidRDefault="00B81CD7" w:rsidP="00581ABC">
      <w:pPr>
        <w:tabs>
          <w:tab w:val="num" w:pos="720"/>
        </w:tabs>
        <w:rPr>
          <w:rFonts w:ascii="Verdana" w:hAnsi="Verdana" w:cs="Verdana"/>
          <w:color w:val="000000"/>
          <w:sz w:val="24"/>
          <w:szCs w:val="24"/>
        </w:rPr>
      </w:pPr>
    </w:p>
    <w:p w:rsidR="00B81CD7" w:rsidRPr="00027382" w:rsidRDefault="00B81CD7" w:rsidP="00027382">
      <w:pPr>
        <w:tabs>
          <w:tab w:val="num" w:pos="720"/>
        </w:tabs>
        <w:rPr>
          <w:rFonts w:ascii="Verdana" w:hAnsi="Verdana" w:cs="Verdana"/>
          <w:sz w:val="24"/>
          <w:szCs w:val="24"/>
        </w:rPr>
      </w:pPr>
      <w:r w:rsidRPr="00027382">
        <w:rPr>
          <w:rFonts w:ascii="Verdana" w:hAnsi="Verdana" w:cs="Verdana"/>
          <w:color w:val="000000"/>
          <w:sz w:val="24"/>
          <w:szCs w:val="24"/>
        </w:rPr>
        <w:t>10</w:t>
      </w:r>
      <w:r w:rsidRPr="00027382">
        <w:rPr>
          <w:rFonts w:ascii="Verdana" w:hAnsi="Verdana" w:cs="宋体" w:hint="eastAsia"/>
          <w:color w:val="000000"/>
          <w:sz w:val="24"/>
          <w:szCs w:val="24"/>
        </w:rPr>
        <w:t>．</w:t>
      </w:r>
      <w:r w:rsidRPr="00027382">
        <w:rPr>
          <w:rFonts w:ascii="Verdana" w:hAnsi="Verdana" w:cs="Verdana"/>
          <w:sz w:val="24"/>
          <w:szCs w:val="24"/>
        </w:rPr>
        <w:t>(3points)</w:t>
      </w:r>
      <w:r w:rsidRPr="00027382">
        <w:rPr>
          <w:rFonts w:ascii="Verdana" w:hAnsi="Verdana" w:cs="Verdana"/>
          <w:kern w:val="0"/>
          <w:sz w:val="24"/>
          <w:szCs w:val="24"/>
        </w:rPr>
        <w:t>What is the difference between a host and end system? List the types of end systems. Is a Web Server an end system?</w:t>
      </w:r>
    </w:p>
    <w:p w:rsidR="00B81CD7" w:rsidRPr="00027382" w:rsidRDefault="00B81CD7" w:rsidP="00581ABC">
      <w:pPr>
        <w:widowControl/>
        <w:jc w:val="left"/>
        <w:rPr>
          <w:rFonts w:ascii="Verdana" w:hAnsi="Verdana" w:cs="Verdana"/>
          <w:kern w:val="0"/>
          <w:sz w:val="24"/>
          <w:szCs w:val="24"/>
        </w:rPr>
      </w:pPr>
    </w:p>
    <w:p w:rsidR="00B81CD7" w:rsidRPr="00027382" w:rsidRDefault="00B81CD7" w:rsidP="00581ABC">
      <w:pPr>
        <w:rPr>
          <w:rFonts w:ascii="Verdana" w:hAnsi="Verdana" w:cs="Verdana"/>
          <w:kern w:val="0"/>
          <w:sz w:val="24"/>
          <w:szCs w:val="24"/>
        </w:rPr>
      </w:pPr>
      <w:r w:rsidRPr="00027382">
        <w:rPr>
          <w:rFonts w:ascii="Verdana" w:hAnsi="Verdana" w:cs="Verdana"/>
          <w:kern w:val="0"/>
          <w:sz w:val="24"/>
          <w:szCs w:val="24"/>
        </w:rPr>
        <w:t>11</w:t>
      </w:r>
      <w:r w:rsidRPr="00027382">
        <w:rPr>
          <w:rFonts w:ascii="Verdana" w:hAnsi="Verdana" w:cs="宋体" w:hint="eastAsia"/>
          <w:kern w:val="0"/>
          <w:sz w:val="24"/>
          <w:szCs w:val="24"/>
        </w:rPr>
        <w:t>．</w:t>
      </w:r>
      <w:r w:rsidRPr="00027382">
        <w:rPr>
          <w:rFonts w:ascii="Verdana" w:hAnsi="Verdana" w:cs="Verdana"/>
          <w:sz w:val="24"/>
          <w:szCs w:val="24"/>
        </w:rPr>
        <w:t>(3points)</w:t>
      </w:r>
      <w:r w:rsidRPr="00027382">
        <w:rPr>
          <w:rFonts w:ascii="Verdana" w:hAnsi="Verdana" w:cs="Verdana"/>
          <w:kern w:val="0"/>
          <w:sz w:val="24"/>
          <w:szCs w:val="24"/>
        </w:rPr>
        <w:t>Please briefly describe the function of the five layers in TCP/IP architecture (NOTE: include the protocol data unit)</w:t>
      </w:r>
    </w:p>
    <w:p w:rsidR="00B81CD7" w:rsidRPr="00027382" w:rsidRDefault="00B81CD7" w:rsidP="00581ABC">
      <w:pPr>
        <w:widowControl/>
        <w:jc w:val="left"/>
        <w:rPr>
          <w:rFonts w:ascii="Verdana" w:hAnsi="Verdana" w:cs="Verdana"/>
          <w:sz w:val="24"/>
          <w:szCs w:val="24"/>
        </w:rPr>
      </w:pPr>
      <w:r w:rsidRPr="00027382">
        <w:rPr>
          <w:rFonts w:ascii="Verdana" w:hAnsi="Verdana" w:cs="Verdana"/>
          <w:sz w:val="24"/>
          <w:szCs w:val="24"/>
        </w:rPr>
        <w:t xml:space="preserve">12.(3points) </w:t>
      </w:r>
      <w:r w:rsidRPr="00027382">
        <w:rPr>
          <w:rFonts w:ascii="Verdana" w:hAnsi="Verdana" w:cs="Verdana"/>
          <w:kern w:val="0"/>
          <w:sz w:val="24"/>
          <w:szCs w:val="24"/>
        </w:rPr>
        <w:t>Where can queuing occur in a router? Briefly explain the conditions that lead to such queuing.</w:t>
      </w:r>
    </w:p>
    <w:p w:rsidR="00B81CD7" w:rsidRPr="00027382" w:rsidRDefault="00B81CD7" w:rsidP="00581ABC">
      <w:pPr>
        <w:rPr>
          <w:rFonts w:ascii="Verdana" w:hAnsi="Verdana" w:cs="Verdana"/>
          <w:sz w:val="24"/>
          <w:szCs w:val="24"/>
        </w:rPr>
      </w:pPr>
    </w:p>
    <w:p w:rsidR="00B81CD7" w:rsidRPr="00027382" w:rsidRDefault="00B81CD7" w:rsidP="00A90B3B">
      <w:pPr>
        <w:widowControl/>
        <w:jc w:val="left"/>
        <w:rPr>
          <w:rFonts w:ascii="Verdana" w:hAnsi="Verdana" w:cs="Verdana"/>
          <w:sz w:val="24"/>
          <w:szCs w:val="24"/>
        </w:rPr>
      </w:pPr>
      <w:r w:rsidRPr="00027382">
        <w:rPr>
          <w:rFonts w:ascii="Verdana" w:hAnsi="Verdana" w:cs="Verdana"/>
          <w:sz w:val="24"/>
          <w:szCs w:val="24"/>
        </w:rPr>
        <w:t>13.(2points) What is the difference between routing and forwarding?</w:t>
      </w:r>
    </w:p>
    <w:p w:rsidR="00B81CD7" w:rsidRPr="00A90B3B" w:rsidRDefault="00B81CD7" w:rsidP="00581ABC">
      <w:pPr>
        <w:tabs>
          <w:tab w:val="num" w:pos="720"/>
        </w:tabs>
        <w:rPr>
          <w:rFonts w:ascii="Verdana" w:hAnsi="Verdana" w:cs="Verdana"/>
          <w:color w:val="000000"/>
          <w:sz w:val="24"/>
          <w:szCs w:val="24"/>
        </w:rPr>
      </w:pPr>
    </w:p>
    <w:p w:rsidR="00B81CD7" w:rsidRPr="001F6FEB" w:rsidRDefault="00B81CD7" w:rsidP="00475465">
      <w:pPr>
        <w:rPr>
          <w:rFonts w:ascii="Verdana" w:hAnsi="Verdana" w:cs="Verdana"/>
          <w:b/>
          <w:bCs/>
          <w:color w:val="000000"/>
          <w:kern w:val="0"/>
          <w:sz w:val="30"/>
          <w:szCs w:val="30"/>
          <w:shd w:val="pct15" w:color="auto" w:fill="FFFFFF"/>
        </w:rPr>
      </w:pPr>
      <w:r w:rsidRPr="001F6FEB">
        <w:rPr>
          <w:rFonts w:ascii="Verdana" w:hAnsi="Verdana" w:cs="宋体" w:hint="eastAsia"/>
          <w:b/>
          <w:bCs/>
          <w:color w:val="000000"/>
          <w:kern w:val="0"/>
          <w:sz w:val="30"/>
          <w:szCs w:val="30"/>
          <w:shd w:val="pct15" w:color="auto" w:fill="FFFFFF"/>
        </w:rPr>
        <w:t>答案</w:t>
      </w:r>
    </w:p>
    <w:p w:rsidR="00B81CD7" w:rsidRPr="001207A7" w:rsidRDefault="00B81CD7" w:rsidP="00475465">
      <w:pPr>
        <w:rPr>
          <w:rFonts w:ascii="Verdana" w:hAnsi="Verdana" w:cs="Verdana"/>
          <w:b/>
          <w:bCs/>
          <w:color w:val="000000"/>
          <w:sz w:val="24"/>
          <w:szCs w:val="24"/>
        </w:rPr>
      </w:pPr>
      <w:r w:rsidRPr="00162F9D">
        <w:rPr>
          <w:rFonts w:ascii="Verdana" w:hAnsi="Verdana" w:cs="Verdana"/>
          <w:color w:val="000000"/>
          <w:sz w:val="24"/>
          <w:szCs w:val="24"/>
        </w:rPr>
        <w:t>1.</w:t>
      </w:r>
      <w:r w:rsidRPr="00EA1E2F">
        <w:rPr>
          <w:rFonts w:ascii="Verdana" w:hAnsi="Verdana" w:cs="Verdana"/>
          <w:kern w:val="0"/>
          <w:sz w:val="24"/>
          <w:szCs w:val="24"/>
        </w:rPr>
        <w:t>Explain</w:t>
      </w:r>
      <w:r w:rsidRPr="00EA1E2F">
        <w:rPr>
          <w:rFonts w:ascii="Verdana" w:hAnsi="Verdana" w:cs="Verdana"/>
          <w:sz w:val="24"/>
          <w:szCs w:val="24"/>
        </w:rPr>
        <w:t xml:space="preserve"> the </w:t>
      </w:r>
      <w:r w:rsidRPr="00EA1E2F">
        <w:rPr>
          <w:rFonts w:ascii="Verdana" w:hAnsi="Verdana" w:cs="Verdana"/>
          <w:kern w:val="0"/>
          <w:sz w:val="24"/>
          <w:szCs w:val="24"/>
        </w:rPr>
        <w:t>difference between</w:t>
      </w:r>
      <w:r>
        <w:rPr>
          <w:rFonts w:ascii="Verdana" w:hAnsi="Verdana" w:cs="Verdana"/>
          <w:sz w:val="24"/>
          <w:szCs w:val="24"/>
        </w:rPr>
        <w:t>TCP service and UDP service.</w:t>
      </w:r>
      <w:r w:rsidRPr="00501869">
        <w:rPr>
          <w:rFonts w:ascii="Verdana" w:hAnsi="Verdana" w:cs="Verdana"/>
          <w:b/>
          <w:bCs/>
          <w:color w:val="000000"/>
          <w:sz w:val="24"/>
          <w:szCs w:val="24"/>
        </w:rPr>
        <w:t>(5 pts)</w:t>
      </w:r>
    </w:p>
    <w:p w:rsidR="00B81CD7" w:rsidRPr="00EB6EE4" w:rsidRDefault="00B81CD7" w:rsidP="007E5D0D">
      <w:pPr>
        <w:ind w:left="31680" w:hangingChars="150" w:firstLine="31680"/>
        <w:rPr>
          <w:rFonts w:ascii="Verdana" w:hAnsi="Verdana" w:cs="Verdana"/>
          <w:b/>
          <w:bCs/>
          <w:color w:val="000000"/>
          <w:sz w:val="24"/>
          <w:szCs w:val="24"/>
        </w:rPr>
      </w:pPr>
      <w:r w:rsidRPr="00EB6EE4">
        <w:rPr>
          <w:rFonts w:ascii="Verdana" w:hAnsi="Verdana" w:cs="宋体" w:hint="eastAsia"/>
          <w:b/>
          <w:bCs/>
          <w:color w:val="000000"/>
          <w:sz w:val="24"/>
          <w:szCs w:val="24"/>
        </w:rPr>
        <w:t>答：</w:t>
      </w:r>
    </w:p>
    <w:p w:rsidR="00B81CD7" w:rsidRPr="008F2BE3" w:rsidRDefault="00B81CD7" w:rsidP="00475465">
      <w:pPr>
        <w:widowControl/>
        <w:jc w:val="left"/>
        <w:rPr>
          <w:rFonts w:ascii="Verdana" w:hAnsi="Verdana" w:cs="Verdana"/>
          <w:kern w:val="0"/>
          <w:sz w:val="24"/>
          <w:szCs w:val="24"/>
        </w:rPr>
      </w:pPr>
      <w:r w:rsidRPr="008F2BE3">
        <w:rPr>
          <w:rFonts w:ascii="Verdana" w:hAnsi="Verdana" w:cs="Verdana"/>
          <w:sz w:val="24"/>
          <w:szCs w:val="24"/>
        </w:rPr>
        <w:t>TCP</w:t>
      </w:r>
      <w:r w:rsidRPr="008F2BE3">
        <w:rPr>
          <w:rFonts w:ascii="Verdana" w:hAnsi="Verdana" w:cs="宋体" w:hint="eastAsia"/>
          <w:sz w:val="24"/>
          <w:szCs w:val="24"/>
        </w:rPr>
        <w:t>：</w:t>
      </w:r>
    </w:p>
    <w:p w:rsidR="00B81CD7" w:rsidRPr="008F2BE3" w:rsidRDefault="00B81CD7" w:rsidP="00475465">
      <w:pPr>
        <w:widowControl/>
        <w:ind w:left="360"/>
        <w:jc w:val="left"/>
        <w:rPr>
          <w:rFonts w:ascii="Verdana" w:hAnsi="Verdana" w:cs="Verdana"/>
          <w:kern w:val="0"/>
          <w:sz w:val="24"/>
          <w:szCs w:val="24"/>
        </w:rPr>
      </w:pPr>
      <w:r w:rsidRPr="008F2BE3">
        <w:rPr>
          <w:rFonts w:ascii="Verdana" w:hAnsi="Verdana" w:cs="Verdana"/>
          <w:kern w:val="0"/>
          <w:sz w:val="24"/>
          <w:szCs w:val="24"/>
        </w:rPr>
        <w:t>handshaking: setup (prepare for) data transfer ahead of time</w:t>
      </w:r>
    </w:p>
    <w:p w:rsidR="00B81CD7" w:rsidRPr="008F2BE3" w:rsidRDefault="00B81CD7" w:rsidP="00475465">
      <w:pPr>
        <w:widowControl/>
        <w:ind w:left="1080"/>
        <w:jc w:val="left"/>
        <w:rPr>
          <w:rFonts w:ascii="Verdana" w:hAnsi="Verdana" w:cs="Verdana"/>
          <w:kern w:val="0"/>
          <w:sz w:val="24"/>
          <w:szCs w:val="24"/>
        </w:rPr>
      </w:pPr>
      <w:r w:rsidRPr="008F2BE3">
        <w:rPr>
          <w:rFonts w:ascii="Verdana" w:hAnsi="Verdana" w:cs="Verdana"/>
          <w:kern w:val="0"/>
          <w:sz w:val="24"/>
          <w:szCs w:val="24"/>
        </w:rPr>
        <w:t>Hello, hello back human protocol</w:t>
      </w:r>
    </w:p>
    <w:p w:rsidR="00B81CD7" w:rsidRPr="008F2BE3" w:rsidRDefault="00B81CD7" w:rsidP="00475465">
      <w:pPr>
        <w:widowControl/>
        <w:ind w:left="1080"/>
        <w:jc w:val="left"/>
        <w:rPr>
          <w:rFonts w:ascii="Verdana" w:hAnsi="Verdana" w:cs="Verdana"/>
          <w:kern w:val="0"/>
          <w:sz w:val="24"/>
          <w:szCs w:val="24"/>
        </w:rPr>
      </w:pPr>
      <w:r w:rsidRPr="008F2BE3">
        <w:rPr>
          <w:rFonts w:ascii="Verdana" w:hAnsi="Verdana" w:cs="Verdana"/>
          <w:kern w:val="0"/>
          <w:sz w:val="24"/>
          <w:szCs w:val="24"/>
        </w:rPr>
        <w:t>set up “state” in two communicating hosts</w:t>
      </w:r>
    </w:p>
    <w:p w:rsidR="00B81CD7" w:rsidRPr="008F2BE3" w:rsidRDefault="00B81CD7" w:rsidP="00475465">
      <w:pPr>
        <w:widowControl/>
        <w:ind w:left="360"/>
        <w:jc w:val="left"/>
        <w:rPr>
          <w:rFonts w:ascii="Verdana" w:hAnsi="Verdana" w:cs="Verdana"/>
          <w:kern w:val="0"/>
          <w:sz w:val="24"/>
          <w:szCs w:val="24"/>
        </w:rPr>
      </w:pPr>
      <w:r w:rsidRPr="008F2BE3">
        <w:rPr>
          <w:rFonts w:ascii="Verdana" w:hAnsi="Verdana" w:cs="Verdana"/>
          <w:kern w:val="0"/>
          <w:sz w:val="24"/>
          <w:szCs w:val="24"/>
        </w:rPr>
        <w:t xml:space="preserve">TCP - Transmission Control Protocol </w:t>
      </w:r>
    </w:p>
    <w:p w:rsidR="00B81CD7" w:rsidRPr="008F2BE3" w:rsidRDefault="00B81CD7" w:rsidP="00475465">
      <w:pPr>
        <w:widowControl/>
        <w:ind w:left="1080"/>
        <w:jc w:val="left"/>
        <w:rPr>
          <w:rFonts w:ascii="Verdana" w:hAnsi="Verdana" w:cs="Verdana"/>
          <w:kern w:val="0"/>
          <w:sz w:val="24"/>
          <w:szCs w:val="24"/>
        </w:rPr>
      </w:pPr>
      <w:r w:rsidRPr="008F2BE3">
        <w:rPr>
          <w:rFonts w:ascii="Verdana" w:hAnsi="Verdana" w:cs="Verdana"/>
          <w:kern w:val="0"/>
          <w:sz w:val="24"/>
          <w:szCs w:val="24"/>
        </w:rPr>
        <w:t>Internet’s connection-oriented service</w:t>
      </w:r>
    </w:p>
    <w:p w:rsidR="00B81CD7" w:rsidRPr="008F2BE3" w:rsidRDefault="00B81CD7" w:rsidP="00475465">
      <w:pPr>
        <w:widowControl/>
        <w:ind w:left="360"/>
        <w:jc w:val="left"/>
        <w:rPr>
          <w:rFonts w:ascii="Verdana" w:hAnsi="Verdana" w:cs="Verdana"/>
          <w:kern w:val="0"/>
          <w:sz w:val="24"/>
          <w:szCs w:val="24"/>
        </w:rPr>
      </w:pPr>
      <w:r w:rsidRPr="008F2BE3">
        <w:rPr>
          <w:rFonts w:ascii="Verdana" w:hAnsi="Verdana" w:cs="Verdana"/>
          <w:kern w:val="0"/>
          <w:sz w:val="24"/>
          <w:szCs w:val="24"/>
        </w:rPr>
        <w:t>reliable, in-order byte-stream data transfer</w:t>
      </w:r>
    </w:p>
    <w:p w:rsidR="00B81CD7" w:rsidRPr="008F2BE3" w:rsidRDefault="00B81CD7" w:rsidP="00475465">
      <w:pPr>
        <w:widowControl/>
        <w:ind w:left="1080"/>
        <w:jc w:val="left"/>
        <w:rPr>
          <w:rFonts w:ascii="Verdana" w:hAnsi="Verdana" w:cs="Verdana"/>
          <w:kern w:val="0"/>
          <w:sz w:val="24"/>
          <w:szCs w:val="24"/>
        </w:rPr>
      </w:pPr>
      <w:r w:rsidRPr="008F2BE3">
        <w:rPr>
          <w:rFonts w:ascii="Verdana" w:hAnsi="Verdana" w:cs="Verdana"/>
          <w:kern w:val="0"/>
          <w:sz w:val="24"/>
          <w:szCs w:val="24"/>
        </w:rPr>
        <w:t>loss: acknowledgements and retransmissions</w:t>
      </w:r>
    </w:p>
    <w:p w:rsidR="00B81CD7" w:rsidRPr="008F2BE3" w:rsidRDefault="00B81CD7" w:rsidP="00475465">
      <w:pPr>
        <w:widowControl/>
        <w:ind w:left="360"/>
        <w:jc w:val="left"/>
        <w:rPr>
          <w:rFonts w:ascii="Verdana" w:hAnsi="Verdana" w:cs="Verdana"/>
          <w:kern w:val="0"/>
          <w:sz w:val="24"/>
          <w:szCs w:val="24"/>
        </w:rPr>
      </w:pPr>
      <w:r w:rsidRPr="008F2BE3">
        <w:rPr>
          <w:rFonts w:ascii="Verdana" w:hAnsi="Verdana" w:cs="Verdana"/>
          <w:kern w:val="0"/>
          <w:sz w:val="24"/>
          <w:szCs w:val="24"/>
        </w:rPr>
        <w:t>flow control:</w:t>
      </w:r>
    </w:p>
    <w:p w:rsidR="00B81CD7" w:rsidRPr="008F2BE3" w:rsidRDefault="00B81CD7" w:rsidP="00475465">
      <w:pPr>
        <w:widowControl/>
        <w:ind w:left="1080"/>
        <w:jc w:val="left"/>
        <w:rPr>
          <w:rFonts w:ascii="Verdana" w:hAnsi="Verdana" w:cs="Verdana"/>
          <w:kern w:val="0"/>
          <w:sz w:val="24"/>
          <w:szCs w:val="24"/>
        </w:rPr>
      </w:pPr>
      <w:r w:rsidRPr="008F2BE3">
        <w:rPr>
          <w:rFonts w:ascii="Verdana" w:hAnsi="Verdana" w:cs="Verdana"/>
          <w:kern w:val="0"/>
          <w:sz w:val="24"/>
          <w:szCs w:val="24"/>
        </w:rPr>
        <w:t>sender won’t overwhelm receiver</w:t>
      </w:r>
    </w:p>
    <w:p w:rsidR="00B81CD7" w:rsidRPr="008F2BE3" w:rsidRDefault="00B81CD7" w:rsidP="00475465">
      <w:pPr>
        <w:widowControl/>
        <w:ind w:left="360"/>
        <w:jc w:val="left"/>
        <w:rPr>
          <w:rFonts w:ascii="Verdana" w:hAnsi="Verdana" w:cs="Verdana"/>
          <w:kern w:val="0"/>
          <w:sz w:val="24"/>
          <w:szCs w:val="24"/>
        </w:rPr>
      </w:pPr>
      <w:r w:rsidRPr="008F2BE3">
        <w:rPr>
          <w:rFonts w:ascii="Verdana" w:hAnsi="Verdana" w:cs="Verdana"/>
          <w:kern w:val="0"/>
          <w:sz w:val="24"/>
          <w:szCs w:val="24"/>
        </w:rPr>
        <w:t>congestion control:</w:t>
      </w:r>
    </w:p>
    <w:p w:rsidR="00B81CD7" w:rsidRPr="008F2BE3" w:rsidRDefault="00B81CD7" w:rsidP="00475465">
      <w:pPr>
        <w:widowControl/>
        <w:ind w:left="1080"/>
        <w:jc w:val="left"/>
        <w:rPr>
          <w:rFonts w:ascii="Verdana" w:hAnsi="Verdana" w:cs="Verdana"/>
          <w:kern w:val="0"/>
          <w:sz w:val="24"/>
          <w:szCs w:val="24"/>
        </w:rPr>
      </w:pPr>
      <w:r w:rsidRPr="008F2BE3">
        <w:rPr>
          <w:rFonts w:ascii="Verdana" w:hAnsi="Verdana" w:cs="Verdana"/>
          <w:kern w:val="0"/>
          <w:sz w:val="24"/>
          <w:szCs w:val="24"/>
        </w:rPr>
        <w:t>senders “slow down sending rate” when network congested</w:t>
      </w:r>
    </w:p>
    <w:p w:rsidR="00B81CD7" w:rsidRPr="008F2BE3" w:rsidRDefault="00B81CD7" w:rsidP="00475465">
      <w:pPr>
        <w:widowControl/>
        <w:jc w:val="left"/>
        <w:rPr>
          <w:rFonts w:ascii="Verdana" w:hAnsi="Verdana" w:cs="Verdana"/>
          <w:sz w:val="24"/>
          <w:szCs w:val="24"/>
        </w:rPr>
      </w:pPr>
      <w:r w:rsidRPr="008F2BE3">
        <w:rPr>
          <w:rFonts w:ascii="Verdana" w:hAnsi="Verdana" w:cs="Verdana"/>
          <w:sz w:val="24"/>
          <w:szCs w:val="24"/>
        </w:rPr>
        <w:t>UDP:</w:t>
      </w:r>
    </w:p>
    <w:p w:rsidR="00B81CD7" w:rsidRPr="008F2BE3" w:rsidRDefault="00B81CD7" w:rsidP="007E5D0D">
      <w:pPr>
        <w:widowControl/>
        <w:ind w:firstLineChars="146" w:firstLine="31680"/>
        <w:jc w:val="left"/>
        <w:rPr>
          <w:rFonts w:ascii="Verdana" w:hAnsi="Verdana" w:cs="Verdana"/>
          <w:kern w:val="0"/>
          <w:sz w:val="24"/>
          <w:szCs w:val="24"/>
        </w:rPr>
      </w:pPr>
      <w:r w:rsidRPr="008F2BE3">
        <w:rPr>
          <w:rFonts w:ascii="Verdana" w:hAnsi="Verdana" w:cs="Verdana"/>
          <w:kern w:val="0"/>
          <w:sz w:val="24"/>
          <w:szCs w:val="24"/>
        </w:rPr>
        <w:t>unreliable data transfer</w:t>
      </w:r>
    </w:p>
    <w:p w:rsidR="00B81CD7" w:rsidRPr="008F2BE3" w:rsidRDefault="00B81CD7" w:rsidP="00475465">
      <w:pPr>
        <w:widowControl/>
        <w:ind w:left="360"/>
        <w:jc w:val="left"/>
        <w:rPr>
          <w:rFonts w:ascii="Verdana" w:hAnsi="Verdana" w:cs="Verdana"/>
          <w:kern w:val="0"/>
          <w:sz w:val="24"/>
          <w:szCs w:val="24"/>
        </w:rPr>
      </w:pPr>
      <w:r w:rsidRPr="008F2BE3">
        <w:rPr>
          <w:rFonts w:ascii="Verdana" w:hAnsi="Verdana" w:cs="Verdana"/>
          <w:kern w:val="0"/>
          <w:sz w:val="24"/>
          <w:szCs w:val="24"/>
        </w:rPr>
        <w:t>no flow control</w:t>
      </w:r>
    </w:p>
    <w:p w:rsidR="00B81CD7" w:rsidRPr="008F2BE3" w:rsidRDefault="00B81CD7" w:rsidP="00475465">
      <w:pPr>
        <w:widowControl/>
        <w:ind w:left="360"/>
        <w:jc w:val="left"/>
        <w:rPr>
          <w:rFonts w:ascii="Verdana" w:hAnsi="Verdana" w:cs="Verdana"/>
          <w:kern w:val="0"/>
          <w:sz w:val="24"/>
          <w:szCs w:val="24"/>
        </w:rPr>
      </w:pPr>
      <w:r w:rsidRPr="008F2BE3">
        <w:rPr>
          <w:rFonts w:ascii="Verdana" w:hAnsi="Verdana" w:cs="Verdana"/>
          <w:kern w:val="0"/>
          <w:sz w:val="24"/>
          <w:szCs w:val="24"/>
        </w:rPr>
        <w:t>no congestion control</w:t>
      </w:r>
    </w:p>
    <w:p w:rsidR="00B81CD7" w:rsidRPr="008F2BE3" w:rsidRDefault="00B81CD7" w:rsidP="007E5D0D">
      <w:pPr>
        <w:ind w:left="31680" w:hangingChars="150" w:firstLine="31680"/>
        <w:rPr>
          <w:rFonts w:ascii="Verdana" w:hAnsi="Verdana" w:cs="Verdana"/>
          <w:color w:val="000000"/>
          <w:sz w:val="24"/>
          <w:szCs w:val="24"/>
        </w:rPr>
      </w:pPr>
    </w:p>
    <w:p w:rsidR="00B81CD7" w:rsidRPr="00A41B08" w:rsidRDefault="00B81CD7" w:rsidP="007E5D0D">
      <w:pPr>
        <w:snapToGrid w:val="0"/>
        <w:spacing w:line="240" w:lineRule="atLeast"/>
        <w:ind w:left="31680" w:hangingChars="3600" w:firstLine="31680"/>
        <w:rPr>
          <w:rFonts w:ascii="Verdana" w:hAnsi="Verdana" w:cs="Verdana"/>
          <w:color w:val="000000"/>
          <w:sz w:val="24"/>
          <w:szCs w:val="24"/>
        </w:rPr>
      </w:pPr>
      <w:r>
        <w:rPr>
          <w:rFonts w:ascii="Verdana" w:hAnsi="Verdana" w:cs="Verdana"/>
          <w:color w:val="000000"/>
          <w:sz w:val="24"/>
          <w:szCs w:val="24"/>
        </w:rPr>
        <w:t xml:space="preserve">2. </w:t>
      </w:r>
      <w:r w:rsidRPr="00A41B08">
        <w:rPr>
          <w:rFonts w:ascii="Verdana" w:hAnsi="Verdana" w:cs="Verdana"/>
          <w:color w:val="000000"/>
          <w:sz w:val="24"/>
          <w:szCs w:val="24"/>
        </w:rPr>
        <w:t>Ethernet follows a CSMA/CD protocol scheme. Explain how this scheme works.</w:t>
      </w:r>
      <w:r w:rsidRPr="00A41B08">
        <w:rPr>
          <w:rFonts w:ascii="Verdana" w:hAnsi="Verdana" w:cs="Verdana"/>
          <w:b/>
          <w:bCs/>
          <w:color w:val="000000"/>
          <w:sz w:val="24"/>
          <w:szCs w:val="24"/>
        </w:rPr>
        <w:t xml:space="preserve"> (</w:t>
      </w:r>
      <w:r>
        <w:rPr>
          <w:rFonts w:ascii="Verdana" w:hAnsi="Verdana" w:cs="Verdana"/>
          <w:b/>
          <w:bCs/>
          <w:color w:val="000000"/>
          <w:sz w:val="24"/>
          <w:szCs w:val="24"/>
        </w:rPr>
        <w:t>5pts</w:t>
      </w:r>
      <w:r w:rsidRPr="00A41B08">
        <w:rPr>
          <w:rFonts w:ascii="Verdana" w:hAnsi="Verdana" w:cs="Verdana"/>
          <w:b/>
          <w:bCs/>
          <w:color w:val="000000"/>
          <w:sz w:val="24"/>
          <w:szCs w:val="24"/>
        </w:rPr>
        <w:t>)</w:t>
      </w:r>
    </w:p>
    <w:p w:rsidR="00B81CD7" w:rsidRDefault="00B81CD7" w:rsidP="00475465">
      <w:pPr>
        <w:autoSpaceDE w:val="0"/>
        <w:autoSpaceDN w:val="0"/>
        <w:adjustRightInd w:val="0"/>
        <w:jc w:val="left"/>
        <w:rPr>
          <w:rFonts w:ascii="Verdana" w:hAnsi="Verdana" w:cs="Verdana"/>
          <w:b/>
          <w:bCs/>
          <w:kern w:val="0"/>
          <w:sz w:val="24"/>
          <w:szCs w:val="24"/>
        </w:rPr>
      </w:pPr>
    </w:p>
    <w:p w:rsidR="00B81CD7" w:rsidRPr="008F2BE3" w:rsidRDefault="00B81CD7" w:rsidP="00475465">
      <w:pPr>
        <w:autoSpaceDE w:val="0"/>
        <w:autoSpaceDN w:val="0"/>
        <w:adjustRightInd w:val="0"/>
        <w:jc w:val="left"/>
        <w:rPr>
          <w:rFonts w:ascii="Verdana" w:hAnsi="Verdana" w:cs="Verdana"/>
          <w:kern w:val="0"/>
          <w:sz w:val="24"/>
          <w:szCs w:val="24"/>
        </w:rPr>
      </w:pPr>
      <w:r w:rsidRPr="008F2BE3">
        <w:rPr>
          <w:rFonts w:ascii="Verdana" w:hAnsi="Verdana" w:cs="宋体" w:hint="eastAsia"/>
          <w:kern w:val="0"/>
          <w:sz w:val="24"/>
          <w:szCs w:val="24"/>
        </w:rPr>
        <w:t>答：</w:t>
      </w:r>
      <w:r w:rsidRPr="008F2BE3">
        <w:rPr>
          <w:rFonts w:ascii="Verdana" w:hAnsi="Verdana" w:cs="Verdana"/>
          <w:kern w:val="0"/>
          <w:sz w:val="24"/>
          <w:szCs w:val="24"/>
        </w:rPr>
        <w:t>CSMA/CD stands for Carrier Sense Multiple Access with Collision Detection. This means that when a node wants to transmit data, it (1) senses the carrier until no transmissions are detected, (2) starts transmission, and (3) continues to check for a collision. If a collision happens, the node stops and waits a random period before starting with step (1) again.</w:t>
      </w:r>
    </w:p>
    <w:p w:rsidR="00B81CD7" w:rsidRPr="008F2BE3" w:rsidRDefault="00B81CD7" w:rsidP="007E5D0D">
      <w:pPr>
        <w:ind w:left="31680" w:hangingChars="150" w:firstLine="31680"/>
        <w:rPr>
          <w:rFonts w:ascii="Verdana" w:hAnsi="Verdana" w:cs="Verdana"/>
          <w:color w:val="000000"/>
          <w:sz w:val="24"/>
          <w:szCs w:val="24"/>
        </w:rPr>
      </w:pPr>
    </w:p>
    <w:p w:rsidR="00B81CD7" w:rsidRDefault="00B81CD7" w:rsidP="007E5D0D">
      <w:pPr>
        <w:ind w:left="31680" w:hangingChars="150" w:firstLine="31680"/>
        <w:rPr>
          <w:rFonts w:ascii="Verdana" w:hAnsi="Verdana" w:cs="Verdana"/>
          <w:b/>
          <w:bCs/>
          <w:color w:val="000000"/>
          <w:sz w:val="24"/>
          <w:szCs w:val="24"/>
        </w:rPr>
      </w:pPr>
      <w:r>
        <w:rPr>
          <w:rFonts w:ascii="Verdana" w:hAnsi="Verdana" w:cs="Verdana"/>
          <w:color w:val="000000"/>
          <w:sz w:val="24"/>
          <w:szCs w:val="24"/>
        </w:rPr>
        <w:t xml:space="preserve">3. </w:t>
      </w:r>
      <w:r w:rsidRPr="00162F9D">
        <w:rPr>
          <w:rFonts w:ascii="Verdana" w:hAnsi="Verdana" w:cs="Verdana"/>
          <w:color w:val="000000"/>
          <w:sz w:val="24"/>
          <w:szCs w:val="24"/>
        </w:rPr>
        <w:t xml:space="preserve">LAN is created </w:t>
      </w:r>
      <w:r>
        <w:rPr>
          <w:rFonts w:ascii="Verdana" w:hAnsi="Verdana" w:cs="Verdana"/>
          <w:color w:val="000000"/>
          <w:sz w:val="24"/>
          <w:szCs w:val="24"/>
        </w:rPr>
        <w:t>by</w:t>
      </w:r>
      <w:r w:rsidRPr="00162F9D">
        <w:rPr>
          <w:rFonts w:ascii="Verdana" w:hAnsi="Verdana" w:cs="Verdana"/>
          <w:color w:val="000000"/>
          <w:sz w:val="24"/>
          <w:szCs w:val="24"/>
        </w:rPr>
        <w:t xml:space="preserve"> a switch and several PCs as shown in the </w:t>
      </w:r>
      <w:r>
        <w:rPr>
          <w:rFonts w:ascii="Verdana" w:hAnsi="Verdana" w:cs="Verdana"/>
          <w:color w:val="000000"/>
          <w:sz w:val="24"/>
          <w:szCs w:val="24"/>
        </w:rPr>
        <w:t xml:space="preserve">figure below. The switch table is also shown as below. </w:t>
      </w:r>
      <w:r w:rsidRPr="00162F9D">
        <w:rPr>
          <w:rFonts w:ascii="Verdana" w:hAnsi="Verdana" w:cs="Verdana"/>
          <w:color w:val="000000"/>
          <w:sz w:val="24"/>
          <w:szCs w:val="24"/>
        </w:rPr>
        <w:t>Now A will send LAN segment to B and then B will reply to A. Explain how switch and PCs work.</w:t>
      </w:r>
      <w:r w:rsidRPr="00501869">
        <w:rPr>
          <w:rFonts w:ascii="Verdana" w:hAnsi="Verdana" w:cs="Verdana"/>
          <w:b/>
          <w:bCs/>
          <w:color w:val="000000"/>
          <w:sz w:val="24"/>
          <w:szCs w:val="24"/>
        </w:rPr>
        <w:t>(5 pts)</w:t>
      </w:r>
    </w:p>
    <w:p w:rsidR="00B81CD7" w:rsidRDefault="00B81CD7" w:rsidP="00475465">
      <w:pPr>
        <w:rPr>
          <w:rFonts w:ascii="Verdana" w:hAnsi="Verdana" w:cs="Verdana"/>
          <w:b/>
          <w:bCs/>
          <w:color w:val="000000"/>
          <w:sz w:val="24"/>
          <w:szCs w:val="24"/>
        </w:rPr>
      </w:pPr>
    </w:p>
    <w:p w:rsidR="00B81CD7" w:rsidRPr="002F03FD" w:rsidRDefault="00B81CD7" w:rsidP="00475465">
      <w:pPr>
        <w:rPr>
          <w:rFonts w:ascii="Verdana" w:hAnsi="Verdana" w:cs="Verdana"/>
          <w:b/>
          <w:bCs/>
          <w:color w:val="000000"/>
          <w:sz w:val="24"/>
          <w:szCs w:val="24"/>
        </w:rPr>
      </w:pPr>
      <w:r w:rsidRPr="002F03FD">
        <w:rPr>
          <w:rFonts w:ascii="Verdana" w:hAnsi="Verdana" w:cs="宋体" w:hint="eastAsia"/>
          <w:b/>
          <w:bCs/>
          <w:color w:val="000000"/>
          <w:sz w:val="24"/>
          <w:szCs w:val="24"/>
        </w:rPr>
        <w:t>答：</w:t>
      </w:r>
    </w:p>
    <w:p w:rsidR="00B81CD7" w:rsidRPr="008F2BE3" w:rsidRDefault="00B81CD7" w:rsidP="00475465">
      <w:pPr>
        <w:rPr>
          <w:rFonts w:ascii="Verdana" w:hAnsi="Verdana" w:cs="Verdana"/>
          <w:color w:val="000000"/>
          <w:sz w:val="24"/>
          <w:szCs w:val="24"/>
        </w:rPr>
      </w:pPr>
      <w:r w:rsidRPr="008F2BE3">
        <w:rPr>
          <w:rFonts w:ascii="Verdana" w:hAnsi="Verdana" w:cs="Verdana"/>
          <w:color w:val="000000"/>
          <w:sz w:val="24"/>
          <w:szCs w:val="24"/>
        </w:rPr>
        <w:t>(1) Host A sends frame to switch. The switch checks the frame and know the destination MAC address is B.</w:t>
      </w:r>
    </w:p>
    <w:p w:rsidR="00B81CD7" w:rsidRPr="008F2BE3" w:rsidRDefault="00B81CD7" w:rsidP="00475465">
      <w:pPr>
        <w:rPr>
          <w:rFonts w:ascii="Verdana" w:hAnsi="Verdana" w:cs="Verdana"/>
          <w:color w:val="000000"/>
          <w:sz w:val="24"/>
          <w:szCs w:val="24"/>
        </w:rPr>
      </w:pPr>
      <w:r w:rsidRPr="008F2BE3">
        <w:rPr>
          <w:rFonts w:ascii="Verdana" w:hAnsi="Verdana" w:cs="Verdana"/>
          <w:color w:val="000000"/>
          <w:sz w:val="24"/>
          <w:szCs w:val="24"/>
        </w:rPr>
        <w:t>(2) The switch checks the switch table, but can not know the interface of B, so flood.</w:t>
      </w:r>
    </w:p>
    <w:p w:rsidR="00B81CD7" w:rsidRPr="008F2BE3" w:rsidRDefault="00B81CD7" w:rsidP="00475465">
      <w:pPr>
        <w:autoSpaceDE w:val="0"/>
        <w:autoSpaceDN w:val="0"/>
        <w:adjustRightInd w:val="0"/>
        <w:jc w:val="left"/>
        <w:rPr>
          <w:rFonts w:ascii="Verdana" w:hAnsi="Verdana" w:cs="Verdana"/>
          <w:color w:val="000000"/>
          <w:kern w:val="0"/>
          <w:sz w:val="24"/>
          <w:szCs w:val="24"/>
        </w:rPr>
      </w:pPr>
      <w:r w:rsidRPr="008F2BE3">
        <w:rPr>
          <w:rFonts w:ascii="Verdana" w:hAnsi="Verdana" w:cs="Verdana"/>
          <w:color w:val="000000"/>
          <w:kern w:val="0"/>
          <w:sz w:val="24"/>
          <w:szCs w:val="24"/>
        </w:rPr>
        <w:t>(3) Host B receives the frame and replies to host A.</w:t>
      </w:r>
    </w:p>
    <w:p w:rsidR="00B81CD7" w:rsidRPr="008F2BE3" w:rsidRDefault="00B81CD7" w:rsidP="00475465">
      <w:pPr>
        <w:autoSpaceDE w:val="0"/>
        <w:autoSpaceDN w:val="0"/>
        <w:adjustRightInd w:val="0"/>
        <w:jc w:val="left"/>
        <w:rPr>
          <w:rFonts w:ascii="Verdana" w:hAnsi="Verdana" w:cs="Verdana"/>
          <w:color w:val="000000"/>
          <w:kern w:val="0"/>
          <w:sz w:val="24"/>
          <w:szCs w:val="24"/>
        </w:rPr>
      </w:pPr>
      <w:r w:rsidRPr="008F2BE3">
        <w:rPr>
          <w:rFonts w:ascii="Verdana" w:hAnsi="Verdana" w:cs="Verdana"/>
          <w:color w:val="000000"/>
          <w:kern w:val="0"/>
          <w:sz w:val="24"/>
          <w:szCs w:val="24"/>
        </w:rPr>
        <w:t xml:space="preserve">(4) The switch receives the frame from B and records MAC address of B and the interface 2 in the switch table. </w:t>
      </w:r>
    </w:p>
    <w:p w:rsidR="00B81CD7" w:rsidRPr="008F2BE3" w:rsidRDefault="00B81CD7" w:rsidP="00475465">
      <w:pPr>
        <w:autoSpaceDE w:val="0"/>
        <w:autoSpaceDN w:val="0"/>
        <w:adjustRightInd w:val="0"/>
        <w:jc w:val="left"/>
        <w:rPr>
          <w:rFonts w:ascii="Verdana" w:hAnsi="Verdana" w:cs="Verdana"/>
          <w:color w:val="000000"/>
          <w:kern w:val="0"/>
          <w:sz w:val="24"/>
          <w:szCs w:val="24"/>
        </w:rPr>
      </w:pPr>
      <w:r w:rsidRPr="008F2BE3">
        <w:rPr>
          <w:rFonts w:ascii="Verdana" w:hAnsi="Verdana" w:cs="Verdana"/>
          <w:color w:val="000000"/>
          <w:kern w:val="0"/>
          <w:sz w:val="24"/>
          <w:szCs w:val="24"/>
        </w:rPr>
        <w:t xml:space="preserve">(5) The switch learns the </w:t>
      </w:r>
      <w:r w:rsidRPr="008F2BE3">
        <w:rPr>
          <w:rFonts w:ascii="Verdana" w:hAnsi="Verdana" w:cs="Verdana"/>
          <w:color w:val="000000"/>
          <w:sz w:val="24"/>
          <w:szCs w:val="24"/>
        </w:rPr>
        <w:t>destination of the frame is A and the interface of MAC address of A through the switch table and then sends the frame to interface 1.</w:t>
      </w:r>
    </w:p>
    <w:p w:rsidR="00B81CD7" w:rsidRPr="00501869" w:rsidRDefault="00B81CD7" w:rsidP="007E5D0D">
      <w:pPr>
        <w:snapToGrid w:val="0"/>
        <w:spacing w:line="240" w:lineRule="atLeast"/>
        <w:ind w:left="31680" w:hangingChars="150" w:firstLine="31680"/>
        <w:rPr>
          <w:rFonts w:ascii="Verdana" w:hAnsi="Verdana" w:cs="Verdana"/>
          <w:b/>
          <w:bCs/>
          <w:color w:val="000000"/>
          <w:sz w:val="24"/>
          <w:szCs w:val="24"/>
        </w:rPr>
      </w:pPr>
      <w:r>
        <w:rPr>
          <w:rFonts w:ascii="Verdana" w:hAnsi="Verdana" w:cs="Verdana"/>
          <w:color w:val="000000"/>
          <w:sz w:val="24"/>
          <w:szCs w:val="24"/>
        </w:rPr>
        <w:t>4</w:t>
      </w:r>
      <w:r w:rsidRPr="00162F9D">
        <w:rPr>
          <w:rFonts w:ascii="Verdana" w:hAnsi="Verdana" w:cs="Verdana"/>
          <w:color w:val="000000"/>
          <w:sz w:val="24"/>
          <w:szCs w:val="24"/>
        </w:rPr>
        <w:t xml:space="preserve">. </w:t>
      </w:r>
      <w:r w:rsidRPr="00EA1E2F">
        <w:rPr>
          <w:rFonts w:ascii="Verdana" w:hAnsi="Verdana" w:cs="Verdana"/>
          <w:kern w:val="0"/>
          <w:sz w:val="24"/>
          <w:szCs w:val="24"/>
        </w:rPr>
        <w:t>Explain the difference between go-back-N and selective repeat.</w:t>
      </w:r>
      <w:r w:rsidRPr="00501869">
        <w:rPr>
          <w:rFonts w:ascii="Verdana" w:hAnsi="Verdana" w:cs="Verdana"/>
          <w:b/>
          <w:bCs/>
          <w:color w:val="000000"/>
          <w:sz w:val="24"/>
          <w:szCs w:val="24"/>
        </w:rPr>
        <w:t>(5 pts)</w:t>
      </w:r>
    </w:p>
    <w:p w:rsidR="00B81CD7" w:rsidRPr="008F2BE3" w:rsidRDefault="00B81CD7" w:rsidP="00475465">
      <w:pPr>
        <w:autoSpaceDE w:val="0"/>
        <w:autoSpaceDN w:val="0"/>
        <w:adjustRightInd w:val="0"/>
        <w:jc w:val="left"/>
        <w:rPr>
          <w:rFonts w:ascii="Verdana" w:cs="Times New Roman"/>
          <w:kern w:val="0"/>
          <w:sz w:val="24"/>
          <w:szCs w:val="24"/>
        </w:rPr>
      </w:pPr>
    </w:p>
    <w:p w:rsidR="00B81CD7" w:rsidRPr="008F2BE3" w:rsidRDefault="00B81CD7" w:rsidP="00475465">
      <w:pPr>
        <w:autoSpaceDE w:val="0"/>
        <w:autoSpaceDN w:val="0"/>
        <w:adjustRightInd w:val="0"/>
        <w:jc w:val="left"/>
        <w:rPr>
          <w:rFonts w:ascii="Verdana" w:hAnsi="Verdana" w:cs="Verdana"/>
          <w:kern w:val="0"/>
          <w:sz w:val="24"/>
          <w:szCs w:val="24"/>
        </w:rPr>
      </w:pPr>
      <w:r w:rsidRPr="008F2BE3">
        <w:rPr>
          <w:rFonts w:ascii="Verdana" w:cs="宋体" w:hint="eastAsia"/>
          <w:kern w:val="0"/>
          <w:sz w:val="24"/>
          <w:szCs w:val="24"/>
        </w:rPr>
        <w:t>答：</w:t>
      </w:r>
      <w:r w:rsidRPr="008F2BE3">
        <w:rPr>
          <w:rFonts w:ascii="Verdana" w:hAnsi="Verdana" w:cs="Verdana"/>
          <w:kern w:val="0"/>
          <w:sz w:val="24"/>
          <w:szCs w:val="24"/>
        </w:rPr>
        <w:t>With go-back-N, whenever a receiver detects a missing or damaged frame k, all frames succeeding k are ignored and the sender is forced to start retransmission at frame k. With selective repeat, it is possible to retransmit only frame k; the receiver buffers successive frames.</w:t>
      </w:r>
    </w:p>
    <w:p w:rsidR="00B81CD7" w:rsidRPr="008F2BE3" w:rsidRDefault="00B81CD7" w:rsidP="007E5D0D">
      <w:pPr>
        <w:ind w:left="31680" w:hangingChars="150" w:firstLine="31680"/>
        <w:rPr>
          <w:rFonts w:ascii="Verdana" w:hAnsi="Verdana" w:cs="Verdana"/>
          <w:color w:val="000000"/>
          <w:sz w:val="24"/>
          <w:szCs w:val="24"/>
        </w:rPr>
      </w:pPr>
    </w:p>
    <w:p w:rsidR="00B81CD7" w:rsidRPr="00712121" w:rsidRDefault="00B81CD7" w:rsidP="007E5D0D">
      <w:pPr>
        <w:ind w:left="31680" w:hangingChars="150" w:firstLine="31680"/>
        <w:rPr>
          <w:rFonts w:cs="Times New Roman"/>
          <w:sz w:val="24"/>
          <w:szCs w:val="24"/>
        </w:rPr>
      </w:pPr>
      <w:r>
        <w:rPr>
          <w:rFonts w:ascii="Verdana" w:hAnsi="Verdana" w:cs="Verdana"/>
          <w:color w:val="000000"/>
          <w:sz w:val="24"/>
          <w:szCs w:val="24"/>
        </w:rPr>
        <w:t>5.</w:t>
      </w:r>
      <w:r w:rsidRPr="00712121">
        <w:rPr>
          <w:rFonts w:cs="宋体" w:hint="eastAsia"/>
          <w:sz w:val="24"/>
          <w:szCs w:val="24"/>
        </w:rPr>
        <w:t>答：</w:t>
      </w:r>
    </w:p>
    <w:p w:rsidR="00B81CD7" w:rsidRPr="00712121" w:rsidRDefault="00B81CD7" w:rsidP="007E5D0D">
      <w:pPr>
        <w:snapToGrid w:val="0"/>
        <w:ind w:firstLineChars="200" w:firstLine="31680"/>
        <w:rPr>
          <w:rFonts w:cs="Times New Roman"/>
          <w:color w:val="000000"/>
          <w:sz w:val="24"/>
          <w:szCs w:val="24"/>
        </w:rPr>
      </w:pPr>
      <w:r w:rsidRPr="00712121">
        <w:rPr>
          <w:color w:val="000000"/>
          <w:sz w:val="24"/>
          <w:szCs w:val="24"/>
        </w:rPr>
        <w:t>HUB</w:t>
      </w:r>
      <w:r w:rsidRPr="00712121">
        <w:rPr>
          <w:rFonts w:hAnsi="宋体" w:cs="宋体" w:hint="eastAsia"/>
          <w:color w:val="000000"/>
          <w:sz w:val="24"/>
          <w:szCs w:val="24"/>
        </w:rPr>
        <w:t>功能：对信号放大、整形、扩大网络的覆盖范围；工作在物理层。</w:t>
      </w:r>
    </w:p>
    <w:p w:rsidR="00B81CD7" w:rsidRPr="00712121" w:rsidRDefault="00B81CD7" w:rsidP="007E5D0D">
      <w:pPr>
        <w:snapToGrid w:val="0"/>
        <w:ind w:firstLineChars="200" w:firstLine="31680"/>
        <w:rPr>
          <w:rFonts w:cs="Times New Roman"/>
          <w:color w:val="000000"/>
          <w:sz w:val="24"/>
          <w:szCs w:val="24"/>
        </w:rPr>
      </w:pPr>
      <w:r w:rsidRPr="00712121">
        <w:rPr>
          <w:rFonts w:hAnsi="宋体" w:cs="宋体" w:hint="eastAsia"/>
          <w:color w:val="000000"/>
          <w:sz w:val="24"/>
          <w:szCs w:val="24"/>
        </w:rPr>
        <w:t>交换机功能：基于</w:t>
      </w:r>
      <w:r w:rsidRPr="00712121">
        <w:rPr>
          <w:color w:val="000000"/>
          <w:sz w:val="24"/>
          <w:szCs w:val="24"/>
        </w:rPr>
        <w:t>MAC</w:t>
      </w:r>
      <w:r w:rsidRPr="00712121">
        <w:rPr>
          <w:rFonts w:hAnsi="宋体" w:cs="宋体" w:hint="eastAsia"/>
          <w:color w:val="000000"/>
          <w:sz w:val="24"/>
          <w:szCs w:val="24"/>
        </w:rPr>
        <w:t>地址转发</w:t>
      </w:r>
      <w:r w:rsidRPr="00712121">
        <w:rPr>
          <w:color w:val="000000"/>
          <w:sz w:val="24"/>
          <w:szCs w:val="24"/>
        </w:rPr>
        <w:t>/</w:t>
      </w:r>
      <w:r w:rsidRPr="00712121">
        <w:rPr>
          <w:rFonts w:hAnsi="宋体" w:cs="宋体" w:hint="eastAsia"/>
          <w:color w:val="000000"/>
          <w:sz w:val="24"/>
          <w:szCs w:val="24"/>
        </w:rPr>
        <w:t>过滤数据帧、逻辑上划分网络、隔离冲突域；工作在链路层。</w:t>
      </w:r>
    </w:p>
    <w:p w:rsidR="00B81CD7" w:rsidRDefault="00B81CD7" w:rsidP="007E5D0D">
      <w:pPr>
        <w:snapToGrid w:val="0"/>
        <w:spacing w:line="240" w:lineRule="atLeast"/>
        <w:ind w:firstLineChars="200" w:firstLine="31680"/>
        <w:rPr>
          <w:rFonts w:hAnsi="宋体" w:cs="Times New Roman"/>
          <w:color w:val="000000"/>
          <w:sz w:val="24"/>
          <w:szCs w:val="24"/>
        </w:rPr>
      </w:pPr>
      <w:r w:rsidRPr="00712121">
        <w:rPr>
          <w:rFonts w:hAnsi="宋体" w:cs="宋体" w:hint="eastAsia"/>
          <w:color w:val="000000"/>
          <w:sz w:val="24"/>
          <w:szCs w:val="24"/>
        </w:rPr>
        <w:t>路由器功能：基于路由表交换、路由</w:t>
      </w:r>
      <w:r w:rsidRPr="00712121">
        <w:rPr>
          <w:color w:val="000000"/>
          <w:sz w:val="24"/>
          <w:szCs w:val="24"/>
        </w:rPr>
        <w:t>IP</w:t>
      </w:r>
      <w:r w:rsidRPr="00712121">
        <w:rPr>
          <w:rFonts w:hAnsi="宋体" w:cs="宋体" w:hint="eastAsia"/>
          <w:color w:val="000000"/>
          <w:sz w:val="24"/>
          <w:szCs w:val="24"/>
        </w:rPr>
        <w:t>数据包、路径的选择、隔离冲突、广播；工作在网络层。</w:t>
      </w:r>
    </w:p>
    <w:p w:rsidR="00B81CD7" w:rsidRPr="00712121" w:rsidRDefault="00B81CD7" w:rsidP="007E5D0D">
      <w:pPr>
        <w:snapToGrid w:val="0"/>
        <w:ind w:left="31680" w:hangingChars="700" w:firstLine="31680"/>
        <w:rPr>
          <w:rFonts w:cs="Times New Roman"/>
          <w:color w:val="000000"/>
          <w:sz w:val="24"/>
          <w:szCs w:val="24"/>
        </w:rPr>
      </w:pPr>
      <w:r w:rsidRPr="00712121">
        <w:rPr>
          <w:color w:val="000000"/>
          <w:sz w:val="24"/>
          <w:szCs w:val="24"/>
        </w:rPr>
        <w:t xml:space="preserve">              HUB   </w:t>
      </w:r>
      <w:r w:rsidRPr="00712121">
        <w:rPr>
          <w:rFonts w:cs="宋体" w:hint="eastAsia"/>
          <w:color w:val="000000"/>
          <w:sz w:val="24"/>
          <w:szCs w:val="24"/>
        </w:rPr>
        <w:t>交换机路由器</w:t>
      </w:r>
    </w:p>
    <w:p w:rsidR="00B81CD7" w:rsidRPr="00712121" w:rsidRDefault="00B81CD7" w:rsidP="007E5D0D">
      <w:pPr>
        <w:snapToGrid w:val="0"/>
        <w:ind w:leftChars="342" w:left="31680" w:hangingChars="400" w:firstLine="31680"/>
        <w:rPr>
          <w:color w:val="000000"/>
          <w:sz w:val="24"/>
          <w:szCs w:val="24"/>
        </w:rPr>
      </w:pPr>
      <w:r w:rsidRPr="00712121">
        <w:rPr>
          <w:rFonts w:cs="宋体" w:hint="eastAsia"/>
          <w:color w:val="000000"/>
          <w:sz w:val="24"/>
          <w:szCs w:val="24"/>
        </w:rPr>
        <w:t>冲突域</w:t>
      </w:r>
      <w:r w:rsidRPr="00712121">
        <w:rPr>
          <w:color w:val="000000"/>
          <w:sz w:val="24"/>
          <w:szCs w:val="24"/>
        </w:rPr>
        <w:t xml:space="preserve">   1        4        4</w:t>
      </w:r>
    </w:p>
    <w:p w:rsidR="00B81CD7" w:rsidRPr="00712121" w:rsidRDefault="00B81CD7" w:rsidP="007E5D0D">
      <w:pPr>
        <w:snapToGrid w:val="0"/>
        <w:ind w:leftChars="342" w:left="31680" w:hangingChars="400" w:firstLine="31680"/>
        <w:rPr>
          <w:color w:val="000000"/>
          <w:sz w:val="24"/>
          <w:szCs w:val="24"/>
        </w:rPr>
      </w:pPr>
      <w:r w:rsidRPr="00712121">
        <w:rPr>
          <w:rFonts w:cs="宋体" w:hint="eastAsia"/>
          <w:color w:val="000000"/>
          <w:sz w:val="24"/>
          <w:szCs w:val="24"/>
        </w:rPr>
        <w:t>广播域</w:t>
      </w:r>
      <w:r w:rsidRPr="00712121">
        <w:rPr>
          <w:color w:val="000000"/>
          <w:sz w:val="24"/>
          <w:szCs w:val="24"/>
        </w:rPr>
        <w:t>1        1        4</w:t>
      </w:r>
    </w:p>
    <w:p w:rsidR="00B81CD7" w:rsidRDefault="00B81CD7" w:rsidP="001F6FEB">
      <w:pPr>
        <w:rPr>
          <w:rFonts w:cs="Times New Roman"/>
          <w:sz w:val="24"/>
          <w:szCs w:val="24"/>
        </w:rPr>
      </w:pPr>
    </w:p>
    <w:p w:rsidR="00B81CD7" w:rsidRPr="00AE377A" w:rsidRDefault="00B81CD7" w:rsidP="00AE377A">
      <w:pPr>
        <w:rPr>
          <w:rFonts w:cs="Times New Roman"/>
          <w:color w:val="000000"/>
          <w:sz w:val="26"/>
          <w:szCs w:val="26"/>
        </w:rPr>
      </w:pPr>
      <w:r>
        <w:rPr>
          <w:rFonts w:ascii="Verdana" w:hAnsi="Verdana" w:cs="Verdana"/>
          <w:color w:val="000000"/>
          <w:sz w:val="24"/>
          <w:szCs w:val="24"/>
        </w:rPr>
        <w:t xml:space="preserve">6. </w:t>
      </w:r>
      <w:r w:rsidRPr="00AE377A">
        <w:rPr>
          <w:color w:val="000000"/>
          <w:sz w:val="26"/>
          <w:szCs w:val="26"/>
        </w:rPr>
        <w:t>L/R</w:t>
      </w:r>
      <w:r w:rsidRPr="00AE377A">
        <w:rPr>
          <w:color w:val="000000"/>
          <w:sz w:val="26"/>
          <w:szCs w:val="26"/>
          <w:vertAlign w:val="subscript"/>
        </w:rPr>
        <w:t>1</w:t>
      </w:r>
      <w:r w:rsidRPr="00AE377A">
        <w:rPr>
          <w:rFonts w:cs="宋体" w:hint="eastAsia"/>
          <w:color w:val="000000"/>
          <w:sz w:val="26"/>
          <w:szCs w:val="26"/>
        </w:rPr>
        <w:t>＋</w:t>
      </w:r>
      <w:r w:rsidRPr="00AE377A">
        <w:rPr>
          <w:color w:val="000000"/>
          <w:sz w:val="26"/>
          <w:szCs w:val="26"/>
        </w:rPr>
        <w:t>L/R</w:t>
      </w:r>
      <w:r w:rsidRPr="00AE377A">
        <w:rPr>
          <w:color w:val="000000"/>
          <w:sz w:val="26"/>
          <w:szCs w:val="26"/>
          <w:vertAlign w:val="subscript"/>
        </w:rPr>
        <w:t>2</w:t>
      </w:r>
    </w:p>
    <w:p w:rsidR="00B81CD7" w:rsidRPr="009B62B2" w:rsidRDefault="00B81CD7" w:rsidP="001F6FEB">
      <w:pPr>
        <w:rPr>
          <w:rFonts w:cs="Times New Roman"/>
          <w:sz w:val="24"/>
          <w:szCs w:val="24"/>
        </w:rPr>
      </w:pPr>
    </w:p>
    <w:p w:rsidR="00B81CD7" w:rsidRPr="00670AB8" w:rsidRDefault="00B81CD7" w:rsidP="007E5D0D">
      <w:pPr>
        <w:ind w:left="31680" w:hangingChars="150" w:firstLine="31680"/>
        <w:rPr>
          <w:rFonts w:ascii="Verdana" w:hAnsi="Verdana" w:cs="Verdana"/>
          <w:color w:val="000000"/>
          <w:sz w:val="24"/>
          <w:szCs w:val="24"/>
        </w:rPr>
      </w:pPr>
      <w:r>
        <w:rPr>
          <w:rFonts w:ascii="Verdana" w:hAnsi="Verdana" w:cs="Verdana"/>
          <w:color w:val="000000"/>
          <w:sz w:val="24"/>
          <w:szCs w:val="24"/>
        </w:rPr>
        <w:t xml:space="preserve">7. </w:t>
      </w:r>
      <w:r>
        <w:rPr>
          <w:rFonts w:ascii="Verdana" w:hAnsi="Verdana" w:cs="宋体" w:hint="eastAsia"/>
          <w:color w:val="000000"/>
          <w:sz w:val="24"/>
          <w:szCs w:val="24"/>
        </w:rPr>
        <w:t>答：</w:t>
      </w:r>
    </w:p>
    <w:p w:rsidR="00B81CD7" w:rsidRPr="00777D3E" w:rsidRDefault="00B81CD7" w:rsidP="001F6FEB">
      <w:pPr>
        <w:jc w:val="center"/>
        <w:rPr>
          <w:rFonts w:cs="Times New Roman"/>
          <w:sz w:val="24"/>
          <w:szCs w:val="24"/>
        </w:rPr>
      </w:pPr>
      <w:r w:rsidRPr="005D1795">
        <w:rPr>
          <w:rFonts w:cs="Times New Roman"/>
          <w:noProof/>
          <w:sz w:val="24"/>
          <w:szCs w:val="24"/>
        </w:rPr>
        <w:pict>
          <v:shape id="图片 1623" o:spid="_x0000_i1035" type="#_x0000_t75" style="width:342pt;height:218.25pt;visibility:visible">
            <v:imagedata r:id="rId10" o:title=""/>
          </v:shape>
        </w:pict>
      </w:r>
    </w:p>
    <w:p w:rsidR="00B81CD7" w:rsidRDefault="00B81CD7" w:rsidP="001F6FEB">
      <w:pPr>
        <w:snapToGrid w:val="0"/>
        <w:spacing w:line="240" w:lineRule="atLeast"/>
        <w:rPr>
          <w:rFonts w:cs="Times New Roman"/>
          <w:sz w:val="24"/>
          <w:szCs w:val="24"/>
        </w:rPr>
      </w:pPr>
    </w:p>
    <w:p w:rsidR="00B81CD7" w:rsidRPr="00712121" w:rsidRDefault="00B81CD7" w:rsidP="001F6FEB">
      <w:pPr>
        <w:rPr>
          <w:rFonts w:cs="Times New Roman"/>
          <w:sz w:val="24"/>
          <w:szCs w:val="24"/>
        </w:rPr>
      </w:pPr>
    </w:p>
    <w:p w:rsidR="00B81CD7" w:rsidRPr="008F2BE3" w:rsidRDefault="00B81CD7" w:rsidP="007E5D0D">
      <w:pPr>
        <w:ind w:left="31680" w:hangingChars="157" w:firstLine="31680"/>
        <w:rPr>
          <w:rFonts w:ascii="Verdana" w:hAnsi="Verdana" w:cs="Verdana"/>
          <w:sz w:val="24"/>
          <w:szCs w:val="24"/>
        </w:rPr>
      </w:pPr>
      <w:r w:rsidRPr="008F2BE3">
        <w:rPr>
          <w:rFonts w:ascii="Verdana" w:hAnsi="Verdana" w:cs="Verdana"/>
          <w:sz w:val="24"/>
          <w:szCs w:val="24"/>
        </w:rPr>
        <w:t>8</w:t>
      </w:r>
      <w:r w:rsidRPr="008F2BE3">
        <w:rPr>
          <w:rFonts w:ascii="Verdana" w:hAnsi="Verdana" w:cs="宋体" w:hint="eastAsia"/>
          <w:sz w:val="24"/>
          <w:szCs w:val="24"/>
        </w:rPr>
        <w:t>、答：</w:t>
      </w:r>
    </w:p>
    <w:p w:rsidR="00B81CD7" w:rsidRPr="008F2BE3" w:rsidRDefault="00B81CD7" w:rsidP="007E5D0D">
      <w:pPr>
        <w:ind w:firstLineChars="200" w:firstLine="31680"/>
        <w:rPr>
          <w:rFonts w:ascii="Verdana" w:hAnsi="Verdana" w:cs="Verdana"/>
          <w:color w:val="000000"/>
          <w:sz w:val="24"/>
          <w:szCs w:val="24"/>
        </w:rPr>
      </w:pPr>
      <w:r w:rsidRPr="008F2BE3">
        <w:rPr>
          <w:rFonts w:ascii="Verdana" w:hAnsi="Verdana" w:cs="宋体" w:hint="eastAsia"/>
          <w:color w:val="000000"/>
          <w:sz w:val="24"/>
          <w:szCs w:val="24"/>
        </w:rPr>
        <w:t>主机</w:t>
      </w:r>
      <w:r w:rsidRPr="008F2BE3">
        <w:rPr>
          <w:rFonts w:ascii="Verdana" w:hAnsi="Verdana" w:cs="Verdana"/>
          <w:color w:val="000000"/>
          <w:sz w:val="24"/>
          <w:szCs w:val="24"/>
        </w:rPr>
        <w:t xml:space="preserve"> H1 </w:t>
      </w:r>
      <w:r w:rsidRPr="008F2BE3">
        <w:rPr>
          <w:rFonts w:ascii="Verdana" w:hAnsi="Verdana" w:cs="宋体" w:hint="eastAsia"/>
          <w:color w:val="000000"/>
          <w:sz w:val="24"/>
          <w:szCs w:val="24"/>
        </w:rPr>
        <w:t>首先将本子网的子网掩码</w:t>
      </w:r>
      <w:r w:rsidRPr="008F2BE3">
        <w:rPr>
          <w:rFonts w:ascii="Verdana" w:hAnsi="Verdana" w:cs="Verdana"/>
          <w:color w:val="000000"/>
          <w:sz w:val="24"/>
          <w:szCs w:val="24"/>
        </w:rPr>
        <w:t xml:space="preserve"> 255.255.255.128</w:t>
      </w:r>
      <w:r w:rsidRPr="008F2BE3">
        <w:rPr>
          <w:rFonts w:ascii="Verdana" w:hAnsi="Verdana" w:cs="宋体" w:hint="eastAsia"/>
          <w:color w:val="000000"/>
          <w:sz w:val="24"/>
          <w:szCs w:val="24"/>
        </w:rPr>
        <w:t>与分组的</w:t>
      </w:r>
      <w:r w:rsidRPr="008F2BE3">
        <w:rPr>
          <w:rFonts w:ascii="Verdana" w:hAnsi="Verdana" w:cs="Verdana"/>
          <w:color w:val="000000"/>
          <w:sz w:val="24"/>
          <w:szCs w:val="24"/>
        </w:rPr>
        <w:t xml:space="preserve"> IP </w:t>
      </w:r>
      <w:r w:rsidRPr="008F2BE3">
        <w:rPr>
          <w:rFonts w:ascii="Verdana" w:hAnsi="Verdana" w:cs="宋体" w:hint="eastAsia"/>
          <w:color w:val="000000"/>
          <w:sz w:val="24"/>
          <w:szCs w:val="24"/>
        </w:rPr>
        <w:t>地址</w:t>
      </w:r>
      <w:r w:rsidRPr="008F2BE3">
        <w:rPr>
          <w:rFonts w:ascii="Verdana" w:hAnsi="Verdana" w:cs="Verdana"/>
          <w:color w:val="000000"/>
          <w:sz w:val="24"/>
          <w:szCs w:val="24"/>
        </w:rPr>
        <w:t xml:space="preserve"> 128.30.33.138 </w:t>
      </w:r>
      <w:r w:rsidRPr="008F2BE3">
        <w:rPr>
          <w:rFonts w:ascii="Verdana" w:hAnsi="Verdana" w:cs="宋体" w:hint="eastAsia"/>
          <w:color w:val="000000"/>
          <w:sz w:val="24"/>
          <w:szCs w:val="24"/>
        </w:rPr>
        <w:t>逐比特相</w:t>
      </w:r>
      <w:r w:rsidRPr="008F2BE3">
        <w:rPr>
          <w:rFonts w:ascii="Verdana" w:hAnsi="Verdana" w:cs="Verdana"/>
          <w:color w:val="000000"/>
          <w:sz w:val="24"/>
          <w:szCs w:val="24"/>
        </w:rPr>
        <w:t>“</w:t>
      </w:r>
      <w:r w:rsidRPr="008F2BE3">
        <w:rPr>
          <w:rFonts w:ascii="Verdana" w:hAnsi="Verdana" w:cs="宋体" w:hint="eastAsia"/>
          <w:color w:val="000000"/>
          <w:sz w:val="24"/>
          <w:szCs w:val="24"/>
        </w:rPr>
        <w:t>与</w:t>
      </w:r>
      <w:r w:rsidRPr="008F2BE3">
        <w:rPr>
          <w:rFonts w:ascii="Verdana" w:hAnsi="Verdana" w:cs="Verdana"/>
          <w:color w:val="000000"/>
          <w:sz w:val="24"/>
          <w:szCs w:val="24"/>
        </w:rPr>
        <w:t xml:space="preserve">”(AND </w:t>
      </w:r>
      <w:r w:rsidRPr="008F2BE3">
        <w:rPr>
          <w:rFonts w:ascii="Verdana" w:hAnsi="Verdana" w:cs="宋体" w:hint="eastAsia"/>
          <w:color w:val="000000"/>
          <w:sz w:val="24"/>
          <w:szCs w:val="24"/>
        </w:rPr>
        <w:t>操作</w:t>
      </w:r>
      <w:r w:rsidRPr="008F2BE3">
        <w:rPr>
          <w:rFonts w:ascii="Verdana" w:hAnsi="Verdana" w:cs="Verdana"/>
          <w:color w:val="000000"/>
          <w:sz w:val="24"/>
          <w:szCs w:val="24"/>
        </w:rPr>
        <w:t xml:space="preserve">) </w:t>
      </w:r>
      <w:r w:rsidRPr="008F2BE3">
        <w:rPr>
          <w:rFonts w:ascii="Verdana" w:hAnsi="Verdana" w:cs="宋体" w:hint="eastAsia"/>
          <w:color w:val="000000"/>
          <w:sz w:val="24"/>
          <w:szCs w:val="24"/>
        </w:rPr>
        <w:t>，得到</w:t>
      </w:r>
      <w:r w:rsidRPr="008F2BE3">
        <w:rPr>
          <w:rFonts w:ascii="Verdana" w:hAnsi="Verdana" w:cs="Verdana"/>
          <w:color w:val="000000"/>
          <w:sz w:val="24"/>
          <w:szCs w:val="24"/>
        </w:rPr>
        <w:t>128.30.33.128</w:t>
      </w:r>
      <w:r w:rsidRPr="008F2BE3">
        <w:rPr>
          <w:rFonts w:ascii="Verdana" w:hAnsi="Verdana" w:cs="宋体" w:hint="eastAsia"/>
          <w:color w:val="000000"/>
          <w:sz w:val="24"/>
          <w:szCs w:val="24"/>
        </w:rPr>
        <w:t>，与</w:t>
      </w:r>
      <w:r w:rsidRPr="008F2BE3">
        <w:rPr>
          <w:rFonts w:ascii="Verdana" w:hAnsi="Verdana" w:cs="Verdana"/>
          <w:color w:val="000000"/>
          <w:sz w:val="24"/>
          <w:szCs w:val="24"/>
        </w:rPr>
        <w:t>H1</w:t>
      </w:r>
      <w:r w:rsidRPr="008F2BE3">
        <w:rPr>
          <w:rFonts w:ascii="Verdana" w:hAnsi="Verdana" w:cs="宋体" w:hint="eastAsia"/>
          <w:color w:val="000000"/>
          <w:sz w:val="24"/>
          <w:szCs w:val="24"/>
        </w:rPr>
        <w:t>的网络地址不一致。即</w:t>
      </w:r>
      <w:r w:rsidRPr="008F2BE3">
        <w:rPr>
          <w:rFonts w:ascii="Verdana" w:hAnsi="Verdana" w:cs="Verdana"/>
          <w:color w:val="000000"/>
          <w:sz w:val="24"/>
          <w:szCs w:val="24"/>
        </w:rPr>
        <w:t>H2</w:t>
      </w:r>
      <w:r w:rsidRPr="008F2BE3">
        <w:rPr>
          <w:rFonts w:ascii="Verdana" w:hAnsi="Verdana" w:cs="宋体" w:hint="eastAsia"/>
          <w:color w:val="000000"/>
          <w:sz w:val="24"/>
          <w:szCs w:val="24"/>
        </w:rPr>
        <w:t>不与</w:t>
      </w:r>
      <w:r w:rsidRPr="008F2BE3">
        <w:rPr>
          <w:rFonts w:ascii="Verdana" w:hAnsi="Verdana" w:cs="Verdana"/>
          <w:color w:val="000000"/>
          <w:sz w:val="24"/>
          <w:szCs w:val="24"/>
        </w:rPr>
        <w:t>H1</w:t>
      </w:r>
      <w:r w:rsidRPr="008F2BE3">
        <w:rPr>
          <w:rFonts w:ascii="Verdana" w:hAnsi="Verdana" w:cs="宋体" w:hint="eastAsia"/>
          <w:color w:val="000000"/>
          <w:sz w:val="24"/>
          <w:szCs w:val="24"/>
        </w:rPr>
        <w:t>在同一个子网中。</w:t>
      </w:r>
    </w:p>
    <w:p w:rsidR="00B81CD7" w:rsidRPr="008F2BE3" w:rsidRDefault="00B81CD7" w:rsidP="007E5D0D">
      <w:pPr>
        <w:ind w:firstLineChars="200" w:firstLine="31680"/>
        <w:rPr>
          <w:rFonts w:ascii="Verdana" w:hAnsi="Verdana" w:cs="Verdana"/>
          <w:color w:val="000000"/>
          <w:sz w:val="24"/>
          <w:szCs w:val="24"/>
        </w:rPr>
      </w:pPr>
      <w:r w:rsidRPr="008F2BE3">
        <w:rPr>
          <w:rFonts w:ascii="Verdana" w:hAnsi="Verdana" w:cs="宋体" w:hint="eastAsia"/>
          <w:color w:val="000000"/>
          <w:sz w:val="24"/>
          <w:szCs w:val="24"/>
        </w:rPr>
        <w:t>因此</w:t>
      </w:r>
      <w:r w:rsidRPr="008F2BE3">
        <w:rPr>
          <w:rFonts w:ascii="Verdana" w:hAnsi="Verdana" w:cs="Verdana"/>
          <w:color w:val="000000"/>
          <w:sz w:val="24"/>
          <w:szCs w:val="24"/>
        </w:rPr>
        <w:t xml:space="preserve"> H1 </w:t>
      </w:r>
      <w:r w:rsidRPr="008F2BE3">
        <w:rPr>
          <w:rFonts w:ascii="Verdana" w:hAnsi="Verdana" w:cs="宋体" w:hint="eastAsia"/>
          <w:color w:val="000000"/>
          <w:sz w:val="24"/>
          <w:szCs w:val="24"/>
        </w:rPr>
        <w:t>必须把分组传送到路由器</w:t>
      </w:r>
      <w:r w:rsidRPr="008F2BE3">
        <w:rPr>
          <w:rFonts w:ascii="Verdana" w:hAnsi="Verdana" w:cs="Verdana"/>
          <w:color w:val="000000"/>
          <w:sz w:val="24"/>
          <w:szCs w:val="24"/>
        </w:rPr>
        <w:t xml:space="preserve"> R1</w:t>
      </w:r>
      <w:r w:rsidRPr="008F2BE3">
        <w:rPr>
          <w:rFonts w:ascii="Verdana" w:hAnsi="Verdana" w:cs="宋体" w:hint="eastAsia"/>
          <w:color w:val="000000"/>
          <w:sz w:val="24"/>
          <w:szCs w:val="24"/>
        </w:rPr>
        <w:t>，然后逐项查找路由表。</w:t>
      </w:r>
    </w:p>
    <w:p w:rsidR="00B81CD7" w:rsidRPr="008F2BE3" w:rsidRDefault="00B81CD7" w:rsidP="007E5D0D">
      <w:pPr>
        <w:ind w:firstLineChars="200" w:firstLine="31680"/>
        <w:rPr>
          <w:rFonts w:ascii="Verdana" w:hAnsi="Verdana" w:cs="Verdana"/>
          <w:color w:val="000000"/>
          <w:sz w:val="24"/>
          <w:szCs w:val="24"/>
        </w:rPr>
      </w:pPr>
      <w:r w:rsidRPr="008F2BE3">
        <w:rPr>
          <w:rFonts w:ascii="Verdana" w:hAnsi="Verdana" w:cs="宋体" w:hint="eastAsia"/>
          <w:color w:val="000000"/>
          <w:sz w:val="24"/>
          <w:szCs w:val="24"/>
        </w:rPr>
        <w:t>只有</w:t>
      </w:r>
      <w:r w:rsidRPr="008F2BE3">
        <w:rPr>
          <w:rFonts w:ascii="Verdana" w:hAnsi="Verdana" w:cs="Verdana"/>
          <w:color w:val="000000"/>
          <w:sz w:val="24"/>
          <w:szCs w:val="24"/>
        </w:rPr>
        <w:t xml:space="preserve">255.255.255.128 AND 128.30.33.138 = 128.30.33.128   </w:t>
      </w:r>
      <w:r w:rsidRPr="008F2BE3">
        <w:rPr>
          <w:rFonts w:ascii="Verdana" w:hAnsi="Verdana" w:cs="宋体" w:hint="eastAsia"/>
          <w:color w:val="000000"/>
          <w:sz w:val="24"/>
          <w:szCs w:val="24"/>
        </w:rPr>
        <w:t>匹配</w:t>
      </w:r>
      <w:r w:rsidRPr="008F2BE3">
        <w:rPr>
          <w:rFonts w:ascii="Verdana" w:hAnsi="Verdana" w:cs="Verdana"/>
          <w:color w:val="000000"/>
          <w:sz w:val="24"/>
          <w:szCs w:val="24"/>
        </w:rPr>
        <w:t xml:space="preserve">!  </w:t>
      </w:r>
      <w:r w:rsidRPr="008F2BE3">
        <w:rPr>
          <w:rFonts w:ascii="Verdana" w:hAnsi="Verdana" w:cs="宋体" w:hint="eastAsia"/>
          <w:color w:val="000000"/>
          <w:sz w:val="24"/>
          <w:szCs w:val="24"/>
        </w:rPr>
        <w:t>这表明子网</w:t>
      </w:r>
      <w:r w:rsidRPr="008F2BE3">
        <w:rPr>
          <w:rFonts w:ascii="Verdana" w:hAnsi="Verdana" w:cs="Verdana"/>
          <w:color w:val="000000"/>
          <w:sz w:val="24"/>
          <w:szCs w:val="24"/>
        </w:rPr>
        <w:t xml:space="preserve"> 2 </w:t>
      </w:r>
      <w:r w:rsidRPr="008F2BE3">
        <w:rPr>
          <w:rFonts w:ascii="Verdana" w:hAnsi="Verdana" w:cs="宋体" w:hint="eastAsia"/>
          <w:color w:val="000000"/>
          <w:sz w:val="24"/>
          <w:szCs w:val="24"/>
        </w:rPr>
        <w:t>就是收到的分组所要寻找的目的网络。直接交付即可。</w:t>
      </w:r>
    </w:p>
    <w:p w:rsidR="00B81CD7" w:rsidRPr="00777D3E" w:rsidRDefault="00B81CD7" w:rsidP="001F6FEB">
      <w:pPr>
        <w:rPr>
          <w:rFonts w:cs="Times New Roman"/>
          <w:sz w:val="24"/>
          <w:szCs w:val="24"/>
        </w:rPr>
      </w:pPr>
    </w:p>
    <w:p w:rsidR="00B81CD7" w:rsidRPr="006F5DCD" w:rsidRDefault="00B81CD7" w:rsidP="007E5D0D">
      <w:pPr>
        <w:ind w:left="31680" w:hangingChars="150" w:firstLine="31680"/>
        <w:rPr>
          <w:rFonts w:ascii="Verdana" w:hAnsi="Verdana" w:cs="Verdana"/>
          <w:color w:val="000000"/>
          <w:sz w:val="24"/>
          <w:szCs w:val="24"/>
        </w:rPr>
      </w:pPr>
      <w:r>
        <w:rPr>
          <w:rFonts w:ascii="Verdana" w:hAnsi="Verdana" w:cs="Verdana"/>
          <w:color w:val="000000"/>
          <w:sz w:val="24"/>
          <w:szCs w:val="24"/>
        </w:rPr>
        <w:t>9</w:t>
      </w:r>
      <w:r w:rsidRPr="006F5DCD">
        <w:rPr>
          <w:rFonts w:ascii="Verdana" w:hAnsi="Verdana" w:cs="Verdana"/>
          <w:color w:val="000000"/>
          <w:sz w:val="24"/>
          <w:szCs w:val="24"/>
        </w:rPr>
        <w:t>. Select the best corresponding definition or concepts for the terms list below.</w:t>
      </w:r>
    </w:p>
    <w:p w:rsidR="00B81CD7" w:rsidRPr="002006B5" w:rsidRDefault="00B81CD7" w:rsidP="001F6FEB">
      <w:pPr>
        <w:rPr>
          <w:rFonts w:ascii="Verdana" w:hAnsi="Verdana" w:cs="Verdana"/>
          <w:sz w:val="24"/>
          <w:szCs w:val="24"/>
        </w:rPr>
      </w:pPr>
      <w:r w:rsidRPr="002006B5">
        <w:rPr>
          <w:rFonts w:ascii="Verdana" w:hAnsi="Verdana" w:cs="Verdana"/>
          <w:sz w:val="24"/>
          <w:szCs w:val="24"/>
        </w:rPr>
        <w:t>Term list:</w:t>
      </w:r>
    </w:p>
    <w:p w:rsidR="00B81CD7" w:rsidRPr="002006B5" w:rsidRDefault="00B81CD7" w:rsidP="001F6FEB">
      <w:pPr>
        <w:numPr>
          <w:ilvl w:val="0"/>
          <w:numId w:val="6"/>
        </w:numPr>
        <w:rPr>
          <w:rFonts w:ascii="Verdana" w:hAnsi="Verdana" w:cs="Verdana"/>
          <w:sz w:val="24"/>
          <w:szCs w:val="24"/>
        </w:rPr>
      </w:pPr>
      <w:r w:rsidRPr="002006B5">
        <w:rPr>
          <w:rFonts w:ascii="Verdana" w:hAnsi="Verdana" w:cs="Verdana"/>
          <w:sz w:val="24"/>
          <w:szCs w:val="24"/>
        </w:rPr>
        <w:t>SYN,ACK</w:t>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t xml:space="preserve">( </w:t>
      </w:r>
      <w:r>
        <w:rPr>
          <w:rFonts w:ascii="Verdana" w:hAnsi="Verdana" w:cs="Verdana"/>
          <w:sz w:val="24"/>
          <w:szCs w:val="24"/>
        </w:rPr>
        <w:t>E</w:t>
      </w:r>
      <w:r w:rsidRPr="002006B5">
        <w:rPr>
          <w:rFonts w:ascii="Verdana" w:hAnsi="Verdana" w:cs="Verdana"/>
          <w:sz w:val="24"/>
          <w:szCs w:val="24"/>
        </w:rPr>
        <w:t xml:space="preserve"> )</w:t>
      </w:r>
    </w:p>
    <w:p w:rsidR="00B81CD7" w:rsidRPr="002006B5" w:rsidRDefault="00B81CD7" w:rsidP="001F6FEB">
      <w:pPr>
        <w:numPr>
          <w:ilvl w:val="0"/>
          <w:numId w:val="6"/>
        </w:numPr>
        <w:tabs>
          <w:tab w:val="clear" w:pos="420"/>
          <w:tab w:val="num" w:pos="720"/>
        </w:tabs>
        <w:ind w:left="720"/>
        <w:rPr>
          <w:rFonts w:ascii="Verdana" w:hAnsi="Verdana" w:cs="Verdana"/>
          <w:sz w:val="24"/>
          <w:szCs w:val="24"/>
        </w:rPr>
      </w:pPr>
      <w:r w:rsidRPr="002006B5">
        <w:rPr>
          <w:rFonts w:ascii="Verdana" w:hAnsi="Verdana" w:cs="Verdana"/>
          <w:sz w:val="24"/>
          <w:szCs w:val="24"/>
        </w:rPr>
        <w:t>Repeater</w:t>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t xml:space="preserve">( </w:t>
      </w:r>
      <w:r>
        <w:rPr>
          <w:rFonts w:ascii="Verdana" w:hAnsi="Verdana" w:cs="Verdana"/>
          <w:sz w:val="24"/>
          <w:szCs w:val="24"/>
        </w:rPr>
        <w:t>H</w:t>
      </w:r>
      <w:r w:rsidRPr="002006B5">
        <w:rPr>
          <w:rFonts w:ascii="Verdana" w:hAnsi="Verdana" w:cs="Verdana"/>
          <w:sz w:val="24"/>
          <w:szCs w:val="24"/>
        </w:rPr>
        <w:t xml:space="preserve"> )</w:t>
      </w:r>
    </w:p>
    <w:p w:rsidR="00B81CD7" w:rsidRPr="002006B5" w:rsidRDefault="00B81CD7" w:rsidP="001F6FEB">
      <w:pPr>
        <w:numPr>
          <w:ilvl w:val="0"/>
          <w:numId w:val="6"/>
        </w:numPr>
        <w:tabs>
          <w:tab w:val="clear" w:pos="420"/>
          <w:tab w:val="num" w:pos="720"/>
        </w:tabs>
        <w:ind w:left="720"/>
        <w:rPr>
          <w:rFonts w:ascii="Verdana" w:hAnsi="Verdana" w:cs="Verdana"/>
          <w:sz w:val="24"/>
          <w:szCs w:val="24"/>
        </w:rPr>
      </w:pPr>
      <w:r w:rsidRPr="002006B5">
        <w:rPr>
          <w:rFonts w:ascii="Verdana" w:hAnsi="Verdana" w:cs="Verdana"/>
          <w:sz w:val="24"/>
          <w:szCs w:val="24"/>
        </w:rPr>
        <w:t>IETF</w:t>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t xml:space="preserve">( </w:t>
      </w:r>
      <w:r>
        <w:rPr>
          <w:rFonts w:ascii="Verdana" w:hAnsi="Verdana" w:cs="Verdana"/>
          <w:sz w:val="24"/>
          <w:szCs w:val="24"/>
        </w:rPr>
        <w:t>B</w:t>
      </w:r>
      <w:r w:rsidRPr="002006B5">
        <w:rPr>
          <w:rFonts w:ascii="Verdana" w:hAnsi="Verdana" w:cs="Verdana"/>
          <w:sz w:val="24"/>
          <w:szCs w:val="24"/>
        </w:rPr>
        <w:t xml:space="preserve"> )</w:t>
      </w:r>
    </w:p>
    <w:p w:rsidR="00B81CD7" w:rsidRPr="002006B5" w:rsidRDefault="00B81CD7" w:rsidP="001F6FEB">
      <w:pPr>
        <w:numPr>
          <w:ilvl w:val="0"/>
          <w:numId w:val="6"/>
        </w:numPr>
        <w:tabs>
          <w:tab w:val="clear" w:pos="420"/>
          <w:tab w:val="num" w:pos="720"/>
        </w:tabs>
        <w:ind w:left="720"/>
        <w:rPr>
          <w:rFonts w:ascii="Verdana" w:hAnsi="Verdana" w:cs="Verdana"/>
          <w:sz w:val="24"/>
          <w:szCs w:val="24"/>
        </w:rPr>
      </w:pPr>
      <w:r w:rsidRPr="002006B5">
        <w:rPr>
          <w:rFonts w:ascii="Verdana" w:hAnsi="Verdana" w:cs="Verdana"/>
          <w:sz w:val="24"/>
          <w:szCs w:val="24"/>
        </w:rPr>
        <w:t>VLSM,CIDR</w:t>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t xml:space="preserve">( </w:t>
      </w:r>
      <w:r>
        <w:rPr>
          <w:rFonts w:ascii="Verdana" w:hAnsi="Verdana" w:cs="Verdana"/>
          <w:sz w:val="24"/>
          <w:szCs w:val="24"/>
        </w:rPr>
        <w:t>C</w:t>
      </w:r>
      <w:r w:rsidRPr="002006B5">
        <w:rPr>
          <w:rFonts w:ascii="Verdana" w:hAnsi="Verdana" w:cs="Verdana"/>
          <w:sz w:val="24"/>
          <w:szCs w:val="24"/>
        </w:rPr>
        <w:t xml:space="preserve"> )</w:t>
      </w:r>
    </w:p>
    <w:p w:rsidR="00B81CD7" w:rsidRPr="002006B5" w:rsidRDefault="00B81CD7" w:rsidP="001F6FEB">
      <w:pPr>
        <w:numPr>
          <w:ilvl w:val="0"/>
          <w:numId w:val="6"/>
        </w:numPr>
        <w:tabs>
          <w:tab w:val="clear" w:pos="420"/>
          <w:tab w:val="num" w:pos="720"/>
        </w:tabs>
        <w:ind w:left="720"/>
        <w:rPr>
          <w:rFonts w:ascii="Verdana" w:hAnsi="Verdana" w:cs="Verdana"/>
          <w:sz w:val="24"/>
          <w:szCs w:val="24"/>
        </w:rPr>
      </w:pPr>
      <w:r w:rsidRPr="002006B5">
        <w:rPr>
          <w:rFonts w:ascii="Verdana" w:hAnsi="Verdana" w:cs="Verdana"/>
          <w:sz w:val="24"/>
          <w:szCs w:val="24"/>
        </w:rPr>
        <w:t>Connectionless</w:t>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t xml:space="preserve">( </w:t>
      </w:r>
      <w:r>
        <w:rPr>
          <w:rFonts w:ascii="Verdana" w:hAnsi="Verdana" w:cs="Verdana"/>
          <w:sz w:val="24"/>
          <w:szCs w:val="24"/>
        </w:rPr>
        <w:t>D</w:t>
      </w:r>
      <w:r w:rsidRPr="002006B5">
        <w:rPr>
          <w:rFonts w:ascii="Verdana" w:hAnsi="Verdana" w:cs="Verdana"/>
          <w:sz w:val="24"/>
          <w:szCs w:val="24"/>
        </w:rPr>
        <w:t xml:space="preserve"> )</w:t>
      </w:r>
    </w:p>
    <w:p w:rsidR="00B81CD7" w:rsidRPr="002006B5" w:rsidRDefault="00B81CD7" w:rsidP="001F6FEB">
      <w:pPr>
        <w:numPr>
          <w:ilvl w:val="0"/>
          <w:numId w:val="6"/>
        </w:numPr>
        <w:tabs>
          <w:tab w:val="clear" w:pos="420"/>
          <w:tab w:val="num" w:pos="720"/>
        </w:tabs>
        <w:ind w:left="720"/>
        <w:rPr>
          <w:rFonts w:ascii="Verdana" w:hAnsi="Verdana" w:cs="Verdana"/>
          <w:sz w:val="24"/>
          <w:szCs w:val="24"/>
        </w:rPr>
      </w:pPr>
      <w:r w:rsidRPr="002006B5">
        <w:rPr>
          <w:rFonts w:ascii="Verdana" w:hAnsi="Verdana" w:cs="Verdana"/>
          <w:sz w:val="24"/>
          <w:szCs w:val="24"/>
        </w:rPr>
        <w:t>Full-duplex</w:t>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t xml:space="preserve">( </w:t>
      </w:r>
      <w:r>
        <w:rPr>
          <w:rFonts w:ascii="Verdana" w:hAnsi="Verdana" w:cs="Verdana"/>
          <w:sz w:val="24"/>
          <w:szCs w:val="24"/>
        </w:rPr>
        <w:t>G</w:t>
      </w:r>
      <w:r w:rsidRPr="002006B5">
        <w:rPr>
          <w:rFonts w:ascii="Verdana" w:hAnsi="Verdana" w:cs="Verdana"/>
          <w:sz w:val="24"/>
          <w:szCs w:val="24"/>
        </w:rPr>
        <w:t xml:space="preserve"> )</w:t>
      </w:r>
    </w:p>
    <w:p w:rsidR="00B81CD7" w:rsidRPr="002006B5" w:rsidRDefault="00B81CD7" w:rsidP="001F6FEB">
      <w:pPr>
        <w:numPr>
          <w:ilvl w:val="0"/>
          <w:numId w:val="6"/>
        </w:numPr>
        <w:tabs>
          <w:tab w:val="clear" w:pos="420"/>
          <w:tab w:val="num" w:pos="720"/>
        </w:tabs>
        <w:ind w:left="720"/>
        <w:rPr>
          <w:rFonts w:ascii="Verdana" w:hAnsi="Verdana" w:cs="Verdana"/>
          <w:sz w:val="24"/>
          <w:szCs w:val="24"/>
        </w:rPr>
      </w:pPr>
      <w:r w:rsidRPr="002006B5">
        <w:rPr>
          <w:rFonts w:ascii="Verdana" w:hAnsi="Verdana" w:cs="Verdana"/>
          <w:sz w:val="24"/>
          <w:szCs w:val="24"/>
        </w:rPr>
        <w:t>UDP</w:t>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t xml:space="preserve">( </w:t>
      </w:r>
      <w:r>
        <w:rPr>
          <w:rFonts w:ascii="Verdana" w:hAnsi="Verdana" w:cs="Verdana"/>
          <w:sz w:val="24"/>
          <w:szCs w:val="24"/>
        </w:rPr>
        <w:t>A</w:t>
      </w:r>
      <w:r w:rsidRPr="002006B5">
        <w:rPr>
          <w:rFonts w:ascii="Verdana" w:hAnsi="Verdana" w:cs="Verdana"/>
          <w:sz w:val="24"/>
          <w:szCs w:val="24"/>
        </w:rPr>
        <w:t xml:space="preserve"> )</w:t>
      </w:r>
    </w:p>
    <w:p w:rsidR="00B81CD7" w:rsidRPr="00AE377A" w:rsidRDefault="00B81CD7" w:rsidP="00AE377A">
      <w:pPr>
        <w:numPr>
          <w:ilvl w:val="0"/>
          <w:numId w:val="6"/>
        </w:numPr>
        <w:tabs>
          <w:tab w:val="clear" w:pos="420"/>
          <w:tab w:val="num" w:pos="720"/>
        </w:tabs>
        <w:ind w:left="720"/>
        <w:rPr>
          <w:rFonts w:ascii="Verdana" w:hAnsi="Verdana" w:cs="Verdana"/>
          <w:sz w:val="24"/>
          <w:szCs w:val="24"/>
        </w:rPr>
      </w:pPr>
      <w:r w:rsidRPr="002006B5">
        <w:rPr>
          <w:rFonts w:ascii="Verdana" w:hAnsi="Verdana" w:cs="Verdana"/>
          <w:sz w:val="24"/>
          <w:szCs w:val="24"/>
        </w:rPr>
        <w:t>Optical fiber cabling</w:t>
      </w:r>
      <w:r w:rsidRPr="002006B5">
        <w:rPr>
          <w:rFonts w:ascii="Verdana" w:hAnsi="Verdana" w:cs="Verdana"/>
          <w:sz w:val="24"/>
          <w:szCs w:val="24"/>
        </w:rPr>
        <w:tab/>
      </w:r>
      <w:r w:rsidRPr="002006B5">
        <w:rPr>
          <w:rFonts w:ascii="Verdana" w:hAnsi="Verdana" w:cs="Verdana"/>
          <w:sz w:val="24"/>
          <w:szCs w:val="24"/>
        </w:rPr>
        <w:tab/>
      </w:r>
      <w:r w:rsidRPr="002006B5">
        <w:rPr>
          <w:rFonts w:ascii="Verdana" w:hAnsi="Verdana" w:cs="Verdana"/>
          <w:sz w:val="24"/>
          <w:szCs w:val="24"/>
        </w:rPr>
        <w:tab/>
      </w:r>
      <w:r>
        <w:rPr>
          <w:rFonts w:ascii="Verdana" w:hAnsi="Verdana" w:cs="Verdana"/>
          <w:sz w:val="24"/>
          <w:szCs w:val="24"/>
        </w:rPr>
        <w:tab/>
      </w:r>
      <w:r w:rsidRPr="002006B5">
        <w:rPr>
          <w:rFonts w:ascii="Verdana" w:hAnsi="Verdana" w:cs="Verdana"/>
          <w:sz w:val="24"/>
          <w:szCs w:val="24"/>
        </w:rPr>
        <w:t xml:space="preserve">( </w:t>
      </w:r>
      <w:r>
        <w:rPr>
          <w:rFonts w:ascii="Verdana" w:hAnsi="Verdana" w:cs="Verdana"/>
          <w:sz w:val="24"/>
          <w:szCs w:val="24"/>
        </w:rPr>
        <w:t>F</w:t>
      </w:r>
      <w:r w:rsidRPr="002006B5">
        <w:rPr>
          <w:rFonts w:ascii="Verdana" w:hAnsi="Verdana" w:cs="Verdana"/>
          <w:sz w:val="24"/>
          <w:szCs w:val="24"/>
        </w:rPr>
        <w:t xml:space="preserve"> )</w:t>
      </w:r>
    </w:p>
    <w:p w:rsidR="00B81CD7" w:rsidRDefault="00B81CD7" w:rsidP="001F6FEB">
      <w:pPr>
        <w:rPr>
          <w:rFonts w:cs="Times New Roman"/>
        </w:rPr>
      </w:pPr>
    </w:p>
    <w:p w:rsidR="00B81CD7" w:rsidRPr="00027382" w:rsidRDefault="00B81CD7" w:rsidP="00027382">
      <w:pPr>
        <w:tabs>
          <w:tab w:val="num" w:pos="720"/>
        </w:tabs>
        <w:rPr>
          <w:rFonts w:ascii="Verdana" w:hAnsi="Verdana" w:cs="Verdana"/>
          <w:sz w:val="24"/>
          <w:szCs w:val="24"/>
        </w:rPr>
      </w:pPr>
      <w:r w:rsidRPr="00027382">
        <w:rPr>
          <w:rFonts w:ascii="Verdana" w:hAnsi="Verdana" w:cs="Verdana"/>
          <w:color w:val="000000"/>
          <w:sz w:val="24"/>
          <w:szCs w:val="24"/>
        </w:rPr>
        <w:t>10</w:t>
      </w:r>
      <w:r w:rsidRPr="00027382">
        <w:rPr>
          <w:rFonts w:ascii="Verdana" w:hAnsi="Verdana" w:cs="宋体" w:hint="eastAsia"/>
          <w:color w:val="000000"/>
          <w:sz w:val="24"/>
          <w:szCs w:val="24"/>
        </w:rPr>
        <w:t>．</w:t>
      </w:r>
      <w:r w:rsidRPr="00027382">
        <w:rPr>
          <w:rFonts w:ascii="Verdana" w:hAnsi="Verdana" w:cs="Verdana"/>
          <w:sz w:val="24"/>
          <w:szCs w:val="24"/>
        </w:rPr>
        <w:t>(3points)</w:t>
      </w:r>
      <w:r w:rsidRPr="00027382">
        <w:rPr>
          <w:rFonts w:ascii="Verdana" w:hAnsi="Verdana" w:cs="Verdana"/>
          <w:kern w:val="0"/>
          <w:sz w:val="24"/>
          <w:szCs w:val="24"/>
        </w:rPr>
        <w:t>What is the difference between a host and end system? List the types of end systems. Is a Web Server an end system?</w:t>
      </w:r>
    </w:p>
    <w:p w:rsidR="00B81CD7" w:rsidRPr="00027382" w:rsidRDefault="00B81CD7" w:rsidP="00027382">
      <w:pPr>
        <w:autoSpaceDE w:val="0"/>
        <w:autoSpaceDN w:val="0"/>
        <w:adjustRightInd w:val="0"/>
        <w:jc w:val="left"/>
        <w:rPr>
          <w:rFonts w:ascii="Verdana" w:hAnsi="Verdana" w:cs="Verdana"/>
          <w:kern w:val="0"/>
          <w:sz w:val="24"/>
          <w:szCs w:val="24"/>
        </w:rPr>
      </w:pPr>
      <w:r w:rsidRPr="00027382">
        <w:rPr>
          <w:rFonts w:ascii="Verdana" w:hAnsi="Verdana" w:cs="宋体" w:hint="eastAsia"/>
          <w:sz w:val="24"/>
          <w:szCs w:val="24"/>
        </w:rPr>
        <w:t>答：</w:t>
      </w:r>
      <w:r w:rsidRPr="00027382">
        <w:rPr>
          <w:rFonts w:ascii="Verdana" w:hAnsi="Verdana" w:cs="Verdana"/>
          <w:kern w:val="0"/>
          <w:sz w:val="24"/>
          <w:szCs w:val="24"/>
        </w:rPr>
        <w:t>There is no difference. Throughout this text, the words “host” and “end system” areused interchangeably. End systems include PCs, workstations, Web servers, mailservers, Internet-connected PDAs, WebTVs, etc.</w:t>
      </w:r>
    </w:p>
    <w:p w:rsidR="00B81CD7" w:rsidRPr="00027382" w:rsidRDefault="00B81CD7" w:rsidP="00027382">
      <w:pPr>
        <w:widowControl/>
        <w:jc w:val="left"/>
        <w:rPr>
          <w:rFonts w:ascii="Verdana" w:hAnsi="Verdana" w:cs="Verdana"/>
          <w:kern w:val="0"/>
          <w:sz w:val="24"/>
          <w:szCs w:val="24"/>
        </w:rPr>
      </w:pPr>
    </w:p>
    <w:p w:rsidR="00B81CD7" w:rsidRPr="00027382" w:rsidRDefault="00B81CD7" w:rsidP="00027382">
      <w:pPr>
        <w:rPr>
          <w:rFonts w:ascii="Verdana" w:hAnsi="Verdana" w:cs="Verdana"/>
          <w:kern w:val="0"/>
          <w:sz w:val="24"/>
          <w:szCs w:val="24"/>
        </w:rPr>
      </w:pPr>
      <w:r w:rsidRPr="00027382">
        <w:rPr>
          <w:rFonts w:ascii="Verdana" w:hAnsi="Verdana" w:cs="Verdana"/>
          <w:kern w:val="0"/>
          <w:sz w:val="24"/>
          <w:szCs w:val="24"/>
        </w:rPr>
        <w:t>11</w:t>
      </w:r>
      <w:r w:rsidRPr="00027382">
        <w:rPr>
          <w:rFonts w:ascii="Verdana" w:hAnsi="Verdana" w:cs="宋体" w:hint="eastAsia"/>
          <w:kern w:val="0"/>
          <w:sz w:val="24"/>
          <w:szCs w:val="24"/>
        </w:rPr>
        <w:t>．</w:t>
      </w:r>
      <w:r w:rsidRPr="00027382">
        <w:rPr>
          <w:rFonts w:ascii="Verdana" w:hAnsi="Verdana" w:cs="Verdana"/>
          <w:sz w:val="24"/>
          <w:szCs w:val="24"/>
        </w:rPr>
        <w:t>(3points)</w:t>
      </w:r>
      <w:r w:rsidRPr="00027382">
        <w:rPr>
          <w:rFonts w:ascii="Verdana" w:hAnsi="Verdana" w:cs="Verdana"/>
          <w:kern w:val="0"/>
          <w:sz w:val="24"/>
          <w:szCs w:val="24"/>
        </w:rPr>
        <w:t xml:space="preserve">Please briefly describe the function of the five layers in TCP/IP architecture </w:t>
      </w:r>
    </w:p>
    <w:p w:rsidR="00B81CD7" w:rsidRPr="00027382" w:rsidRDefault="00B81CD7" w:rsidP="00027382">
      <w:pPr>
        <w:rPr>
          <w:rFonts w:ascii="Verdana" w:hAnsi="Verdana" w:cs="Verdana"/>
          <w:kern w:val="0"/>
          <w:sz w:val="24"/>
          <w:szCs w:val="24"/>
        </w:rPr>
      </w:pPr>
      <w:r w:rsidRPr="00027382">
        <w:rPr>
          <w:rFonts w:ascii="Verdana" w:hAnsi="Verdana" w:cs="Verdana"/>
          <w:kern w:val="0"/>
          <w:sz w:val="24"/>
          <w:szCs w:val="24"/>
        </w:rPr>
        <w:t>(NOTE: include the protocol data unit)</w:t>
      </w:r>
    </w:p>
    <w:p w:rsidR="00B81CD7" w:rsidRPr="00027382" w:rsidRDefault="00B81CD7" w:rsidP="00027382">
      <w:pPr>
        <w:rPr>
          <w:rFonts w:ascii="Verdana" w:hAnsi="Verdana" w:cs="Verdana"/>
          <w:kern w:val="0"/>
          <w:sz w:val="24"/>
          <w:szCs w:val="24"/>
        </w:rPr>
      </w:pPr>
      <w:r w:rsidRPr="00027382">
        <w:rPr>
          <w:rFonts w:ascii="Verdana" w:hAnsi="Verdana" w:cs="宋体" w:hint="eastAsia"/>
          <w:kern w:val="0"/>
          <w:sz w:val="24"/>
          <w:szCs w:val="24"/>
        </w:rPr>
        <w:t>答：</w:t>
      </w:r>
    </w:p>
    <w:p w:rsidR="00B81CD7" w:rsidRPr="00027382" w:rsidRDefault="00B81CD7" w:rsidP="007E5D0D">
      <w:pPr>
        <w:ind w:firstLineChars="200" w:firstLine="31680"/>
        <w:rPr>
          <w:rFonts w:ascii="Verdana" w:hAnsi="Verdana" w:cs="Verdana"/>
          <w:kern w:val="0"/>
          <w:sz w:val="24"/>
          <w:szCs w:val="24"/>
        </w:rPr>
      </w:pPr>
      <w:r w:rsidRPr="00027382">
        <w:rPr>
          <w:rFonts w:ascii="Verdana" w:hAnsi="Verdana" w:cs="Verdana"/>
          <w:kern w:val="0"/>
          <w:sz w:val="24"/>
          <w:szCs w:val="24"/>
        </w:rPr>
        <w:t>1</w:t>
      </w:r>
      <w:r w:rsidRPr="00027382">
        <w:rPr>
          <w:rFonts w:ascii="Verdana" w:hAnsi="Verdana" w:cs="宋体" w:hint="eastAsia"/>
          <w:kern w:val="0"/>
          <w:sz w:val="24"/>
          <w:szCs w:val="24"/>
        </w:rPr>
        <w:t>．应用层，提供各种网络应用，运行网络应用程序。</w:t>
      </w:r>
      <w:r w:rsidRPr="00027382">
        <w:rPr>
          <w:rFonts w:ascii="Verdana" w:hAnsi="Verdana" w:cs="Verdana"/>
          <w:kern w:val="0"/>
          <w:sz w:val="24"/>
          <w:szCs w:val="24"/>
        </w:rPr>
        <w:t>Message</w:t>
      </w:r>
      <w:r w:rsidRPr="00027382">
        <w:rPr>
          <w:rFonts w:ascii="Verdana" w:hAnsi="Verdana" w:cs="宋体" w:hint="eastAsia"/>
          <w:kern w:val="0"/>
          <w:sz w:val="24"/>
          <w:szCs w:val="24"/>
        </w:rPr>
        <w:t>。</w:t>
      </w:r>
    </w:p>
    <w:p w:rsidR="00B81CD7" w:rsidRPr="00027382" w:rsidRDefault="00B81CD7" w:rsidP="007E5D0D">
      <w:pPr>
        <w:ind w:firstLineChars="200" w:firstLine="31680"/>
        <w:rPr>
          <w:rFonts w:ascii="Verdana" w:hAnsi="Verdana" w:cs="Verdana"/>
          <w:kern w:val="0"/>
          <w:sz w:val="24"/>
          <w:szCs w:val="24"/>
        </w:rPr>
      </w:pPr>
      <w:r w:rsidRPr="00027382">
        <w:rPr>
          <w:rFonts w:ascii="Verdana" w:hAnsi="Verdana" w:cs="Verdana"/>
          <w:kern w:val="0"/>
          <w:sz w:val="24"/>
          <w:szCs w:val="24"/>
        </w:rPr>
        <w:t>2</w:t>
      </w:r>
      <w:r w:rsidRPr="00027382">
        <w:rPr>
          <w:rFonts w:ascii="Verdana" w:hAnsi="Verdana" w:cs="宋体" w:hint="eastAsia"/>
          <w:kern w:val="0"/>
          <w:sz w:val="24"/>
          <w:szCs w:val="24"/>
        </w:rPr>
        <w:t>．运输层，提供端到端进程之间的数据传输。</w:t>
      </w:r>
      <w:r w:rsidRPr="00027382">
        <w:rPr>
          <w:rFonts w:ascii="Verdana" w:hAnsi="Verdana" w:cs="Verdana"/>
          <w:kern w:val="0"/>
          <w:sz w:val="24"/>
          <w:szCs w:val="24"/>
        </w:rPr>
        <w:t>Segment</w:t>
      </w:r>
      <w:r w:rsidRPr="00027382">
        <w:rPr>
          <w:rFonts w:ascii="Verdana" w:hAnsi="Verdana" w:cs="宋体" w:hint="eastAsia"/>
          <w:kern w:val="0"/>
          <w:sz w:val="24"/>
          <w:szCs w:val="24"/>
        </w:rPr>
        <w:t>。</w:t>
      </w:r>
    </w:p>
    <w:p w:rsidR="00B81CD7" w:rsidRPr="00027382" w:rsidRDefault="00B81CD7" w:rsidP="007E5D0D">
      <w:pPr>
        <w:ind w:firstLineChars="200" w:firstLine="31680"/>
        <w:rPr>
          <w:rFonts w:ascii="Verdana" w:hAnsi="Verdana" w:cs="Verdana"/>
          <w:kern w:val="0"/>
          <w:sz w:val="24"/>
          <w:szCs w:val="24"/>
        </w:rPr>
      </w:pPr>
      <w:r w:rsidRPr="00027382">
        <w:rPr>
          <w:rFonts w:ascii="Verdana" w:hAnsi="Verdana" w:cs="Verdana"/>
          <w:kern w:val="0"/>
          <w:sz w:val="24"/>
          <w:szCs w:val="24"/>
        </w:rPr>
        <w:t>3</w:t>
      </w:r>
      <w:r w:rsidRPr="00027382">
        <w:rPr>
          <w:rFonts w:ascii="Verdana" w:hAnsi="Verdana" w:cs="宋体" w:hint="eastAsia"/>
          <w:kern w:val="0"/>
          <w:sz w:val="24"/>
          <w:szCs w:val="24"/>
        </w:rPr>
        <w:t>．网络层，主机到主机的传输。</w:t>
      </w:r>
      <w:r w:rsidRPr="00027382">
        <w:rPr>
          <w:rFonts w:ascii="Verdana" w:hAnsi="Verdana" w:cs="Verdana"/>
          <w:kern w:val="0"/>
          <w:sz w:val="24"/>
          <w:szCs w:val="24"/>
        </w:rPr>
        <w:t>Datagram</w:t>
      </w:r>
    </w:p>
    <w:p w:rsidR="00B81CD7" w:rsidRPr="00027382" w:rsidRDefault="00B81CD7" w:rsidP="007E5D0D">
      <w:pPr>
        <w:ind w:firstLineChars="200" w:firstLine="31680"/>
        <w:rPr>
          <w:rFonts w:ascii="Verdana" w:hAnsi="Verdana" w:cs="Verdana"/>
          <w:kern w:val="0"/>
          <w:sz w:val="24"/>
          <w:szCs w:val="24"/>
        </w:rPr>
      </w:pPr>
      <w:r w:rsidRPr="00027382">
        <w:rPr>
          <w:rFonts w:ascii="Verdana" w:hAnsi="Verdana" w:cs="Verdana"/>
          <w:kern w:val="0"/>
          <w:sz w:val="24"/>
          <w:szCs w:val="24"/>
        </w:rPr>
        <w:t>4</w:t>
      </w:r>
      <w:r w:rsidRPr="00027382">
        <w:rPr>
          <w:rFonts w:ascii="Verdana" w:hAnsi="Verdana" w:cs="宋体" w:hint="eastAsia"/>
          <w:kern w:val="0"/>
          <w:sz w:val="24"/>
          <w:szCs w:val="24"/>
        </w:rPr>
        <w:t>．链路层，相邻节电数据传输，</w:t>
      </w:r>
      <w:r w:rsidRPr="00027382">
        <w:rPr>
          <w:rFonts w:ascii="Verdana" w:hAnsi="Verdana" w:cs="Verdana"/>
          <w:kern w:val="0"/>
          <w:sz w:val="24"/>
          <w:szCs w:val="24"/>
        </w:rPr>
        <w:t>frame</w:t>
      </w:r>
    </w:p>
    <w:p w:rsidR="00B81CD7" w:rsidRPr="00027382" w:rsidRDefault="00B81CD7" w:rsidP="007E5D0D">
      <w:pPr>
        <w:ind w:firstLineChars="200" w:firstLine="31680"/>
        <w:rPr>
          <w:rFonts w:ascii="Verdana" w:hAnsi="Verdana" w:cs="Verdana"/>
          <w:kern w:val="0"/>
          <w:sz w:val="24"/>
          <w:szCs w:val="24"/>
        </w:rPr>
      </w:pPr>
      <w:r w:rsidRPr="00027382">
        <w:rPr>
          <w:rFonts w:ascii="Verdana" w:hAnsi="Verdana" w:cs="Verdana"/>
          <w:kern w:val="0"/>
          <w:sz w:val="24"/>
          <w:szCs w:val="24"/>
        </w:rPr>
        <w:t>5</w:t>
      </w:r>
      <w:r w:rsidRPr="00027382">
        <w:rPr>
          <w:rFonts w:ascii="Verdana" w:hAnsi="Verdana" w:cs="宋体" w:hint="eastAsia"/>
          <w:kern w:val="0"/>
          <w:sz w:val="24"/>
          <w:szCs w:val="24"/>
        </w:rPr>
        <w:t>．物理层，透明传输比特流，</w:t>
      </w:r>
      <w:r w:rsidRPr="00027382">
        <w:rPr>
          <w:rFonts w:ascii="Verdana" w:hAnsi="Verdana" w:cs="Verdana"/>
          <w:kern w:val="0"/>
          <w:sz w:val="24"/>
          <w:szCs w:val="24"/>
        </w:rPr>
        <w:t>bit stream.</w:t>
      </w:r>
    </w:p>
    <w:p w:rsidR="00B81CD7" w:rsidRDefault="00B81CD7" w:rsidP="00027382">
      <w:pPr>
        <w:widowControl/>
        <w:jc w:val="left"/>
        <w:rPr>
          <w:rFonts w:ascii="Verdana" w:hAnsi="Verdana" w:cs="Verdana"/>
          <w:sz w:val="24"/>
          <w:szCs w:val="24"/>
        </w:rPr>
      </w:pPr>
    </w:p>
    <w:p w:rsidR="00B81CD7" w:rsidRPr="00027382" w:rsidRDefault="00B81CD7" w:rsidP="00027382">
      <w:pPr>
        <w:widowControl/>
        <w:jc w:val="left"/>
        <w:rPr>
          <w:rFonts w:ascii="Verdana" w:hAnsi="Verdana" w:cs="Verdana"/>
          <w:sz w:val="24"/>
          <w:szCs w:val="24"/>
        </w:rPr>
      </w:pPr>
      <w:r w:rsidRPr="00027382">
        <w:rPr>
          <w:rFonts w:ascii="Verdana" w:hAnsi="Verdana" w:cs="Verdana"/>
          <w:sz w:val="24"/>
          <w:szCs w:val="24"/>
        </w:rPr>
        <w:t xml:space="preserve">12.(3points) </w:t>
      </w:r>
      <w:r w:rsidRPr="00027382">
        <w:rPr>
          <w:rFonts w:ascii="Verdana" w:hAnsi="Verdana" w:cs="Verdana"/>
          <w:kern w:val="0"/>
          <w:sz w:val="24"/>
          <w:szCs w:val="24"/>
        </w:rPr>
        <w:t>Where can queuing occur in a router? Briefly explain the conditions that lead to such queuing.</w:t>
      </w:r>
    </w:p>
    <w:p w:rsidR="00B81CD7" w:rsidRPr="00027382" w:rsidRDefault="00B81CD7" w:rsidP="00027382">
      <w:pPr>
        <w:rPr>
          <w:rFonts w:ascii="Verdana" w:hAnsi="Verdana" w:cs="Verdana"/>
          <w:sz w:val="24"/>
          <w:szCs w:val="24"/>
        </w:rPr>
      </w:pPr>
      <w:r w:rsidRPr="00027382">
        <w:rPr>
          <w:rFonts w:ascii="Verdana" w:hAnsi="Verdana" w:cs="宋体" w:hint="eastAsia"/>
          <w:sz w:val="24"/>
          <w:szCs w:val="24"/>
        </w:rPr>
        <w:t>答：</w:t>
      </w:r>
      <w:r w:rsidRPr="00027382">
        <w:rPr>
          <w:rFonts w:ascii="Verdana" w:hAnsi="Verdana" w:cs="Verdana"/>
          <w:kern w:val="0"/>
          <w:sz w:val="24"/>
          <w:szCs w:val="24"/>
        </w:rPr>
        <w:t>Queuing can occur at both the input ports and the output ports of a router. Queuing occurs at the output port when the arriving rate of packets to the outgoing link exceeds the link capacity. Queue occurs on an input port when the arriving rate of packets exceeds the switch capacity; head-of-the-line blocking can also cause queuing at the input ports.</w:t>
      </w:r>
    </w:p>
    <w:p w:rsidR="00B81CD7" w:rsidRPr="00027382" w:rsidRDefault="00B81CD7" w:rsidP="00027382">
      <w:pPr>
        <w:rPr>
          <w:rFonts w:ascii="Verdana" w:hAnsi="Verdana" w:cs="Verdana"/>
          <w:sz w:val="24"/>
          <w:szCs w:val="24"/>
        </w:rPr>
      </w:pPr>
    </w:p>
    <w:p w:rsidR="00B81CD7" w:rsidRPr="00027382" w:rsidRDefault="00B81CD7" w:rsidP="00027382">
      <w:pPr>
        <w:widowControl/>
        <w:jc w:val="left"/>
        <w:rPr>
          <w:rFonts w:ascii="Verdana" w:hAnsi="Verdana" w:cs="Verdana"/>
          <w:sz w:val="24"/>
          <w:szCs w:val="24"/>
        </w:rPr>
      </w:pPr>
      <w:r w:rsidRPr="00027382">
        <w:rPr>
          <w:rFonts w:ascii="Verdana" w:hAnsi="Verdana" w:cs="Verdana"/>
          <w:sz w:val="24"/>
          <w:szCs w:val="24"/>
        </w:rPr>
        <w:t>13.(2points) What is the difference between routing and forwarding?</w:t>
      </w:r>
    </w:p>
    <w:p w:rsidR="00B81CD7" w:rsidRPr="00027382" w:rsidRDefault="00B81CD7" w:rsidP="00027382">
      <w:pPr>
        <w:autoSpaceDE w:val="0"/>
        <w:autoSpaceDN w:val="0"/>
        <w:adjustRightInd w:val="0"/>
        <w:jc w:val="left"/>
        <w:rPr>
          <w:rFonts w:ascii="Verdana" w:hAnsi="Verdana" w:cs="Verdana"/>
          <w:kern w:val="0"/>
          <w:sz w:val="24"/>
          <w:szCs w:val="24"/>
        </w:rPr>
      </w:pPr>
      <w:r w:rsidRPr="00027382">
        <w:rPr>
          <w:rFonts w:ascii="Verdana" w:hAnsi="Verdana" w:cs="宋体" w:hint="eastAsia"/>
          <w:sz w:val="24"/>
          <w:szCs w:val="24"/>
        </w:rPr>
        <w:t>答：</w:t>
      </w:r>
      <w:r w:rsidRPr="00027382">
        <w:rPr>
          <w:rFonts w:ascii="Verdana" w:hAnsi="Verdana" w:cs="Verdana"/>
          <w:kern w:val="0"/>
          <w:sz w:val="24"/>
          <w:szCs w:val="24"/>
        </w:rPr>
        <w:t>Forwarding is about moving a packet from a router’s input link to the appropriate output link. Routing is about determining the end-to-routes between sources and destinations.</w:t>
      </w:r>
    </w:p>
    <w:p w:rsidR="00B81CD7" w:rsidRPr="00027382" w:rsidRDefault="00B81CD7" w:rsidP="001F6FEB">
      <w:pPr>
        <w:rPr>
          <w:rFonts w:cs="Times New Roman"/>
        </w:rPr>
      </w:pPr>
    </w:p>
    <w:p w:rsidR="00B81CD7" w:rsidRDefault="00B81CD7" w:rsidP="001F6FEB">
      <w:pPr>
        <w:rPr>
          <w:rFonts w:cs="Times New Roman"/>
        </w:rPr>
      </w:pPr>
    </w:p>
    <w:p w:rsidR="00B81CD7" w:rsidRPr="00316FC3" w:rsidRDefault="00B81CD7" w:rsidP="00A00CA5">
      <w:pPr>
        <w:snapToGrid w:val="0"/>
        <w:spacing w:line="240" w:lineRule="atLeast"/>
        <w:rPr>
          <w:rFonts w:ascii="Times New Roman" w:hAnsi="Times New Roman" w:cs="Times New Roman"/>
          <w:color w:val="000000"/>
          <w:sz w:val="24"/>
          <w:szCs w:val="24"/>
        </w:rPr>
      </w:pPr>
      <w:r w:rsidRPr="00316FC3">
        <w:rPr>
          <w:rFonts w:ascii="Verdana" w:hAnsi="Verdana" w:cs="Verdana"/>
          <w:color w:val="000000"/>
          <w:sz w:val="28"/>
          <w:szCs w:val="28"/>
        </w:rPr>
        <w:t xml:space="preserve">PART </w:t>
      </w:r>
      <w:r w:rsidRPr="00316FC3">
        <w:rPr>
          <w:rFonts w:ascii="Verdana" w:hAnsi="Verdana" w:cs="Verdana"/>
          <w:color w:val="000000"/>
          <w:sz w:val="28"/>
          <w:szCs w:val="28"/>
        </w:rPr>
        <w:fldChar w:fldCharType="begin"/>
      </w:r>
      <w:r w:rsidRPr="00316FC3">
        <w:rPr>
          <w:rFonts w:ascii="Verdana" w:hAnsi="Verdana" w:cs="Verdana"/>
          <w:color w:val="000000"/>
          <w:sz w:val="28"/>
          <w:szCs w:val="28"/>
        </w:rPr>
        <w:instrText>= 4 \* ROMAN</w:instrText>
      </w:r>
      <w:r w:rsidRPr="00316FC3">
        <w:rPr>
          <w:rFonts w:ascii="Verdana" w:hAnsi="Verdana" w:cs="Verdana"/>
          <w:color w:val="000000"/>
          <w:sz w:val="28"/>
          <w:szCs w:val="28"/>
        </w:rPr>
        <w:fldChar w:fldCharType="separate"/>
      </w:r>
      <w:r w:rsidRPr="00316FC3">
        <w:rPr>
          <w:rFonts w:ascii="Verdana" w:hAnsi="Verdana" w:cs="Verdana"/>
          <w:color w:val="000000"/>
          <w:sz w:val="28"/>
          <w:szCs w:val="28"/>
        </w:rPr>
        <w:t>IV</w:t>
      </w:r>
      <w:r w:rsidRPr="00316FC3">
        <w:rPr>
          <w:rFonts w:ascii="Verdana" w:hAnsi="Verdana" w:cs="Verdana"/>
          <w:color w:val="000000"/>
          <w:sz w:val="28"/>
          <w:szCs w:val="28"/>
        </w:rPr>
        <w:fldChar w:fldCharType="end"/>
      </w:r>
      <w:r w:rsidRPr="00316FC3">
        <w:rPr>
          <w:rFonts w:ascii="Verdana" w:hAnsi="Verdana" w:cs="Verdana"/>
          <w:color w:val="000000"/>
          <w:sz w:val="28"/>
          <w:szCs w:val="28"/>
        </w:rPr>
        <w:t>: Answer the following questions</w:t>
      </w:r>
      <w:r>
        <w:rPr>
          <w:rFonts w:ascii="Verdana" w:hAnsi="Verdana" w:cs="Verdana"/>
          <w:color w:val="000000"/>
          <w:sz w:val="28"/>
          <w:szCs w:val="28"/>
        </w:rPr>
        <w:t>.</w:t>
      </w:r>
    </w:p>
    <w:p w:rsidR="00B81CD7" w:rsidRPr="00316FC3" w:rsidRDefault="00B81CD7" w:rsidP="00316FC3">
      <w:pPr>
        <w:rPr>
          <w:rFonts w:ascii="Times New Roman" w:hAnsi="Times New Roman" w:cs="Times New Roman"/>
          <w:color w:val="000000"/>
          <w:sz w:val="24"/>
          <w:szCs w:val="24"/>
        </w:rPr>
      </w:pPr>
    </w:p>
    <w:p w:rsidR="00B81CD7" w:rsidRPr="00316FC3" w:rsidRDefault="00B81CD7" w:rsidP="00316FC3">
      <w:pPr>
        <w:rPr>
          <w:rFonts w:ascii="Verdana" w:hAnsi="Verdana" w:cs="Verdana"/>
        </w:rPr>
      </w:pPr>
      <w:r w:rsidRPr="00316FC3">
        <w:rPr>
          <w:rFonts w:ascii="Verdana" w:hAnsi="Verdana" w:cs="Verdana"/>
          <w:sz w:val="24"/>
          <w:szCs w:val="24"/>
        </w:rPr>
        <w:t xml:space="preserve">1. </w:t>
      </w:r>
      <w:r w:rsidRPr="00316FC3">
        <w:rPr>
          <w:rFonts w:ascii="Verdana" w:hAnsi="Verdana" w:cs="Verdana"/>
          <w:kern w:val="0"/>
          <w:sz w:val="24"/>
          <w:szCs w:val="24"/>
        </w:rPr>
        <w:t xml:space="preserve">Consider the following plot of TCP window size as a function of time. </w:t>
      </w:r>
      <w:r w:rsidRPr="00316FC3">
        <w:rPr>
          <w:rFonts w:ascii="Verdana" w:hAnsi="Verdana" w:cs="Verdana"/>
          <w:sz w:val="24"/>
          <w:szCs w:val="24"/>
        </w:rPr>
        <w:t xml:space="preserve">Assuming TCP </w:t>
      </w:r>
      <w:r w:rsidRPr="00316FC3">
        <w:rPr>
          <w:rFonts w:ascii="Verdana" w:hAnsi="Verdana" w:cs="Verdana"/>
          <w:kern w:val="0"/>
          <w:sz w:val="24"/>
          <w:szCs w:val="24"/>
        </w:rPr>
        <w:t>Reno is the protocol experiencing the behavior, answer the following questions.</w:t>
      </w:r>
      <w:r w:rsidRPr="00316FC3">
        <w:rPr>
          <w:rFonts w:ascii="Verdana" w:hAnsi="Verdana" w:cs="Verdana"/>
          <w:b/>
          <w:bCs/>
          <w:kern w:val="0"/>
          <w:sz w:val="24"/>
          <w:szCs w:val="24"/>
        </w:rPr>
        <w:t>(10 pts)</w:t>
      </w:r>
    </w:p>
    <w:p w:rsidR="00B81CD7" w:rsidRPr="00316FC3" w:rsidRDefault="00B81CD7" w:rsidP="00316FC3">
      <w:pPr>
        <w:jc w:val="center"/>
        <w:rPr>
          <w:rFonts w:ascii="Verdana" w:hAnsi="Verdana" w:cs="Verdana"/>
        </w:rPr>
      </w:pPr>
      <w:r>
        <w:rPr>
          <w:noProof/>
        </w:rPr>
        <w:pict>
          <v:group id="组合 388" o:spid="_x0000_s1049" style="position:absolute;left:0;text-align:left;margin-left:37.8pt;margin-top:50.6pt;width:241.95pt;height:219.1pt;z-index:251647488" coordorigin="1890,2458" coordsize="4839,4382">
            <v:rect id="Rectangle 397" o:spid="_x0000_s1050" style="position:absolute;left:4569;top:6372;width:2160;height:468;visibility:visible" stroked="f">
              <v:textbox>
                <w:txbxContent>
                  <w:p w:rsidR="00B81CD7" w:rsidRDefault="00B81CD7" w:rsidP="00316FC3">
                    <w:r>
                      <w:t>Transmission round</w:t>
                    </w:r>
                  </w:p>
                </w:txbxContent>
              </v:textbox>
            </v:rect>
            <v:rect id="Rectangle 398" o:spid="_x0000_s1051" style="position:absolute;left:401;top:3947;width:3420;height:442;rotation:-90;visibility:visible" stroked="f">
              <v:textbox style="layout-flow:vertical;mso-layout-flow-alt:bottom-to-top">
                <w:txbxContent>
                  <w:p w:rsidR="00B81CD7" w:rsidRDefault="00B81CD7" w:rsidP="00316FC3">
                    <w:r>
                      <w:t>Congestion window size (segments)</w:t>
                    </w:r>
                  </w:p>
                </w:txbxContent>
              </v:textbox>
            </v:rect>
            <w10:anchorlock/>
          </v:group>
        </w:pict>
      </w:r>
      <w:r>
        <w:rPr>
          <w:noProof/>
        </w:rPr>
        <w:pict>
          <v:group id="组合 377" o:spid="_x0000_s1052" style="position:absolute;left:0;text-align:left;margin-left:77.25pt;margin-top:243.55pt;width:363.75pt;height:24.15pt;z-index:251646464" coordorigin="2679,6021" coordsize="7275,483">
            <v:shape id="Text Box 386" o:spid="_x0000_s1053" type="#_x0000_t202" style="position:absolute;left:4089;top:6192;width:360;height:312;visibility:visible" stroked="f">
              <v:textbox inset=".5mm,.3mm,.5mm,.3mm">
                <w:txbxContent>
                  <w:p w:rsidR="00B81CD7" w:rsidRDefault="00B81CD7" w:rsidP="00316FC3">
                    <w:r>
                      <w:t>6</w:t>
                    </w:r>
                  </w:p>
                </w:txbxContent>
              </v:textbox>
            </v:shape>
            <v:line id="Line 387" o:spid="_x0000_s1054" style="position:absolute;visibility:visible" from="4164,6036" to="4164,6192" o:connectortype="straight"/>
            <v:shape id="Text Box 388" o:spid="_x0000_s1055" type="#_x0000_t202" style="position:absolute;left:6789;top:6192;width:360;height:312;visibility:visible" stroked="f">
              <v:textbox inset=".5mm,.3mm,.5mm,.3mm">
                <w:txbxContent>
                  <w:p w:rsidR="00B81CD7" w:rsidRDefault="00B81CD7" w:rsidP="00316FC3">
                    <w:r>
                      <w:t>16</w:t>
                    </w:r>
                  </w:p>
                </w:txbxContent>
              </v:textbox>
            </v:shape>
            <v:line id="Line 389" o:spid="_x0000_s1056" style="position:absolute;visibility:visible" from="6969,6036" to="6969,6192" o:connectortype="straight"/>
            <v:shape id="Text Box 390" o:spid="_x0000_s1057" type="#_x0000_t202" style="position:absolute;left:8454;top:6192;width:360;height:312;visibility:visible" stroked="f">
              <v:textbox inset=".5mm,.3mm,.5mm,.3mm">
                <w:txbxContent>
                  <w:p w:rsidR="00B81CD7" w:rsidRDefault="00B81CD7" w:rsidP="00316FC3">
                    <w:r>
                      <w:t>22</w:t>
                    </w:r>
                  </w:p>
                </w:txbxContent>
              </v:textbox>
            </v:shape>
            <v:line id="Line 391" o:spid="_x0000_s1058" style="position:absolute;visibility:visible" from="8649,6036" to="8649,6192" o:connectortype="straight"/>
            <v:shape id="Text Box 392" o:spid="_x0000_s1059" type="#_x0000_t202" style="position:absolute;left:9594;top:6192;width:360;height:312;visibility:visible" stroked="f">
              <v:textbox inset=".5mm,.3mm,.5mm,.3mm">
                <w:txbxContent>
                  <w:p w:rsidR="00B81CD7" w:rsidRDefault="00B81CD7" w:rsidP="00316FC3">
                    <w:r>
                      <w:t>26</w:t>
                    </w:r>
                  </w:p>
                </w:txbxContent>
              </v:textbox>
            </v:shape>
            <v:line id="Line 393" o:spid="_x0000_s1060" style="position:absolute;visibility:visible" from="9774,6036" to="9774,6192" o:connectortype="straight"/>
            <v:shape id="Text Box 394" o:spid="_x0000_s1061" type="#_x0000_t202" style="position:absolute;left:2679;top:6162;width:360;height:312;visibility:visible" stroked="f">
              <v:textbox inset=".5mm,.3mm,.5mm,.3mm">
                <w:txbxContent>
                  <w:p w:rsidR="00B81CD7" w:rsidRDefault="00B81CD7" w:rsidP="00316FC3">
                    <w:r>
                      <w:t>1</w:t>
                    </w:r>
                  </w:p>
                </w:txbxContent>
              </v:textbox>
            </v:shape>
            <v:line id="Line 395" o:spid="_x0000_s1062" style="position:absolute;visibility:visible" from="2769,6021" to="2769,6177" o:connectortype="straight"/>
            <w10:anchorlock/>
          </v:group>
        </w:pict>
      </w:r>
      <w:r w:rsidRPr="005D1795">
        <w:rPr>
          <w:rFonts w:ascii="Verdana" w:hAnsi="Verdana" w:cs="Verdana"/>
          <w:noProof/>
        </w:rPr>
        <w:pict>
          <v:shape id="图片 1" o:spid="_x0000_i1036" type="#_x0000_t75" style="width:415.5pt;height:270pt;visibility:visible">
            <v:imagedata r:id="rId11" o:title=""/>
          </v:shape>
        </w:pict>
      </w:r>
    </w:p>
    <w:p w:rsidR="00B81CD7" w:rsidRPr="00316FC3" w:rsidRDefault="00B81CD7" w:rsidP="00734E4C">
      <w:pPr>
        <w:tabs>
          <w:tab w:val="num" w:pos="1080"/>
        </w:tabs>
        <w:spacing w:beforeLines="50"/>
        <w:rPr>
          <w:rFonts w:ascii="Verdana" w:hAnsi="Verdana" w:cs="Verdana"/>
          <w:kern w:val="0"/>
          <w:sz w:val="24"/>
          <w:szCs w:val="24"/>
        </w:rPr>
      </w:pPr>
      <w:r w:rsidRPr="00316FC3">
        <w:rPr>
          <w:rFonts w:ascii="Verdana" w:hAnsi="Verdana" w:cs="Verdana"/>
          <w:kern w:val="0"/>
          <w:sz w:val="24"/>
          <w:szCs w:val="24"/>
        </w:rPr>
        <w:t>Q1. Identify the intervals of time when TCP slow start is operating.</w:t>
      </w:r>
    </w:p>
    <w:p w:rsidR="00B81CD7" w:rsidRPr="00316FC3" w:rsidRDefault="00B81CD7" w:rsidP="00734E4C">
      <w:pPr>
        <w:tabs>
          <w:tab w:val="num" w:pos="1080"/>
        </w:tabs>
        <w:spacing w:beforeLines="50"/>
        <w:rPr>
          <w:rFonts w:ascii="Verdana" w:hAnsi="Verdana" w:cs="Verdana"/>
          <w:kern w:val="0"/>
          <w:sz w:val="24"/>
          <w:szCs w:val="24"/>
        </w:rPr>
      </w:pPr>
    </w:p>
    <w:p w:rsidR="00B81CD7" w:rsidRPr="00316FC3" w:rsidRDefault="00B81CD7" w:rsidP="00734E4C">
      <w:pPr>
        <w:tabs>
          <w:tab w:val="num" w:pos="1080"/>
        </w:tabs>
        <w:spacing w:beforeLines="50"/>
        <w:rPr>
          <w:rFonts w:ascii="Verdana" w:hAnsi="Verdana" w:cs="Verdana"/>
          <w:kern w:val="0"/>
          <w:sz w:val="24"/>
          <w:szCs w:val="24"/>
        </w:rPr>
      </w:pPr>
      <w:r w:rsidRPr="00316FC3">
        <w:rPr>
          <w:rFonts w:ascii="Verdana" w:hAnsi="Verdana" w:cs="Verdana"/>
          <w:kern w:val="0"/>
          <w:sz w:val="24"/>
          <w:szCs w:val="24"/>
        </w:rPr>
        <w:t>Q2. Identify the intervals of time when TCP congestion avoidance is operating.</w:t>
      </w:r>
    </w:p>
    <w:p w:rsidR="00B81CD7" w:rsidRPr="00316FC3" w:rsidRDefault="00B81CD7" w:rsidP="00734E4C">
      <w:pPr>
        <w:tabs>
          <w:tab w:val="num" w:pos="1080"/>
        </w:tabs>
        <w:spacing w:beforeLines="50"/>
        <w:rPr>
          <w:rFonts w:ascii="Verdana" w:hAnsi="Verdana" w:cs="Verdana"/>
          <w:kern w:val="0"/>
          <w:sz w:val="24"/>
          <w:szCs w:val="24"/>
        </w:rPr>
      </w:pPr>
    </w:p>
    <w:p w:rsidR="00B81CD7" w:rsidRPr="00316FC3" w:rsidRDefault="00B81CD7" w:rsidP="00734E4C">
      <w:pPr>
        <w:tabs>
          <w:tab w:val="num" w:pos="1080"/>
        </w:tabs>
        <w:spacing w:beforeLines="50"/>
        <w:rPr>
          <w:rFonts w:ascii="Verdana" w:hAnsi="Verdana" w:cs="Verdana"/>
          <w:kern w:val="0"/>
          <w:sz w:val="24"/>
          <w:szCs w:val="24"/>
        </w:rPr>
      </w:pPr>
      <w:r w:rsidRPr="00316FC3">
        <w:rPr>
          <w:rFonts w:ascii="Verdana" w:hAnsi="Verdana" w:cs="Verdana"/>
          <w:kern w:val="0"/>
          <w:sz w:val="24"/>
          <w:szCs w:val="24"/>
        </w:rPr>
        <w:t>Q3. After the 16th transmission round, is segment loss detected by a triple duplicate ACK or by a timeout?</w:t>
      </w:r>
    </w:p>
    <w:p w:rsidR="00B81CD7" w:rsidRPr="00316FC3" w:rsidRDefault="00B81CD7" w:rsidP="00734E4C">
      <w:pPr>
        <w:tabs>
          <w:tab w:val="num" w:pos="1080"/>
        </w:tabs>
        <w:spacing w:beforeLines="50"/>
        <w:rPr>
          <w:rFonts w:ascii="Verdana" w:hAnsi="Verdana" w:cs="Verdana"/>
          <w:kern w:val="0"/>
          <w:sz w:val="24"/>
          <w:szCs w:val="24"/>
        </w:rPr>
      </w:pPr>
    </w:p>
    <w:p w:rsidR="00B81CD7" w:rsidRPr="00316FC3" w:rsidRDefault="00B81CD7" w:rsidP="00734E4C">
      <w:pPr>
        <w:tabs>
          <w:tab w:val="num" w:pos="1080"/>
        </w:tabs>
        <w:spacing w:beforeLines="50"/>
        <w:rPr>
          <w:rFonts w:ascii="Verdana" w:hAnsi="Verdana" w:cs="Verdana"/>
          <w:kern w:val="0"/>
          <w:sz w:val="24"/>
          <w:szCs w:val="24"/>
        </w:rPr>
      </w:pPr>
      <w:r w:rsidRPr="00316FC3">
        <w:rPr>
          <w:rFonts w:ascii="Verdana" w:hAnsi="Verdana" w:cs="Verdana"/>
          <w:kern w:val="0"/>
          <w:sz w:val="24"/>
          <w:szCs w:val="24"/>
        </w:rPr>
        <w:t>Q4. After the 22nd transmission round, is segment loss detected by a triple duplicate ACK or by a timeout?</w:t>
      </w:r>
    </w:p>
    <w:p w:rsidR="00B81CD7" w:rsidRPr="00316FC3" w:rsidRDefault="00B81CD7" w:rsidP="00734E4C">
      <w:pPr>
        <w:tabs>
          <w:tab w:val="num" w:pos="1080"/>
        </w:tabs>
        <w:spacing w:beforeLines="50"/>
        <w:rPr>
          <w:rFonts w:ascii="Verdana" w:hAnsi="Verdana" w:cs="Verdana"/>
          <w:kern w:val="0"/>
          <w:sz w:val="24"/>
          <w:szCs w:val="24"/>
        </w:rPr>
      </w:pPr>
    </w:p>
    <w:p w:rsidR="00B81CD7" w:rsidRPr="00316FC3" w:rsidRDefault="00B81CD7" w:rsidP="00734E4C">
      <w:pPr>
        <w:tabs>
          <w:tab w:val="num" w:pos="1080"/>
        </w:tabs>
        <w:spacing w:beforeLines="50"/>
        <w:rPr>
          <w:rFonts w:ascii="Verdana" w:hAnsi="Verdana" w:cs="Verdana"/>
          <w:kern w:val="0"/>
          <w:sz w:val="24"/>
          <w:szCs w:val="24"/>
        </w:rPr>
      </w:pPr>
      <w:r w:rsidRPr="00316FC3">
        <w:rPr>
          <w:rFonts w:ascii="Verdana" w:hAnsi="Verdana" w:cs="Verdana"/>
          <w:kern w:val="0"/>
          <w:sz w:val="24"/>
          <w:szCs w:val="24"/>
        </w:rPr>
        <w:t>Q5. What is the initial value of Threshold at the first transmission round?</w:t>
      </w:r>
    </w:p>
    <w:p w:rsidR="00B81CD7" w:rsidRPr="00316FC3" w:rsidRDefault="00B81CD7" w:rsidP="00734E4C">
      <w:pPr>
        <w:tabs>
          <w:tab w:val="num" w:pos="1080"/>
        </w:tabs>
        <w:spacing w:beforeLines="50"/>
        <w:rPr>
          <w:rFonts w:ascii="Verdana" w:hAnsi="Verdana" w:cs="Verdana"/>
          <w:kern w:val="0"/>
          <w:sz w:val="24"/>
          <w:szCs w:val="24"/>
        </w:rPr>
      </w:pPr>
    </w:p>
    <w:p w:rsidR="00B81CD7" w:rsidRPr="00316FC3" w:rsidRDefault="00B81CD7" w:rsidP="00734E4C">
      <w:pPr>
        <w:tabs>
          <w:tab w:val="num" w:pos="1080"/>
        </w:tabs>
        <w:spacing w:beforeLines="50"/>
        <w:rPr>
          <w:rFonts w:ascii="Verdana" w:hAnsi="Verdana" w:cs="Verdana"/>
          <w:kern w:val="0"/>
          <w:sz w:val="24"/>
          <w:szCs w:val="24"/>
        </w:rPr>
      </w:pPr>
      <w:r w:rsidRPr="00316FC3">
        <w:rPr>
          <w:rFonts w:ascii="Verdana" w:hAnsi="Verdana" w:cs="Verdana"/>
          <w:kern w:val="0"/>
          <w:sz w:val="24"/>
          <w:szCs w:val="24"/>
        </w:rPr>
        <w:t>Q6. What is the value of Threshold at the 18th transmission round?</w:t>
      </w:r>
    </w:p>
    <w:p w:rsidR="00B81CD7" w:rsidRPr="00316FC3" w:rsidRDefault="00B81CD7" w:rsidP="00734E4C">
      <w:pPr>
        <w:tabs>
          <w:tab w:val="num" w:pos="1080"/>
        </w:tabs>
        <w:spacing w:beforeLines="50"/>
        <w:rPr>
          <w:rFonts w:ascii="Verdana" w:hAnsi="Verdana" w:cs="Verdana"/>
          <w:kern w:val="0"/>
          <w:sz w:val="24"/>
          <w:szCs w:val="24"/>
        </w:rPr>
      </w:pPr>
    </w:p>
    <w:p w:rsidR="00B81CD7" w:rsidRPr="00316FC3" w:rsidRDefault="00B81CD7" w:rsidP="00734E4C">
      <w:pPr>
        <w:tabs>
          <w:tab w:val="num" w:pos="1080"/>
        </w:tabs>
        <w:spacing w:beforeLines="50"/>
        <w:rPr>
          <w:rFonts w:ascii="Verdana" w:hAnsi="Verdana" w:cs="Verdana"/>
          <w:kern w:val="0"/>
          <w:sz w:val="24"/>
          <w:szCs w:val="24"/>
        </w:rPr>
      </w:pPr>
      <w:r w:rsidRPr="00316FC3">
        <w:rPr>
          <w:rFonts w:ascii="Verdana" w:hAnsi="Verdana" w:cs="Verdana"/>
          <w:kern w:val="0"/>
          <w:sz w:val="24"/>
          <w:szCs w:val="24"/>
        </w:rPr>
        <w:t>Q7. What is the value of Threshold at the 24th transmission round?</w:t>
      </w:r>
    </w:p>
    <w:p w:rsidR="00B81CD7" w:rsidRPr="00316FC3" w:rsidRDefault="00B81CD7" w:rsidP="00734E4C">
      <w:pPr>
        <w:tabs>
          <w:tab w:val="num" w:pos="1080"/>
        </w:tabs>
        <w:spacing w:beforeLines="50"/>
        <w:rPr>
          <w:rFonts w:ascii="Verdana" w:hAnsi="Verdana" w:cs="Verdana"/>
          <w:kern w:val="0"/>
          <w:sz w:val="24"/>
          <w:szCs w:val="24"/>
        </w:rPr>
      </w:pPr>
    </w:p>
    <w:p w:rsidR="00B81CD7" w:rsidRPr="00316FC3" w:rsidRDefault="00B81CD7" w:rsidP="00734E4C">
      <w:pPr>
        <w:tabs>
          <w:tab w:val="num" w:pos="1080"/>
        </w:tabs>
        <w:spacing w:beforeLines="50"/>
        <w:rPr>
          <w:rFonts w:ascii="Verdana" w:hAnsi="Verdana" w:cs="Verdana"/>
          <w:kern w:val="0"/>
          <w:sz w:val="24"/>
          <w:szCs w:val="24"/>
        </w:rPr>
      </w:pPr>
      <w:r w:rsidRPr="00316FC3">
        <w:rPr>
          <w:rFonts w:ascii="Verdana" w:hAnsi="Verdana" w:cs="Verdana"/>
          <w:kern w:val="0"/>
          <w:sz w:val="24"/>
          <w:szCs w:val="24"/>
        </w:rPr>
        <w:t>Q8. During what transmission round is the 70th segment sent?</w:t>
      </w:r>
    </w:p>
    <w:p w:rsidR="00B81CD7" w:rsidRPr="00316FC3" w:rsidRDefault="00B81CD7" w:rsidP="00734E4C">
      <w:pPr>
        <w:tabs>
          <w:tab w:val="num" w:pos="1080"/>
        </w:tabs>
        <w:spacing w:beforeLines="50"/>
        <w:rPr>
          <w:rFonts w:ascii="Verdana" w:hAnsi="Verdana" w:cs="Verdana"/>
          <w:kern w:val="0"/>
          <w:sz w:val="24"/>
          <w:szCs w:val="24"/>
        </w:rPr>
      </w:pPr>
    </w:p>
    <w:p w:rsidR="00B81CD7" w:rsidRPr="00316FC3" w:rsidRDefault="00B81CD7" w:rsidP="00734E4C">
      <w:pPr>
        <w:tabs>
          <w:tab w:val="num" w:pos="1080"/>
        </w:tabs>
        <w:spacing w:beforeLines="50"/>
        <w:rPr>
          <w:rFonts w:ascii="Verdana" w:hAnsi="Verdana" w:cs="Verdana"/>
          <w:kern w:val="0"/>
          <w:sz w:val="24"/>
          <w:szCs w:val="24"/>
        </w:rPr>
      </w:pPr>
      <w:r w:rsidRPr="00316FC3">
        <w:rPr>
          <w:rFonts w:ascii="Verdana" w:hAnsi="Verdana" w:cs="Verdana"/>
          <w:kern w:val="0"/>
          <w:sz w:val="24"/>
          <w:szCs w:val="24"/>
        </w:rPr>
        <w:t>Q9. Assuming a packet loss is detected after the 26th round by the receipt of a triple duplicate ACK, what will be the values of the congestion-window size?</w:t>
      </w:r>
    </w:p>
    <w:p w:rsidR="00B81CD7" w:rsidRPr="00316FC3" w:rsidRDefault="00B81CD7" w:rsidP="00734E4C">
      <w:pPr>
        <w:spacing w:beforeLines="50"/>
        <w:rPr>
          <w:rFonts w:ascii="Verdana" w:hAnsi="Verdana" w:cs="Verdana"/>
          <w:kern w:val="0"/>
          <w:sz w:val="24"/>
          <w:szCs w:val="24"/>
        </w:rPr>
      </w:pPr>
    </w:p>
    <w:p w:rsidR="00B81CD7" w:rsidRPr="00316FC3" w:rsidRDefault="00B81CD7" w:rsidP="00734E4C">
      <w:pPr>
        <w:spacing w:beforeLines="50"/>
        <w:rPr>
          <w:rFonts w:ascii="Verdana" w:hAnsi="Verdana" w:cs="Verdana"/>
          <w:kern w:val="0"/>
          <w:sz w:val="24"/>
          <w:szCs w:val="24"/>
        </w:rPr>
      </w:pPr>
      <w:r w:rsidRPr="00316FC3">
        <w:rPr>
          <w:rFonts w:ascii="Verdana" w:hAnsi="Verdana" w:cs="Verdana"/>
          <w:kern w:val="0"/>
          <w:sz w:val="24"/>
          <w:szCs w:val="24"/>
        </w:rPr>
        <w:t>Q10. Assuming a packet loss is detected after the 26th round by the receipt of a triple duplicate ACK, what will be the values of Threshold?</w:t>
      </w:r>
    </w:p>
    <w:p w:rsidR="00B81CD7" w:rsidRPr="00316FC3" w:rsidRDefault="00B81CD7" w:rsidP="00316FC3">
      <w:pPr>
        <w:rPr>
          <w:rFonts w:ascii="Verdana" w:hAnsi="Verdana" w:cs="Verdana"/>
          <w:sz w:val="24"/>
          <w:szCs w:val="24"/>
        </w:rPr>
      </w:pPr>
    </w:p>
    <w:p w:rsidR="00B81CD7" w:rsidRPr="00316FC3" w:rsidRDefault="00B81CD7" w:rsidP="007E5D0D">
      <w:pPr>
        <w:ind w:left="31680" w:hangingChars="150" w:firstLine="31680"/>
        <w:rPr>
          <w:rFonts w:ascii="Verdana" w:hAnsi="Verdana" w:cs="Verdana"/>
          <w:color w:val="000000"/>
          <w:sz w:val="24"/>
          <w:szCs w:val="24"/>
        </w:rPr>
      </w:pPr>
      <w:r w:rsidRPr="00316FC3">
        <w:rPr>
          <w:rFonts w:ascii="Verdana" w:hAnsi="Verdana" w:cs="Verdana"/>
          <w:color w:val="000000"/>
          <w:sz w:val="24"/>
          <w:szCs w:val="24"/>
        </w:rPr>
        <w:t xml:space="preserve">2. According to the following network’s topology with the indicated link costs, use Dijkstra’s shortest-path algorithm to compute the shortest path from </w:t>
      </w:r>
      <w:r w:rsidRPr="00316FC3">
        <w:rPr>
          <w:rFonts w:ascii="Verdana" w:hAnsi="Verdana" w:cs="Verdana"/>
          <w:b/>
          <w:bCs/>
          <w:color w:val="000000"/>
          <w:sz w:val="24"/>
          <w:szCs w:val="24"/>
        </w:rPr>
        <w:t>x</w:t>
      </w:r>
      <w:r w:rsidRPr="00316FC3">
        <w:rPr>
          <w:rFonts w:ascii="Verdana" w:hAnsi="Verdana" w:cs="Verdana"/>
          <w:color w:val="000000"/>
          <w:sz w:val="24"/>
          <w:szCs w:val="24"/>
        </w:rPr>
        <w:t xml:space="preserve"> to all other nodes. While selecting the next node, if several nodes have the same min cost, select the one with lowest id, (e.g., if A and B have the same min cost, then select A).</w:t>
      </w:r>
      <w:r w:rsidRPr="00316FC3">
        <w:rPr>
          <w:rFonts w:ascii="Verdana" w:hAnsi="Verdana" w:cs="Verdana"/>
          <w:b/>
          <w:bCs/>
          <w:color w:val="000000"/>
          <w:sz w:val="24"/>
          <w:szCs w:val="24"/>
        </w:rPr>
        <w:t>(10 pts)</w:t>
      </w:r>
    </w:p>
    <w:p w:rsidR="00B81CD7" w:rsidRPr="00316FC3" w:rsidRDefault="00B81CD7" w:rsidP="00316FC3">
      <w:pPr>
        <w:jc w:val="center"/>
        <w:rPr>
          <w:rFonts w:ascii="Times New Roman" w:eastAsia="Times New Roman" w:hAnsi="Times New Roman" w:cs="Times New Roman"/>
          <w:kern w:val="0"/>
        </w:rPr>
      </w:pPr>
      <w:r>
        <w:rPr>
          <w:noProof/>
        </w:rPr>
      </w:r>
      <w:r w:rsidRPr="006C5F6F">
        <w:rPr>
          <w:rFonts w:ascii="Times New Roman" w:hAnsi="Times New Roman" w:cs="Times New Roman"/>
          <w:noProof/>
          <w:kern w:val="0"/>
        </w:rPr>
        <w:pict>
          <v:group id="画布 376" o:spid="_x0000_s1063" editas="canvas" style="width:323.95pt;height:179.4pt;mso-position-horizontal-relative:char;mso-position-vertical-relative:line" coordsize="41141,22783">
            <v:shape id="_x0000_s1064" type="#_x0000_t75" style="position:absolute;width:41141;height:22783;visibility:visible">
              <v:fill o:detectmouseclick="t"/>
              <v:path o:connecttype="none"/>
            </v:shape>
            <v:group id="Group 4" o:spid="_x0000_s1065" style="position:absolute;width:41141;height:22783" coordorigin="2160,9150" coordsize="6479,3588">
              <v:shape id="Text Box 5" o:spid="_x0000_s1066" type="#_x0000_t202" style="position:absolute;left:5580;top:11490;width:180;height:312;visibility:visible" stroked="f">
                <v:textbox inset=".5mm,.3mm,.5mm,.3mm">
                  <w:txbxContent>
                    <w:p w:rsidR="00B81CD7" w:rsidRDefault="00B81CD7" w:rsidP="00316FC3">
                      <w:r>
                        <w:t>3</w:t>
                      </w:r>
                    </w:p>
                  </w:txbxContent>
                </v:textbox>
              </v:shape>
              <v:oval id="Oval 6" o:spid="_x0000_s1067" style="position:absolute;left:2160;top:11022;width:540;height:468;visibility:visible">
                <v:textbox inset=",.3mm,,.3mm">
                  <w:txbxContent>
                    <w:p w:rsidR="00B81CD7" w:rsidRPr="00DF481E" w:rsidRDefault="00B81CD7" w:rsidP="00316FC3">
                      <w:pPr>
                        <w:jc w:val="center"/>
                        <w:rPr>
                          <w:b/>
                          <w:bCs/>
                        </w:rPr>
                      </w:pPr>
                      <w:r w:rsidRPr="00DF481E">
                        <w:rPr>
                          <w:b/>
                          <w:bCs/>
                        </w:rPr>
                        <w:t>x</w:t>
                      </w:r>
                    </w:p>
                  </w:txbxContent>
                </v:textbox>
              </v:oval>
              <v:oval id="Oval 7" o:spid="_x0000_s1068" style="position:absolute;left:3420;top:10242;width:540;height:467;visibility:visible">
                <v:textbox inset="1.5mm,.3mm,1.5mm,.3mm">
                  <w:txbxContent>
                    <w:p w:rsidR="00B81CD7" w:rsidRPr="00DF481E" w:rsidRDefault="00B81CD7" w:rsidP="00316FC3">
                      <w:pPr>
                        <w:jc w:val="center"/>
                        <w:rPr>
                          <w:b/>
                          <w:bCs/>
                        </w:rPr>
                      </w:pPr>
                      <w:r w:rsidRPr="00DF481E">
                        <w:rPr>
                          <w:b/>
                          <w:bCs/>
                        </w:rPr>
                        <w:t>y</w:t>
                      </w:r>
                    </w:p>
                  </w:txbxContent>
                </v:textbox>
              </v:oval>
              <v:oval id="Oval 8" o:spid="_x0000_s1069" style="position:absolute;left:3600;top:12114;width:540;height:467;visibility:visible">
                <v:textbox inset="1.5mm,.3mm,1.5mm,.3mm">
                  <w:txbxContent>
                    <w:p w:rsidR="00B81CD7" w:rsidRPr="00DF481E" w:rsidRDefault="00B81CD7" w:rsidP="00316FC3">
                      <w:pPr>
                        <w:jc w:val="center"/>
                        <w:rPr>
                          <w:b/>
                          <w:bCs/>
                        </w:rPr>
                      </w:pPr>
                      <w:r w:rsidRPr="00DF481E">
                        <w:rPr>
                          <w:b/>
                          <w:bCs/>
                        </w:rPr>
                        <w:t>w</w:t>
                      </w:r>
                    </w:p>
                  </w:txbxContent>
                </v:textbox>
              </v:oval>
              <v:oval id="Oval 9" o:spid="_x0000_s1070" style="position:absolute;left:4680;top:11022;width:540;height:467;visibility:visible">
                <v:textbox inset="1.5mm,.3mm,1.5mm,.3mm">
                  <w:txbxContent>
                    <w:p w:rsidR="00B81CD7" w:rsidRPr="00DF481E" w:rsidRDefault="00B81CD7" w:rsidP="00316FC3">
                      <w:pPr>
                        <w:jc w:val="center"/>
                        <w:rPr>
                          <w:b/>
                          <w:bCs/>
                        </w:rPr>
                      </w:pPr>
                      <w:r w:rsidRPr="00DF481E">
                        <w:rPr>
                          <w:b/>
                          <w:bCs/>
                        </w:rPr>
                        <w:t>v</w:t>
                      </w:r>
                    </w:p>
                  </w:txbxContent>
                </v:textbox>
              </v:oval>
              <v:oval id="Oval 10" o:spid="_x0000_s1071" style="position:absolute;left:2520;top:9150;width:540;height:466;visibility:visible">
                <v:textbox inset="1.5mm,.3mm,1.5mm,.3mm">
                  <w:txbxContent>
                    <w:p w:rsidR="00B81CD7" w:rsidRPr="00DF481E" w:rsidRDefault="00B81CD7" w:rsidP="00316FC3">
                      <w:pPr>
                        <w:jc w:val="center"/>
                        <w:rPr>
                          <w:b/>
                          <w:bCs/>
                        </w:rPr>
                      </w:pPr>
                      <w:r w:rsidRPr="00DF481E">
                        <w:rPr>
                          <w:b/>
                          <w:bCs/>
                        </w:rPr>
                        <w:t>z</w:t>
                      </w:r>
                    </w:p>
                  </w:txbxContent>
                </v:textbox>
              </v:oval>
              <v:oval id="Oval 11" o:spid="_x0000_s1072" style="position:absolute;left:6660;top:10242;width:540;height:467;visibility:visible">
                <v:textbox inset="1.5mm,.3mm,1.5mm,.3mm">
                  <w:txbxContent>
                    <w:p w:rsidR="00B81CD7" w:rsidRPr="00DF481E" w:rsidRDefault="00B81CD7" w:rsidP="00316FC3">
                      <w:pPr>
                        <w:jc w:val="center"/>
                        <w:rPr>
                          <w:b/>
                          <w:bCs/>
                        </w:rPr>
                      </w:pPr>
                      <w:r w:rsidRPr="00DF481E">
                        <w:rPr>
                          <w:b/>
                          <w:bCs/>
                        </w:rPr>
                        <w:t>t</w:t>
                      </w:r>
                    </w:p>
                  </w:txbxContent>
                </v:textbox>
              </v:oval>
              <v:oval id="Oval 12" o:spid="_x0000_s1073" style="position:absolute;left:6481;top:11803;width:539;height:466;visibility:visible">
                <v:textbox inset="1.5mm,.3mm,1.5mm,.3mm">
                  <w:txbxContent>
                    <w:p w:rsidR="00B81CD7" w:rsidRPr="00DF481E" w:rsidRDefault="00B81CD7" w:rsidP="00316FC3">
                      <w:pPr>
                        <w:jc w:val="center"/>
                        <w:rPr>
                          <w:b/>
                          <w:bCs/>
                        </w:rPr>
                      </w:pPr>
                      <w:r w:rsidRPr="00DF481E">
                        <w:rPr>
                          <w:b/>
                          <w:bCs/>
                        </w:rPr>
                        <w:t>u</w:t>
                      </w:r>
                    </w:p>
                  </w:txbxContent>
                </v:textbox>
              </v:oval>
              <v:oval id="Oval 13" o:spid="_x0000_s1074" style="position:absolute;left:8100;top:11334;width:539;height:466;visibility:visible">
                <v:textbox inset="1.5mm,.3mm,1.5mm,.3mm">
                  <w:txbxContent>
                    <w:p w:rsidR="00B81CD7" w:rsidRPr="00DF481E" w:rsidRDefault="00B81CD7" w:rsidP="00316FC3">
                      <w:pPr>
                        <w:jc w:val="center"/>
                        <w:rPr>
                          <w:b/>
                          <w:bCs/>
                        </w:rPr>
                      </w:pPr>
                      <w:r w:rsidRPr="00DF481E">
                        <w:rPr>
                          <w:b/>
                          <w:bCs/>
                        </w:rPr>
                        <w:t>s</w:t>
                      </w:r>
                    </w:p>
                  </w:txbxContent>
                </v:textbox>
              </v:oval>
              <v:line id="Line 14" o:spid="_x0000_s1075" style="position:absolute;flip:y;visibility:visible" from="2520,10554" to="3420,11022" o:connectortype="straight"/>
              <v:line id="Line 15" o:spid="_x0000_s1076" style="position:absolute;visibility:visible" from="2700,11334" to="4680,11335" o:connectortype="straight"/>
              <v:line id="Line 16" o:spid="_x0000_s1077" style="position:absolute;visibility:visible" from="2520,11490" to="3600,12270" o:connectortype="straight"/>
              <v:line id="Line 17" o:spid="_x0000_s1078" style="position:absolute;visibility:visible" from="2880,9618" to="3600,10242" o:connectortype="straight"/>
              <v:line id="Line 18" o:spid="_x0000_s1079" style="position:absolute;visibility:visible" from="3960,10554" to="4860,11022" o:connectortype="straight"/>
              <v:line id="Line 19" o:spid="_x0000_s1080" style="position:absolute;flip:y;visibility:visible" from="4140,11334" to="4680,12270" o:connectortype="straight"/>
              <v:line id="Line 20" o:spid="_x0000_s1081" style="position:absolute;flip:y;visibility:visible" from="4140,12114" to="6480,12426" o:connectortype="straight"/>
              <v:line id="Line 21" o:spid="_x0000_s1082" style="position:absolute;visibility:visible" from="3960,10398" to="6660,10398" o:connectortype="straight"/>
              <v:line id="Line 22" o:spid="_x0000_s1083" style="position:absolute;visibility:visible" from="3060,9462" to="6840,10242" o:connectortype="straight"/>
              <v:line id="Line 23" o:spid="_x0000_s1084" style="position:absolute;flip:y;visibility:visible" from="5220,10554" to="6660,11178" o:connectortype="straight"/>
              <v:line id="Line 24" o:spid="_x0000_s1085" style="position:absolute;visibility:visible" from="5220,11334" to="6660,11802" o:connectortype="straight"/>
              <v:line id="Line 25" o:spid="_x0000_s1086" style="position:absolute;visibility:visible" from="6840,10710" to="6840,11802" o:connectortype="straight"/>
              <v:line id="Line 26" o:spid="_x0000_s1087" style="position:absolute;visibility:visible" from="7200,10554" to="8280,11334" o:connectortype="straight"/>
              <v:line id="Line 27" o:spid="_x0000_s1088" style="position:absolute;flip:y;visibility:visible" from="7020,11646" to="8100,11958" o:connectortype="straight"/>
              <v:shape id="Text Box 28" o:spid="_x0000_s1089" type="#_x0000_t202" style="position:absolute;left:2880;top:11958;width:180;height:312;visibility:visible" stroked="f">
                <v:textbox inset=".5mm,.3mm,.5mm,.3mm">
                  <w:txbxContent>
                    <w:p w:rsidR="00B81CD7" w:rsidRDefault="00B81CD7" w:rsidP="00316FC3">
                      <w:r>
                        <w:t>1</w:t>
                      </w:r>
                    </w:p>
                  </w:txbxContent>
                </v:textbox>
              </v:shape>
              <v:shape id="Text Box 29" o:spid="_x0000_s1090" type="#_x0000_t202" style="position:absolute;left:3420;top:11334;width:180;height:312;visibility:visible" stroked="f">
                <v:textbox inset=".5mm,.3mm,.5mm,.3mm">
                  <w:txbxContent>
                    <w:p w:rsidR="00B81CD7" w:rsidRDefault="00B81CD7" w:rsidP="00316FC3">
                      <w:r>
                        <w:t>3</w:t>
                      </w:r>
                    </w:p>
                  </w:txbxContent>
                </v:textbox>
              </v:shape>
              <v:shape id="Text Box 30" o:spid="_x0000_s1091" type="#_x0000_t202" style="position:absolute;left:4140;top:11646;width:180;height:312;visibility:visible" stroked="f">
                <v:textbox inset=".5mm,.3mm,.5mm,.3mm">
                  <w:txbxContent>
                    <w:p w:rsidR="00B81CD7" w:rsidRDefault="00B81CD7" w:rsidP="00316FC3">
                      <w:r>
                        <w:t>1</w:t>
                      </w:r>
                    </w:p>
                  </w:txbxContent>
                </v:textbox>
              </v:shape>
              <v:shape id="Text Box 31" o:spid="_x0000_s1092" type="#_x0000_t202" style="position:absolute;left:2700;top:10398;width:180;height:312;visibility:visible" stroked="f">
                <v:textbox inset=".5mm,.3mm,.5mm,.3mm">
                  <w:txbxContent>
                    <w:p w:rsidR="00B81CD7" w:rsidRDefault="00B81CD7" w:rsidP="00316FC3">
                      <w:r>
                        <w:t>6</w:t>
                      </w:r>
                    </w:p>
                  </w:txbxContent>
                </v:textbox>
              </v:shape>
              <v:shape id="Text Box 32" o:spid="_x0000_s1093" type="#_x0000_t202" style="position:absolute;left:2700;top:9930;width:360;height:312;visibility:visible" stroked="f">
                <v:textbox inset=".5mm,.3mm,.5mm,.3mm">
                  <w:txbxContent>
                    <w:p w:rsidR="00B81CD7" w:rsidRDefault="00B81CD7" w:rsidP="00316FC3">
                      <w:r>
                        <w:t>10</w:t>
                      </w:r>
                    </w:p>
                  </w:txbxContent>
                </v:textbox>
              </v:shape>
              <v:shape id="Text Box 33" o:spid="_x0000_s1094" type="#_x0000_t202" style="position:absolute;left:4500;top:9306;width:180;height:312;visibility:visible" stroked="f">
                <v:textbox inset=".5mm,.3mm,.5mm,.3mm">
                  <w:txbxContent>
                    <w:p w:rsidR="00B81CD7" w:rsidRDefault="00B81CD7" w:rsidP="00316FC3">
                      <w:r>
                        <w:t>2</w:t>
                      </w:r>
                    </w:p>
                  </w:txbxContent>
                </v:textbox>
              </v:shape>
              <v:shape id="Text Box 34" o:spid="_x0000_s1095" type="#_x0000_t202" style="position:absolute;left:4500;top:10086;width:180;height:312;visibility:visible" stroked="f">
                <v:textbox inset=".5mm,.3mm,.5mm,.3mm">
                  <w:txbxContent>
                    <w:p w:rsidR="00B81CD7" w:rsidRDefault="00B81CD7" w:rsidP="00316FC3">
                      <w:r>
                        <w:t>4</w:t>
                      </w:r>
                    </w:p>
                  </w:txbxContent>
                </v:textbox>
              </v:shape>
              <v:shape id="Text Box 35" o:spid="_x0000_s1096" type="#_x0000_t202" style="position:absolute;left:6120;top:10866;width:180;height:312;visibility:visible" stroked="f">
                <v:textbox inset=".5mm,.3mm,.5mm,.3mm">
                  <w:txbxContent>
                    <w:p w:rsidR="00B81CD7" w:rsidRDefault="00B81CD7" w:rsidP="00316FC3">
                      <w:r>
                        <w:t>9</w:t>
                      </w:r>
                    </w:p>
                  </w:txbxContent>
                </v:textbox>
              </v:shape>
              <v:shape id="Text Box 36" o:spid="_x0000_s1097" type="#_x0000_t202" style="position:absolute;left:5220;top:12426;width:180;height:312;visibility:visible" stroked="f">
                <v:textbox inset=".5mm,.3mm,.5mm,.3mm">
                  <w:txbxContent>
                    <w:p w:rsidR="00B81CD7" w:rsidRDefault="00B81CD7" w:rsidP="00316FC3">
                      <w:r>
                        <w:t>3</w:t>
                      </w:r>
                    </w:p>
                  </w:txbxContent>
                </v:textbox>
              </v:shape>
              <v:shape id="Text Box 37" o:spid="_x0000_s1098" type="#_x0000_t202" style="position:absolute;left:7020;top:11178;width:180;height:312;visibility:visible" stroked="f">
                <v:textbox inset=".5mm,.3mm,.5mm,.3mm">
                  <w:txbxContent>
                    <w:p w:rsidR="00B81CD7" w:rsidRDefault="00B81CD7" w:rsidP="00316FC3">
                      <w:r>
                        <w:t>2</w:t>
                      </w:r>
                    </w:p>
                  </w:txbxContent>
                </v:textbox>
              </v:shape>
              <v:shape id="Text Box 38" o:spid="_x0000_s1099" type="#_x0000_t202" style="position:absolute;left:7740;top:10554;width:180;height:312;visibility:visible" stroked="f">
                <v:textbox inset=".5mm,.3mm,.5mm,.3mm">
                  <w:txbxContent>
                    <w:p w:rsidR="00B81CD7" w:rsidRDefault="00B81CD7" w:rsidP="00316FC3">
                      <w:r>
                        <w:t>1</w:t>
                      </w:r>
                    </w:p>
                  </w:txbxContent>
                </v:textbox>
              </v:shape>
              <v:shape id="Text Box 39" o:spid="_x0000_s1100" type="#_x0000_t202" style="position:absolute;left:7560;top:11958;width:180;height:312;visibility:visible" stroked="f">
                <v:textbox inset=".5mm,.3mm,.5mm,.3mm">
                  <w:txbxContent>
                    <w:p w:rsidR="00B81CD7" w:rsidRDefault="00B81CD7" w:rsidP="00316FC3">
                      <w:r>
                        <w:t>4</w:t>
                      </w:r>
                    </w:p>
                  </w:txbxContent>
                </v:textbox>
              </v:shape>
              <v:shape id="Text Box 40" o:spid="_x0000_s1101" type="#_x0000_t202" style="position:absolute;left:4140;top:10866;width:180;height:312;visibility:visible" stroked="f">
                <v:textbox inset=".5mm,.3mm,.5mm,.3mm">
                  <w:txbxContent>
                    <w:p w:rsidR="00B81CD7" w:rsidRDefault="00B81CD7" w:rsidP="00316FC3">
                      <w:r>
                        <w:t>1</w:t>
                      </w:r>
                    </w:p>
                  </w:txbxContent>
                </v:textbox>
              </v:shape>
            </v:group>
            <w10:anchorlock/>
          </v:group>
        </w:pict>
      </w:r>
    </w:p>
    <w:p w:rsidR="00B81CD7" w:rsidRPr="00316FC3" w:rsidRDefault="00B81CD7" w:rsidP="00316FC3">
      <w:pPr>
        <w:jc w:val="center"/>
        <w:rPr>
          <w:rFonts w:ascii="Verdana" w:hAnsi="Verdana" w:cs="Verdana"/>
          <w:i/>
          <w:iCs/>
          <w:color w:val="000000"/>
          <w:kern w:val="0"/>
          <w:sz w:val="24"/>
          <w:szCs w:val="24"/>
        </w:rPr>
      </w:pPr>
    </w:p>
    <w:p w:rsidR="00B81CD7" w:rsidRPr="00316FC3" w:rsidRDefault="00B81CD7" w:rsidP="007E5D0D">
      <w:pPr>
        <w:widowControl/>
        <w:ind w:firstLineChars="100" w:firstLine="31680"/>
        <w:jc w:val="left"/>
        <w:rPr>
          <w:rFonts w:ascii="Verdana" w:hAnsi="Verdana" w:cs="Verdana"/>
          <w:color w:val="000000"/>
          <w:kern w:val="0"/>
          <w:sz w:val="24"/>
          <w:szCs w:val="24"/>
        </w:rPr>
      </w:pPr>
      <w:r w:rsidRPr="00316FC3">
        <w:rPr>
          <w:rFonts w:ascii="Verdana" w:hAnsi="Verdana" w:cs="Verdana"/>
          <w:color w:val="000000"/>
          <w:kern w:val="0"/>
          <w:sz w:val="24"/>
          <w:szCs w:val="24"/>
        </w:rPr>
        <w:t>Q1. Complete the routing table of node x.</w:t>
      </w:r>
    </w:p>
    <w:p w:rsidR="00B81CD7" w:rsidRPr="00316FC3" w:rsidRDefault="00B81CD7" w:rsidP="007E5D0D">
      <w:pPr>
        <w:widowControl/>
        <w:ind w:firstLineChars="200" w:firstLine="31680"/>
        <w:jc w:val="left"/>
        <w:rPr>
          <w:rFonts w:ascii="Verdana" w:hAnsi="Verdana" w:cs="Verdana"/>
          <w:color w:val="000000"/>
          <w:kern w:val="0"/>
          <w:sz w:val="24"/>
          <w:szCs w:val="24"/>
        </w:rPr>
      </w:pPr>
    </w:p>
    <w:tbl>
      <w:tblPr>
        <w:tblW w:w="6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9"/>
        <w:gridCol w:w="2036"/>
        <w:gridCol w:w="2098"/>
      </w:tblGrid>
      <w:tr w:rsidR="00B81CD7" w:rsidRPr="005D1795">
        <w:trPr>
          <w:trHeight w:val="397"/>
          <w:jc w:val="center"/>
        </w:trPr>
        <w:tc>
          <w:tcPr>
            <w:tcW w:w="2339" w:type="dxa"/>
            <w:shd w:val="clear" w:color="auto" w:fill="E6E6E6"/>
            <w:vAlign w:val="center"/>
          </w:tcPr>
          <w:p w:rsidR="00B81CD7" w:rsidRPr="00316FC3" w:rsidRDefault="00B81CD7" w:rsidP="00316FC3">
            <w:pPr>
              <w:jc w:val="center"/>
              <w:rPr>
                <w:rFonts w:ascii="Verdana" w:hAnsi="Verdana" w:cs="Verdana"/>
                <w:b/>
                <w:bCs/>
                <w:color w:val="000000"/>
                <w:sz w:val="24"/>
                <w:szCs w:val="24"/>
              </w:rPr>
            </w:pPr>
            <w:r w:rsidRPr="00316FC3">
              <w:rPr>
                <w:rFonts w:ascii="Verdana" w:hAnsi="Verdana" w:cs="Verdana"/>
                <w:b/>
                <w:bCs/>
                <w:color w:val="000000"/>
                <w:sz w:val="24"/>
                <w:szCs w:val="24"/>
              </w:rPr>
              <w:t>Destination</w:t>
            </w:r>
          </w:p>
        </w:tc>
        <w:tc>
          <w:tcPr>
            <w:tcW w:w="2036" w:type="dxa"/>
            <w:shd w:val="clear" w:color="auto" w:fill="E6E6E6"/>
            <w:vAlign w:val="center"/>
          </w:tcPr>
          <w:p w:rsidR="00B81CD7" w:rsidRPr="00316FC3" w:rsidRDefault="00B81CD7" w:rsidP="00316FC3">
            <w:pPr>
              <w:jc w:val="center"/>
              <w:rPr>
                <w:rFonts w:ascii="Verdana" w:hAnsi="Verdana" w:cs="Verdana"/>
                <w:b/>
                <w:bCs/>
                <w:color w:val="000000"/>
                <w:sz w:val="24"/>
                <w:szCs w:val="24"/>
              </w:rPr>
            </w:pPr>
            <w:r w:rsidRPr="00316FC3">
              <w:rPr>
                <w:rFonts w:ascii="Verdana" w:hAnsi="Verdana" w:cs="Verdana"/>
                <w:b/>
                <w:bCs/>
                <w:color w:val="000000"/>
                <w:sz w:val="24"/>
                <w:szCs w:val="24"/>
              </w:rPr>
              <w:t>Next Node</w:t>
            </w:r>
          </w:p>
        </w:tc>
        <w:tc>
          <w:tcPr>
            <w:tcW w:w="2098" w:type="dxa"/>
            <w:shd w:val="clear" w:color="auto" w:fill="E6E6E6"/>
            <w:vAlign w:val="center"/>
          </w:tcPr>
          <w:p w:rsidR="00B81CD7" w:rsidRPr="00316FC3" w:rsidRDefault="00B81CD7" w:rsidP="00316FC3">
            <w:pPr>
              <w:jc w:val="center"/>
              <w:rPr>
                <w:rFonts w:ascii="Verdana" w:hAnsi="Verdana" w:cs="Verdana"/>
                <w:b/>
                <w:bCs/>
                <w:color w:val="000000"/>
                <w:sz w:val="24"/>
                <w:szCs w:val="24"/>
              </w:rPr>
            </w:pPr>
            <w:r w:rsidRPr="00316FC3">
              <w:rPr>
                <w:rFonts w:ascii="Verdana" w:hAnsi="Verdana" w:cs="Verdana"/>
                <w:b/>
                <w:bCs/>
                <w:color w:val="000000"/>
                <w:sz w:val="24"/>
                <w:szCs w:val="24"/>
              </w:rPr>
              <w:t>Cost</w:t>
            </w:r>
          </w:p>
        </w:tc>
      </w:tr>
      <w:tr w:rsidR="00B81CD7" w:rsidRPr="005D1795">
        <w:trPr>
          <w:trHeight w:val="397"/>
          <w:jc w:val="center"/>
        </w:trPr>
        <w:tc>
          <w:tcPr>
            <w:tcW w:w="2339" w:type="dxa"/>
            <w:shd w:val="clear" w:color="auto" w:fill="E6E6E6"/>
            <w:vAlign w:val="center"/>
          </w:tcPr>
          <w:p w:rsidR="00B81CD7" w:rsidRPr="00316FC3" w:rsidRDefault="00B81CD7" w:rsidP="00316FC3">
            <w:pPr>
              <w:spacing w:line="240" w:lineRule="exact"/>
              <w:jc w:val="center"/>
              <w:rPr>
                <w:rFonts w:ascii="Verdana" w:hAnsi="Verdana" w:cs="Verdana"/>
                <w:b/>
                <w:bCs/>
                <w:color w:val="000000"/>
                <w:sz w:val="24"/>
                <w:szCs w:val="24"/>
              </w:rPr>
            </w:pPr>
            <w:r w:rsidRPr="00316FC3">
              <w:rPr>
                <w:rFonts w:ascii="Verdana" w:hAnsi="Verdana" w:cs="Verdana"/>
                <w:b/>
                <w:bCs/>
                <w:color w:val="000000"/>
                <w:sz w:val="24"/>
                <w:szCs w:val="24"/>
              </w:rPr>
              <w:t>s</w:t>
            </w:r>
          </w:p>
        </w:tc>
        <w:tc>
          <w:tcPr>
            <w:tcW w:w="2036" w:type="dxa"/>
            <w:vAlign w:val="center"/>
          </w:tcPr>
          <w:p w:rsidR="00B81CD7" w:rsidRPr="00316FC3" w:rsidRDefault="00B81CD7" w:rsidP="00316FC3">
            <w:pPr>
              <w:jc w:val="center"/>
              <w:rPr>
                <w:rFonts w:ascii="Verdana" w:hAnsi="Verdana" w:cs="Verdana"/>
                <w:b/>
                <w:bCs/>
                <w:color w:val="000000"/>
                <w:sz w:val="24"/>
                <w:szCs w:val="24"/>
              </w:rPr>
            </w:pPr>
            <w:r w:rsidRPr="00316FC3">
              <w:rPr>
                <w:rFonts w:ascii="Verdana" w:hAnsi="Verdana" w:cs="Verdana"/>
                <w:b/>
                <w:bCs/>
                <w:color w:val="000000"/>
                <w:sz w:val="24"/>
                <w:szCs w:val="24"/>
              </w:rPr>
              <w:t>w</w:t>
            </w:r>
          </w:p>
        </w:tc>
        <w:tc>
          <w:tcPr>
            <w:tcW w:w="2098" w:type="dxa"/>
            <w:vAlign w:val="center"/>
          </w:tcPr>
          <w:p w:rsidR="00B81CD7" w:rsidRPr="00316FC3" w:rsidRDefault="00B81CD7" w:rsidP="00316FC3">
            <w:pPr>
              <w:jc w:val="center"/>
              <w:rPr>
                <w:rFonts w:ascii="Verdana" w:hAnsi="Verdana" w:cs="Verdana"/>
                <w:b/>
                <w:bCs/>
                <w:color w:val="000000"/>
                <w:sz w:val="24"/>
                <w:szCs w:val="24"/>
              </w:rPr>
            </w:pPr>
            <w:r w:rsidRPr="00316FC3">
              <w:rPr>
                <w:rFonts w:ascii="Verdana" w:hAnsi="Verdana" w:cs="Verdana"/>
                <w:b/>
                <w:bCs/>
                <w:color w:val="000000"/>
                <w:sz w:val="24"/>
                <w:szCs w:val="24"/>
              </w:rPr>
              <w:t>7</w:t>
            </w:r>
          </w:p>
        </w:tc>
      </w:tr>
      <w:tr w:rsidR="00B81CD7" w:rsidRPr="005D1795">
        <w:trPr>
          <w:trHeight w:val="397"/>
          <w:jc w:val="center"/>
        </w:trPr>
        <w:tc>
          <w:tcPr>
            <w:tcW w:w="2339" w:type="dxa"/>
            <w:shd w:val="clear" w:color="auto" w:fill="E6E6E6"/>
            <w:vAlign w:val="center"/>
          </w:tcPr>
          <w:p w:rsidR="00B81CD7" w:rsidRPr="00316FC3" w:rsidRDefault="00B81CD7" w:rsidP="00316FC3">
            <w:pPr>
              <w:spacing w:line="240" w:lineRule="exact"/>
              <w:jc w:val="center"/>
              <w:rPr>
                <w:rFonts w:ascii="Verdana" w:hAnsi="Verdana" w:cs="Verdana"/>
                <w:b/>
                <w:bCs/>
                <w:color w:val="000000"/>
                <w:sz w:val="24"/>
                <w:szCs w:val="24"/>
              </w:rPr>
            </w:pPr>
            <w:r w:rsidRPr="00316FC3">
              <w:rPr>
                <w:rFonts w:ascii="Verdana" w:hAnsi="Verdana" w:cs="Verdana"/>
                <w:b/>
                <w:bCs/>
                <w:color w:val="000000"/>
                <w:sz w:val="24"/>
                <w:szCs w:val="24"/>
              </w:rPr>
              <w:t>t</w:t>
            </w:r>
          </w:p>
        </w:tc>
        <w:tc>
          <w:tcPr>
            <w:tcW w:w="2036" w:type="dxa"/>
            <w:vAlign w:val="center"/>
          </w:tcPr>
          <w:p w:rsidR="00B81CD7" w:rsidRPr="00316FC3" w:rsidRDefault="00B81CD7" w:rsidP="00316FC3">
            <w:pPr>
              <w:jc w:val="center"/>
              <w:rPr>
                <w:rFonts w:ascii="Verdana" w:hAnsi="Verdana" w:cs="Verdana"/>
                <w:b/>
                <w:bCs/>
                <w:color w:val="000000"/>
                <w:sz w:val="24"/>
                <w:szCs w:val="24"/>
              </w:rPr>
            </w:pPr>
          </w:p>
        </w:tc>
        <w:tc>
          <w:tcPr>
            <w:tcW w:w="2098" w:type="dxa"/>
            <w:vAlign w:val="center"/>
          </w:tcPr>
          <w:p w:rsidR="00B81CD7" w:rsidRPr="00316FC3" w:rsidRDefault="00B81CD7" w:rsidP="00316FC3">
            <w:pPr>
              <w:jc w:val="center"/>
              <w:rPr>
                <w:rFonts w:ascii="Verdana" w:hAnsi="Verdana" w:cs="Verdana"/>
                <w:b/>
                <w:bCs/>
                <w:color w:val="000000"/>
                <w:sz w:val="24"/>
                <w:szCs w:val="24"/>
              </w:rPr>
            </w:pPr>
          </w:p>
        </w:tc>
      </w:tr>
      <w:tr w:rsidR="00B81CD7" w:rsidRPr="005D1795">
        <w:trPr>
          <w:trHeight w:val="397"/>
          <w:jc w:val="center"/>
        </w:trPr>
        <w:tc>
          <w:tcPr>
            <w:tcW w:w="2339" w:type="dxa"/>
            <w:shd w:val="clear" w:color="auto" w:fill="E6E6E6"/>
            <w:vAlign w:val="center"/>
          </w:tcPr>
          <w:p w:rsidR="00B81CD7" w:rsidRPr="00316FC3" w:rsidRDefault="00B81CD7" w:rsidP="00316FC3">
            <w:pPr>
              <w:spacing w:line="240" w:lineRule="exact"/>
              <w:jc w:val="center"/>
              <w:rPr>
                <w:rFonts w:ascii="Verdana" w:hAnsi="Verdana" w:cs="Verdana"/>
                <w:b/>
                <w:bCs/>
                <w:color w:val="000000"/>
                <w:sz w:val="24"/>
                <w:szCs w:val="24"/>
              </w:rPr>
            </w:pPr>
            <w:r w:rsidRPr="00316FC3">
              <w:rPr>
                <w:rFonts w:ascii="Verdana" w:hAnsi="Verdana" w:cs="Verdana"/>
                <w:b/>
                <w:bCs/>
                <w:color w:val="000000"/>
                <w:sz w:val="24"/>
                <w:szCs w:val="24"/>
              </w:rPr>
              <w:t>u</w:t>
            </w:r>
          </w:p>
        </w:tc>
        <w:tc>
          <w:tcPr>
            <w:tcW w:w="2036" w:type="dxa"/>
            <w:vAlign w:val="center"/>
          </w:tcPr>
          <w:p w:rsidR="00B81CD7" w:rsidRPr="00316FC3" w:rsidRDefault="00B81CD7" w:rsidP="00316FC3">
            <w:pPr>
              <w:jc w:val="center"/>
              <w:rPr>
                <w:rFonts w:ascii="Verdana" w:hAnsi="Verdana" w:cs="Verdana"/>
                <w:b/>
                <w:bCs/>
                <w:color w:val="000000"/>
                <w:sz w:val="24"/>
                <w:szCs w:val="24"/>
              </w:rPr>
            </w:pPr>
          </w:p>
        </w:tc>
        <w:tc>
          <w:tcPr>
            <w:tcW w:w="2098" w:type="dxa"/>
            <w:vAlign w:val="center"/>
          </w:tcPr>
          <w:p w:rsidR="00B81CD7" w:rsidRPr="00316FC3" w:rsidRDefault="00B81CD7" w:rsidP="00316FC3">
            <w:pPr>
              <w:jc w:val="center"/>
              <w:rPr>
                <w:rFonts w:ascii="Verdana" w:hAnsi="Verdana" w:cs="Verdana"/>
                <w:b/>
                <w:bCs/>
                <w:color w:val="000000"/>
                <w:sz w:val="24"/>
                <w:szCs w:val="24"/>
              </w:rPr>
            </w:pPr>
          </w:p>
        </w:tc>
      </w:tr>
      <w:tr w:rsidR="00B81CD7" w:rsidRPr="005D1795">
        <w:trPr>
          <w:trHeight w:val="397"/>
          <w:jc w:val="center"/>
        </w:trPr>
        <w:tc>
          <w:tcPr>
            <w:tcW w:w="2339" w:type="dxa"/>
            <w:shd w:val="clear" w:color="auto" w:fill="E6E6E6"/>
            <w:vAlign w:val="center"/>
          </w:tcPr>
          <w:p w:rsidR="00B81CD7" w:rsidRPr="00316FC3" w:rsidRDefault="00B81CD7" w:rsidP="00316FC3">
            <w:pPr>
              <w:spacing w:line="240" w:lineRule="exact"/>
              <w:jc w:val="center"/>
              <w:rPr>
                <w:rFonts w:ascii="Verdana" w:hAnsi="Verdana" w:cs="Verdana"/>
                <w:b/>
                <w:bCs/>
                <w:color w:val="000000"/>
                <w:sz w:val="24"/>
                <w:szCs w:val="24"/>
              </w:rPr>
            </w:pPr>
            <w:r w:rsidRPr="00316FC3">
              <w:rPr>
                <w:rFonts w:ascii="Verdana" w:hAnsi="Verdana" w:cs="Verdana"/>
                <w:b/>
                <w:bCs/>
                <w:color w:val="000000"/>
                <w:sz w:val="24"/>
                <w:szCs w:val="24"/>
              </w:rPr>
              <w:t>v</w:t>
            </w:r>
          </w:p>
        </w:tc>
        <w:tc>
          <w:tcPr>
            <w:tcW w:w="2036" w:type="dxa"/>
            <w:vAlign w:val="center"/>
          </w:tcPr>
          <w:p w:rsidR="00B81CD7" w:rsidRPr="00316FC3" w:rsidRDefault="00B81CD7" w:rsidP="00316FC3">
            <w:pPr>
              <w:jc w:val="center"/>
              <w:rPr>
                <w:rFonts w:ascii="Verdana" w:hAnsi="Verdana" w:cs="Verdana"/>
                <w:b/>
                <w:bCs/>
                <w:color w:val="000000"/>
                <w:sz w:val="24"/>
                <w:szCs w:val="24"/>
              </w:rPr>
            </w:pPr>
          </w:p>
        </w:tc>
        <w:tc>
          <w:tcPr>
            <w:tcW w:w="2098" w:type="dxa"/>
            <w:vAlign w:val="center"/>
          </w:tcPr>
          <w:p w:rsidR="00B81CD7" w:rsidRPr="00316FC3" w:rsidRDefault="00B81CD7" w:rsidP="00316FC3">
            <w:pPr>
              <w:jc w:val="center"/>
              <w:rPr>
                <w:rFonts w:ascii="Verdana" w:hAnsi="Verdana" w:cs="Verdana"/>
                <w:b/>
                <w:bCs/>
                <w:color w:val="000000"/>
                <w:sz w:val="24"/>
                <w:szCs w:val="24"/>
              </w:rPr>
            </w:pPr>
          </w:p>
        </w:tc>
      </w:tr>
      <w:tr w:rsidR="00B81CD7" w:rsidRPr="005D1795">
        <w:trPr>
          <w:trHeight w:val="397"/>
          <w:jc w:val="center"/>
        </w:trPr>
        <w:tc>
          <w:tcPr>
            <w:tcW w:w="2339" w:type="dxa"/>
            <w:shd w:val="clear" w:color="auto" w:fill="E6E6E6"/>
            <w:vAlign w:val="center"/>
          </w:tcPr>
          <w:p w:rsidR="00B81CD7" w:rsidRPr="00316FC3" w:rsidRDefault="00B81CD7" w:rsidP="00316FC3">
            <w:pPr>
              <w:spacing w:line="240" w:lineRule="exact"/>
              <w:jc w:val="center"/>
              <w:rPr>
                <w:rFonts w:ascii="Verdana" w:hAnsi="Verdana" w:cs="Verdana"/>
                <w:b/>
                <w:bCs/>
                <w:color w:val="000000"/>
                <w:sz w:val="24"/>
                <w:szCs w:val="24"/>
              </w:rPr>
            </w:pPr>
            <w:r w:rsidRPr="00316FC3">
              <w:rPr>
                <w:rFonts w:ascii="Verdana" w:hAnsi="Verdana" w:cs="Verdana"/>
                <w:b/>
                <w:bCs/>
                <w:color w:val="000000"/>
                <w:sz w:val="24"/>
                <w:szCs w:val="24"/>
              </w:rPr>
              <w:t>w</w:t>
            </w:r>
          </w:p>
        </w:tc>
        <w:tc>
          <w:tcPr>
            <w:tcW w:w="2036" w:type="dxa"/>
            <w:shd w:val="clear" w:color="auto" w:fill="E6E6E6"/>
            <w:vAlign w:val="center"/>
          </w:tcPr>
          <w:p w:rsidR="00B81CD7" w:rsidRPr="00316FC3" w:rsidRDefault="00B81CD7" w:rsidP="00316FC3">
            <w:pPr>
              <w:jc w:val="center"/>
              <w:rPr>
                <w:rFonts w:ascii="Verdana" w:hAnsi="Verdana" w:cs="Verdana"/>
                <w:b/>
                <w:bCs/>
                <w:color w:val="000000"/>
                <w:sz w:val="24"/>
                <w:szCs w:val="24"/>
              </w:rPr>
            </w:pPr>
            <w:r w:rsidRPr="00316FC3">
              <w:rPr>
                <w:rFonts w:ascii="Verdana" w:hAnsi="Verdana" w:cs="Verdana"/>
                <w:b/>
                <w:bCs/>
                <w:color w:val="000000"/>
                <w:sz w:val="24"/>
                <w:szCs w:val="24"/>
              </w:rPr>
              <w:t>w</w:t>
            </w:r>
          </w:p>
        </w:tc>
        <w:tc>
          <w:tcPr>
            <w:tcW w:w="2098" w:type="dxa"/>
            <w:shd w:val="clear" w:color="auto" w:fill="E6E6E6"/>
            <w:vAlign w:val="center"/>
          </w:tcPr>
          <w:p w:rsidR="00B81CD7" w:rsidRPr="00316FC3" w:rsidRDefault="00B81CD7" w:rsidP="00316FC3">
            <w:pPr>
              <w:jc w:val="center"/>
              <w:rPr>
                <w:rFonts w:ascii="Verdana" w:hAnsi="Verdana" w:cs="Verdana"/>
                <w:b/>
                <w:bCs/>
                <w:color w:val="000000"/>
                <w:sz w:val="24"/>
                <w:szCs w:val="24"/>
              </w:rPr>
            </w:pPr>
            <w:r w:rsidRPr="00316FC3">
              <w:rPr>
                <w:rFonts w:ascii="Verdana" w:hAnsi="Verdana" w:cs="Verdana"/>
                <w:b/>
                <w:bCs/>
                <w:color w:val="000000"/>
                <w:sz w:val="24"/>
                <w:szCs w:val="24"/>
              </w:rPr>
              <w:t>1</w:t>
            </w:r>
          </w:p>
        </w:tc>
      </w:tr>
      <w:tr w:rsidR="00B81CD7" w:rsidRPr="005D1795">
        <w:trPr>
          <w:trHeight w:val="397"/>
          <w:jc w:val="center"/>
        </w:trPr>
        <w:tc>
          <w:tcPr>
            <w:tcW w:w="2339" w:type="dxa"/>
            <w:shd w:val="clear" w:color="auto" w:fill="E6E6E6"/>
            <w:vAlign w:val="center"/>
          </w:tcPr>
          <w:p w:rsidR="00B81CD7" w:rsidRPr="00316FC3" w:rsidRDefault="00B81CD7" w:rsidP="00316FC3">
            <w:pPr>
              <w:spacing w:line="240" w:lineRule="exact"/>
              <w:jc w:val="center"/>
              <w:rPr>
                <w:rFonts w:ascii="Verdana" w:hAnsi="Verdana" w:cs="Verdana"/>
                <w:b/>
                <w:bCs/>
                <w:color w:val="000000"/>
                <w:sz w:val="24"/>
                <w:szCs w:val="24"/>
              </w:rPr>
            </w:pPr>
            <w:r w:rsidRPr="00316FC3">
              <w:rPr>
                <w:rFonts w:ascii="Verdana" w:hAnsi="Verdana" w:cs="Verdana"/>
                <w:b/>
                <w:bCs/>
                <w:color w:val="000000"/>
                <w:sz w:val="24"/>
                <w:szCs w:val="24"/>
              </w:rPr>
              <w:t>y</w:t>
            </w:r>
          </w:p>
        </w:tc>
        <w:tc>
          <w:tcPr>
            <w:tcW w:w="2036" w:type="dxa"/>
            <w:vAlign w:val="center"/>
          </w:tcPr>
          <w:p w:rsidR="00B81CD7" w:rsidRPr="00316FC3" w:rsidRDefault="00B81CD7" w:rsidP="00316FC3">
            <w:pPr>
              <w:jc w:val="center"/>
              <w:rPr>
                <w:rFonts w:ascii="Verdana" w:hAnsi="Verdana" w:cs="Verdana"/>
                <w:b/>
                <w:bCs/>
                <w:color w:val="000000"/>
                <w:sz w:val="24"/>
                <w:szCs w:val="24"/>
              </w:rPr>
            </w:pPr>
          </w:p>
        </w:tc>
        <w:tc>
          <w:tcPr>
            <w:tcW w:w="2098" w:type="dxa"/>
            <w:vAlign w:val="center"/>
          </w:tcPr>
          <w:p w:rsidR="00B81CD7" w:rsidRPr="00316FC3" w:rsidRDefault="00B81CD7" w:rsidP="00316FC3">
            <w:pPr>
              <w:jc w:val="center"/>
              <w:rPr>
                <w:rFonts w:ascii="Verdana" w:hAnsi="Verdana" w:cs="Verdana"/>
                <w:b/>
                <w:bCs/>
                <w:color w:val="000000"/>
                <w:sz w:val="24"/>
                <w:szCs w:val="24"/>
              </w:rPr>
            </w:pPr>
          </w:p>
        </w:tc>
      </w:tr>
      <w:tr w:rsidR="00B81CD7" w:rsidRPr="005D1795">
        <w:trPr>
          <w:trHeight w:val="397"/>
          <w:jc w:val="center"/>
        </w:trPr>
        <w:tc>
          <w:tcPr>
            <w:tcW w:w="2339" w:type="dxa"/>
            <w:shd w:val="clear" w:color="auto" w:fill="E6E6E6"/>
            <w:vAlign w:val="center"/>
          </w:tcPr>
          <w:p w:rsidR="00B81CD7" w:rsidRPr="00316FC3" w:rsidRDefault="00B81CD7" w:rsidP="00316FC3">
            <w:pPr>
              <w:spacing w:line="240" w:lineRule="exact"/>
              <w:jc w:val="center"/>
              <w:rPr>
                <w:rFonts w:ascii="Verdana" w:hAnsi="Verdana" w:cs="Verdana"/>
                <w:b/>
                <w:bCs/>
                <w:color w:val="000000"/>
                <w:sz w:val="24"/>
                <w:szCs w:val="24"/>
              </w:rPr>
            </w:pPr>
            <w:r w:rsidRPr="00316FC3">
              <w:rPr>
                <w:rFonts w:ascii="Verdana" w:hAnsi="Verdana" w:cs="Verdana"/>
                <w:b/>
                <w:bCs/>
                <w:color w:val="000000"/>
                <w:sz w:val="24"/>
                <w:szCs w:val="24"/>
              </w:rPr>
              <w:t>z</w:t>
            </w:r>
          </w:p>
        </w:tc>
        <w:tc>
          <w:tcPr>
            <w:tcW w:w="2036" w:type="dxa"/>
            <w:vAlign w:val="center"/>
          </w:tcPr>
          <w:p w:rsidR="00B81CD7" w:rsidRPr="00316FC3" w:rsidRDefault="00B81CD7" w:rsidP="00316FC3">
            <w:pPr>
              <w:jc w:val="center"/>
              <w:rPr>
                <w:rFonts w:ascii="Verdana" w:hAnsi="Verdana" w:cs="Verdana"/>
                <w:b/>
                <w:bCs/>
                <w:color w:val="000000"/>
                <w:sz w:val="24"/>
                <w:szCs w:val="24"/>
              </w:rPr>
            </w:pPr>
          </w:p>
        </w:tc>
        <w:tc>
          <w:tcPr>
            <w:tcW w:w="2098" w:type="dxa"/>
            <w:vAlign w:val="center"/>
          </w:tcPr>
          <w:p w:rsidR="00B81CD7" w:rsidRPr="00316FC3" w:rsidRDefault="00B81CD7" w:rsidP="00316FC3">
            <w:pPr>
              <w:jc w:val="center"/>
              <w:rPr>
                <w:rFonts w:ascii="Verdana" w:hAnsi="Verdana" w:cs="Verdana"/>
                <w:b/>
                <w:bCs/>
                <w:color w:val="000000"/>
                <w:sz w:val="24"/>
                <w:szCs w:val="24"/>
              </w:rPr>
            </w:pPr>
          </w:p>
        </w:tc>
      </w:tr>
    </w:tbl>
    <w:p w:rsidR="00B81CD7" w:rsidRPr="00316FC3" w:rsidRDefault="00B81CD7" w:rsidP="00B81CD7">
      <w:pPr>
        <w:autoSpaceDE w:val="0"/>
        <w:autoSpaceDN w:val="0"/>
        <w:adjustRightInd w:val="0"/>
        <w:ind w:left="31680" w:hangingChars="224" w:firstLine="31680"/>
        <w:jc w:val="left"/>
        <w:rPr>
          <w:rFonts w:ascii="Verdana" w:hAnsi="Verdana" w:cs="Verdana"/>
          <w:color w:val="000000"/>
          <w:kern w:val="0"/>
          <w:sz w:val="24"/>
          <w:szCs w:val="24"/>
        </w:rPr>
      </w:pPr>
      <w:r w:rsidRPr="00316FC3">
        <w:rPr>
          <w:rFonts w:ascii="Verdana" w:hAnsi="Verdana" w:cs="Verdana"/>
          <w:kern w:val="0"/>
          <w:sz w:val="24"/>
          <w:szCs w:val="24"/>
        </w:rPr>
        <w:t xml:space="preserve">Q2. Consider sending a 1500-bytes datagram into a link that has an MTU of 500 bytes.Suppose the original datagram is stamped with the identification (ID)numberX(Hint: The IPv4 header is 20bytes long). </w:t>
      </w:r>
      <w:r w:rsidRPr="00316FC3">
        <w:rPr>
          <w:rFonts w:ascii="Verdana" w:hAnsi="Verdana" w:cs="Verdana"/>
          <w:color w:val="000000"/>
          <w:kern w:val="0"/>
          <w:sz w:val="24"/>
          <w:szCs w:val="24"/>
        </w:rPr>
        <w:t>How many fragments are generated? What are the values of the fragmentation-related fields in the generated IP datagram(s)?</w:t>
      </w:r>
    </w:p>
    <w:p w:rsidR="00B81CD7" w:rsidRPr="00316FC3" w:rsidRDefault="00B81CD7" w:rsidP="00316FC3">
      <w:pPr>
        <w:autoSpaceDE w:val="0"/>
        <w:autoSpaceDN w:val="0"/>
        <w:adjustRightInd w:val="0"/>
        <w:jc w:val="left"/>
        <w:rPr>
          <w:rFonts w:ascii="Verdana" w:hAnsi="Verdana" w:cs="Verdana"/>
          <w:kern w:val="0"/>
          <w:sz w:val="24"/>
          <w:szCs w:val="24"/>
        </w:rPr>
      </w:pPr>
    </w:p>
    <w:p w:rsidR="00B81CD7" w:rsidRPr="00316FC3" w:rsidRDefault="00B81CD7" w:rsidP="00316FC3">
      <w:pPr>
        <w:autoSpaceDE w:val="0"/>
        <w:autoSpaceDN w:val="0"/>
        <w:adjustRightInd w:val="0"/>
        <w:jc w:val="left"/>
        <w:rPr>
          <w:rFonts w:ascii="Verdana" w:hAnsi="Verdana" w:cs="Verdana"/>
          <w:kern w:val="0"/>
          <w:sz w:val="24"/>
          <w:szCs w:val="24"/>
        </w:rPr>
      </w:pPr>
    </w:p>
    <w:p w:rsidR="00B81CD7" w:rsidRPr="00316FC3" w:rsidRDefault="00B81CD7" w:rsidP="00316FC3">
      <w:pPr>
        <w:rPr>
          <w:rFonts w:ascii="Verdana" w:hAnsi="Verdana" w:cs="Verdana"/>
          <w:b/>
          <w:bCs/>
          <w:kern w:val="0"/>
          <w:sz w:val="24"/>
          <w:szCs w:val="24"/>
        </w:rPr>
      </w:pPr>
      <w:r>
        <w:rPr>
          <w:noProof/>
        </w:rPr>
        <w:pict>
          <v:shape id="文本框 338" o:spid="_x0000_s1102" type="#_x0000_t202" style="position:absolute;left:0;text-align:left;margin-left:68.25pt;margin-top:39pt;width:381.75pt;height:343.2pt;z-index:251661824;visibility:visible" o:allowincell="f">
            <v:shadow on="t" offset="3pt,4pt"/>
            <v:textbox>
              <w:txbxContent>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A: 220 nankai.edu.cn simple mail transfer service ready</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HELO tjut.edu.cn</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A: 250 nankai.edu.cn Hello tjut.edu.cn, please to meet you</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MAIL FROM: &lt;sunny@tjut.edu.cn&gt;</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A: 250 mail accepted</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RCPT TO: &lt;bob@nankai.edu.cn&gt;</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A: 250 recipient accepted</w:t>
                  </w:r>
                </w:p>
                <w:p w:rsidR="00B81CD7" w:rsidRPr="00780C77" w:rsidRDefault="00B81CD7" w:rsidP="00316FC3">
                  <w:pPr>
                    <w:rPr>
                      <w:rFonts w:ascii="Verdana" w:hAnsi="Verdana" w:cs="Verdana"/>
                      <w:sz w:val="24"/>
                      <w:szCs w:val="24"/>
                    </w:rPr>
                  </w:pPr>
                  <w:r w:rsidRPr="00780C77">
                    <w:rPr>
                      <w:rFonts w:ascii="Verdana" w:hAnsi="Verdana" w:cs="Verdana"/>
                      <w:kern w:val="0"/>
                      <w:sz w:val="24"/>
                      <w:szCs w:val="24"/>
                    </w:rPr>
                    <w:t xml:space="preserve">B: RCPT TO: </w:t>
                  </w:r>
                  <w:r w:rsidRPr="00780C77">
                    <w:rPr>
                      <w:rFonts w:ascii="Verdana" w:hAnsi="Verdana" w:cs="Verdana"/>
                      <w:sz w:val="24"/>
                      <w:szCs w:val="24"/>
                    </w:rPr>
                    <w:t>&lt;tom@nankai.edu.cn&gt;</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A: 550 no such user here</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RCPT TO: &lt;alice@nankai.edu.cn&gt;</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A: 250 recipient accepted</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DATA</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A: 354 start mail input; end with &lt;CR&gt;&lt;LF&gt;.&lt;CR&gt;&lt;LF&gt;</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Date: Sat 14 June 2003 13:26:31 BJ</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From: sunny@tjut.edu.cn</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 . . . . .</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 . . . . .</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A: 250 OK</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B: QUIT</w:t>
                  </w:r>
                </w:p>
                <w:p w:rsidR="00B81CD7" w:rsidRPr="00780C77" w:rsidRDefault="00B81CD7" w:rsidP="00316FC3">
                  <w:pPr>
                    <w:rPr>
                      <w:rFonts w:ascii="Verdana" w:hAnsi="Verdana" w:cs="Verdana"/>
                      <w:kern w:val="0"/>
                      <w:sz w:val="24"/>
                      <w:szCs w:val="24"/>
                    </w:rPr>
                  </w:pPr>
                  <w:r w:rsidRPr="00780C77">
                    <w:rPr>
                      <w:rFonts w:ascii="Verdana" w:hAnsi="Verdana" w:cs="Verdana"/>
                      <w:kern w:val="0"/>
                      <w:sz w:val="24"/>
                      <w:szCs w:val="24"/>
                    </w:rPr>
                    <w:t>A: 221 nankai.edu.cn service closing transmission channel.</w:t>
                  </w:r>
                </w:p>
              </w:txbxContent>
            </v:textbox>
            <w10:wrap type="topAndBottom"/>
            <w10:anchorlock/>
          </v:shape>
        </w:pict>
      </w:r>
      <w:r w:rsidRPr="00316FC3">
        <w:rPr>
          <w:rFonts w:ascii="Verdana" w:hAnsi="Verdana" w:cs="Verdana"/>
          <w:kern w:val="0"/>
          <w:sz w:val="24"/>
          <w:szCs w:val="24"/>
        </w:rPr>
        <w:t>3.The following transcript is a mail transfer session between hosts A and B using TCP/IP. According to the session, answer the questions.</w:t>
      </w:r>
      <w:r w:rsidRPr="00316FC3">
        <w:rPr>
          <w:rFonts w:ascii="Verdana" w:hAnsi="Verdana" w:cs="Verdana"/>
          <w:b/>
          <w:bCs/>
          <w:kern w:val="0"/>
          <w:sz w:val="24"/>
          <w:szCs w:val="24"/>
        </w:rPr>
        <w:t xml:space="preserve"> (10 pts)</w:t>
      </w:r>
    </w:p>
    <w:p w:rsidR="00B81CD7" w:rsidRPr="00316FC3" w:rsidRDefault="00B81CD7" w:rsidP="00316FC3">
      <w:pPr>
        <w:spacing w:line="360" w:lineRule="auto"/>
        <w:rPr>
          <w:rFonts w:ascii="Verdana" w:hAnsi="Verdana" w:cs="Verdana"/>
          <w:kern w:val="0"/>
          <w:sz w:val="24"/>
          <w:szCs w:val="24"/>
        </w:rPr>
      </w:pPr>
      <w:r w:rsidRPr="00316FC3">
        <w:rPr>
          <w:rFonts w:ascii="Verdana" w:hAnsi="Verdana" w:cs="Verdana"/>
          <w:kern w:val="0"/>
          <w:sz w:val="24"/>
          <w:szCs w:val="24"/>
        </w:rPr>
        <w:t xml:space="preserve">Q1. What is the whole name of the sender’s host? </w:t>
      </w:r>
    </w:p>
    <w:p w:rsidR="00B81CD7" w:rsidRPr="00316FC3" w:rsidRDefault="00B81CD7" w:rsidP="00316FC3">
      <w:pPr>
        <w:spacing w:line="360" w:lineRule="auto"/>
        <w:rPr>
          <w:rFonts w:ascii="Verdana" w:hAnsi="Verdana" w:cs="Verdana"/>
          <w:kern w:val="0"/>
          <w:sz w:val="24"/>
          <w:szCs w:val="24"/>
        </w:rPr>
      </w:pPr>
      <w:r w:rsidRPr="00316FC3">
        <w:rPr>
          <w:rFonts w:ascii="Verdana" w:hAnsi="Verdana" w:cs="Verdana"/>
          <w:kern w:val="0"/>
          <w:sz w:val="24"/>
          <w:szCs w:val="24"/>
        </w:rPr>
        <w:t>Q2. What is the user name of the sender?</w:t>
      </w:r>
    </w:p>
    <w:p w:rsidR="00B81CD7" w:rsidRPr="00316FC3" w:rsidRDefault="00B81CD7" w:rsidP="00316FC3">
      <w:pPr>
        <w:spacing w:line="360" w:lineRule="auto"/>
        <w:rPr>
          <w:rFonts w:ascii="Verdana" w:hAnsi="Verdana" w:cs="Verdana"/>
          <w:kern w:val="0"/>
          <w:sz w:val="24"/>
          <w:szCs w:val="24"/>
        </w:rPr>
      </w:pPr>
      <w:r w:rsidRPr="00316FC3">
        <w:rPr>
          <w:rFonts w:ascii="Verdana" w:hAnsi="Verdana" w:cs="Verdana"/>
          <w:kern w:val="0"/>
          <w:sz w:val="24"/>
          <w:szCs w:val="24"/>
        </w:rPr>
        <w:t>Q3. What is the whole name of the receiver’s host?</w:t>
      </w:r>
    </w:p>
    <w:p w:rsidR="00B81CD7" w:rsidRPr="00316FC3" w:rsidRDefault="00B81CD7" w:rsidP="00316FC3">
      <w:pPr>
        <w:spacing w:line="360" w:lineRule="auto"/>
        <w:rPr>
          <w:rFonts w:ascii="Verdana" w:hAnsi="Verdana" w:cs="Verdana"/>
          <w:kern w:val="0"/>
          <w:sz w:val="24"/>
          <w:szCs w:val="24"/>
        </w:rPr>
      </w:pPr>
      <w:r w:rsidRPr="00316FC3">
        <w:rPr>
          <w:rFonts w:ascii="Verdana" w:hAnsi="Verdana" w:cs="Verdana"/>
          <w:kern w:val="0"/>
          <w:sz w:val="24"/>
          <w:szCs w:val="24"/>
        </w:rPr>
        <w:t>Q4. How many users does the sender want to send the E-mail?</w:t>
      </w:r>
    </w:p>
    <w:p w:rsidR="00B81CD7" w:rsidRPr="00316FC3" w:rsidRDefault="00B81CD7" w:rsidP="00316FC3">
      <w:pPr>
        <w:spacing w:line="360" w:lineRule="auto"/>
        <w:rPr>
          <w:rFonts w:ascii="Verdana" w:hAnsi="Verdana" w:cs="Verdana"/>
          <w:kern w:val="0"/>
          <w:sz w:val="24"/>
          <w:szCs w:val="24"/>
        </w:rPr>
      </w:pPr>
      <w:r w:rsidRPr="00316FC3">
        <w:rPr>
          <w:rFonts w:ascii="Verdana" w:hAnsi="Verdana" w:cs="Verdana"/>
          <w:kern w:val="0"/>
          <w:sz w:val="24"/>
          <w:szCs w:val="24"/>
        </w:rPr>
        <w:t>Q5. Which user can not receive the E-mail?</w:t>
      </w:r>
    </w:p>
    <w:p w:rsidR="00B81CD7" w:rsidRPr="00316FC3" w:rsidRDefault="00B81CD7" w:rsidP="00316FC3">
      <w:pPr>
        <w:spacing w:line="360" w:lineRule="auto"/>
        <w:rPr>
          <w:rFonts w:ascii="Verdana" w:hAnsi="Verdana" w:cs="Verdana"/>
          <w:kern w:val="0"/>
          <w:sz w:val="24"/>
          <w:szCs w:val="24"/>
        </w:rPr>
      </w:pPr>
      <w:r w:rsidRPr="00316FC3">
        <w:rPr>
          <w:rFonts w:ascii="Verdana" w:hAnsi="Verdana" w:cs="Verdana"/>
          <w:kern w:val="0"/>
          <w:sz w:val="24"/>
          <w:szCs w:val="24"/>
        </w:rPr>
        <w:t>Q6. How can we know the beginning and the end of the E-mail text?</w:t>
      </w:r>
    </w:p>
    <w:p w:rsidR="00B81CD7" w:rsidRPr="00316FC3" w:rsidRDefault="00B81CD7" w:rsidP="00316FC3">
      <w:pPr>
        <w:spacing w:line="360" w:lineRule="auto"/>
        <w:rPr>
          <w:rFonts w:ascii="Verdana" w:hAnsi="Verdana" w:cs="Verdana"/>
          <w:kern w:val="0"/>
          <w:sz w:val="24"/>
          <w:szCs w:val="24"/>
        </w:rPr>
      </w:pPr>
      <w:r w:rsidRPr="00316FC3">
        <w:rPr>
          <w:rFonts w:ascii="Verdana" w:hAnsi="Verdana" w:cs="Verdana"/>
          <w:kern w:val="0"/>
          <w:sz w:val="24"/>
          <w:szCs w:val="24"/>
        </w:rPr>
        <w:t>Q7. Which protocol is used to transfer E-mail ?</w:t>
      </w:r>
    </w:p>
    <w:p w:rsidR="00B81CD7" w:rsidRPr="0092030C" w:rsidRDefault="00B81CD7" w:rsidP="00316FC3">
      <w:pPr>
        <w:spacing w:line="360" w:lineRule="auto"/>
        <w:rPr>
          <w:rFonts w:ascii="Verdana" w:hAnsi="Verdana" w:cs="Verdana"/>
          <w:kern w:val="0"/>
          <w:sz w:val="24"/>
          <w:szCs w:val="24"/>
        </w:rPr>
      </w:pPr>
      <w:r w:rsidRPr="00316FC3">
        <w:rPr>
          <w:rFonts w:ascii="Verdana" w:hAnsi="Verdana" w:cs="Verdana"/>
          <w:kern w:val="0"/>
          <w:sz w:val="24"/>
          <w:szCs w:val="24"/>
        </w:rPr>
        <w:t>Q8. Which protocol can be used to receiveE-mail ?</w:t>
      </w:r>
    </w:p>
    <w:p w:rsidR="00B81CD7" w:rsidRPr="0092030C" w:rsidRDefault="00B81CD7" w:rsidP="0092030C">
      <w:pPr>
        <w:rPr>
          <w:rFonts w:ascii="Verdana" w:hAnsi="Verdana" w:cs="Verdana"/>
          <w:kern w:val="0"/>
          <w:sz w:val="24"/>
          <w:szCs w:val="24"/>
        </w:rPr>
      </w:pPr>
      <w:r w:rsidRPr="00316FC3">
        <w:rPr>
          <w:rFonts w:ascii="Verdana" w:hAnsi="Verdana" w:cs="Verdana"/>
          <w:kern w:val="0"/>
          <w:sz w:val="24"/>
          <w:szCs w:val="24"/>
        </w:rPr>
        <w:t>Q9. For receiving the mail, what is the port number waiting for the con</w:t>
      </w:r>
      <w:r>
        <w:rPr>
          <w:rFonts w:ascii="Verdana" w:hAnsi="Verdana" w:cs="Verdana"/>
          <w:kern w:val="0"/>
          <w:sz w:val="24"/>
          <w:szCs w:val="24"/>
        </w:rPr>
        <w:t xml:space="preserve">nection on the receiver host?  </w:t>
      </w:r>
    </w:p>
    <w:p w:rsidR="00B81CD7" w:rsidRPr="00316FC3" w:rsidRDefault="00B81CD7" w:rsidP="00316FC3">
      <w:pPr>
        <w:rPr>
          <w:rFonts w:ascii="Verdana" w:hAnsi="Verdana" w:cs="Verdana"/>
          <w:sz w:val="24"/>
          <w:szCs w:val="24"/>
        </w:rPr>
      </w:pPr>
      <w:r w:rsidRPr="00316FC3">
        <w:rPr>
          <w:rFonts w:ascii="Verdana" w:hAnsi="Verdana" w:cs="Verdana"/>
          <w:kern w:val="0"/>
          <w:sz w:val="24"/>
          <w:szCs w:val="24"/>
        </w:rPr>
        <w:t>Q10. What is the name of the transport layer protocol according to E-mail transfer service?</w:t>
      </w:r>
    </w:p>
    <w:p w:rsidR="00B81CD7" w:rsidRPr="00316FC3" w:rsidRDefault="00B81CD7" w:rsidP="00316FC3">
      <w:pPr>
        <w:rPr>
          <w:rFonts w:ascii="Verdana" w:hAnsi="Verdana" w:cs="Verdana"/>
          <w:color w:val="0000FF"/>
          <w:kern w:val="0"/>
          <w:sz w:val="24"/>
          <w:szCs w:val="24"/>
        </w:rPr>
      </w:pPr>
    </w:p>
    <w:p w:rsidR="00B81CD7" w:rsidRPr="00316FC3" w:rsidRDefault="00B81CD7" w:rsidP="00316FC3">
      <w:pPr>
        <w:rPr>
          <w:rFonts w:ascii="Verdana" w:hAnsi="Verdana" w:cs="Verdana"/>
          <w:color w:val="0000FF"/>
          <w:kern w:val="0"/>
          <w:sz w:val="24"/>
          <w:szCs w:val="24"/>
        </w:rPr>
      </w:pPr>
    </w:p>
    <w:p w:rsidR="00B81CD7" w:rsidRPr="00316FC3" w:rsidRDefault="00B81CD7" w:rsidP="007E5D0D">
      <w:pPr>
        <w:autoSpaceDE w:val="0"/>
        <w:autoSpaceDN w:val="0"/>
        <w:adjustRightInd w:val="0"/>
        <w:ind w:left="31680" w:hangingChars="149" w:firstLine="31680"/>
        <w:jc w:val="left"/>
        <w:rPr>
          <w:rFonts w:ascii="Verdana" w:hAnsi="Verdana" w:cs="Verdana"/>
          <w:kern w:val="0"/>
          <w:sz w:val="24"/>
          <w:szCs w:val="24"/>
        </w:rPr>
      </w:pPr>
      <w:r w:rsidRPr="00316FC3">
        <w:rPr>
          <w:rFonts w:ascii="Verdana" w:hAnsi="Verdana" w:cs="Verdana"/>
          <w:kern w:val="0"/>
          <w:sz w:val="24"/>
          <w:szCs w:val="24"/>
        </w:rPr>
        <w:t>4. The figure below shows a network with three routers and 7 hosts.</w:t>
      </w:r>
    </w:p>
    <w:p w:rsidR="00B81CD7" w:rsidRPr="00316FC3" w:rsidRDefault="00B81CD7" w:rsidP="00316FC3">
      <w:pPr>
        <w:autoSpaceDE w:val="0"/>
        <w:autoSpaceDN w:val="0"/>
        <w:adjustRightInd w:val="0"/>
        <w:jc w:val="center"/>
        <w:rPr>
          <w:rFonts w:ascii="Verdana" w:eastAsia="Times New Roman" w:hAnsi="Verdana" w:cs="Times New Roman"/>
          <w:sz w:val="24"/>
          <w:szCs w:val="24"/>
        </w:rPr>
      </w:pPr>
      <w:r>
        <w:rPr>
          <w:noProof/>
        </w:rPr>
      </w:r>
      <w:r w:rsidRPr="006C5F6F">
        <w:rPr>
          <w:rFonts w:ascii="Verdana" w:hAnsi="Verdana" w:cs="Verdana"/>
          <w:noProof/>
          <w:sz w:val="24"/>
          <w:szCs w:val="24"/>
        </w:rPr>
        <w:pict>
          <v:group id="画布 337" o:spid="_x0000_s1103" editas="canvas" style="width:478.6pt;height:284.75pt;mso-position-horizontal-relative:char;mso-position-vertical-relative:line" coordsize="60775,36156">
            <v:shape id="_x0000_s1104" type="#_x0000_t75" style="position:absolute;width:60775;height:36156;visibility:visible">
              <v:fill o:detectmouseclick="t"/>
              <v:path o:connecttype="none"/>
            </v:shape>
            <v:roundrect id="AutoShape 43" o:spid="_x0000_s1105" style="position:absolute;left:6864;top:6330;width:46145;height:27617;visibility:visible;mso-wrap-style:none;v-text-anchor:middle" arcsize="16244f" filled="f" fillcolor="#ccecff">
              <v:stroke dashstyle="dash"/>
            </v:roundrect>
            <v:shape id="Freeform 44" o:spid="_x0000_s1106" style="position:absolute;left:18923;top:11601;width:33889;height:22435;visibility:visible;mso-wrap-style:square;v-text-anchor:top" coordsize="3246,2165" path="m1926,1499r33,-117l2016,1319r180,-204l2256,1025r78,-168l2424,635r50,-207l2478,413r7,-16l2493,359r10,-41l2514,278r10,-37l2532,224r7,-12l2547,199r10,-8l2580,179r19,-9l2615,160r15,-6l2655,141r19,-10l2690,121r19,-11l2728,98r24,-19l2759,77r8,-2l2790,64r29,-12l2850,40r29,-13l2908,19r25,-6l2943,13r9,l2962,11r11,-5l3002,2,3037,r35,l3110,4r31,4l3155,15r13,4l3178,25r6,8l3191,56r8,29l3211,116r11,93l3240,275r,68l3240,355r5,12l3246,473r-12,72l3234,785r-2,145l3230,1003r2,47l3232,1102r2,56l3222,1229r,102l3222,1433r,150l3216,1769r-60,162l3036,1979r-150,12l2676,1997r-222,6l1878,2039r-642,114l1031,2140,840,2129,660,2117r-252,48l222,2129,72,2057,,1985r,-78l36,1853r120,-42l510,1799r234,-12l1038,1769r570,-66l1788,1594r138,-95xe" filled="f" fillcolor="#fcf" stroked="f">
              <v:path arrowok="t" o:connecttype="custom" o:connectlocs="2045299,1432081;2292740,1155405;2436819,888056;2582986,443510;2594471,411386;2613264,329524;2635189,249733;2650850,219682;2669643,197921;2713493,176160;2745859,159581;2791797,135747;2828339,113986;2873233,81863;2888894,77718;2943185,53884;3005828,27978;3062207,13471;3082044,13471;3103969,6217;3170788,0;3247004,4145;3293986,15544;3317999,25906;3331572,58029;3352453,120204;3382731,284965;3382731,367864;3388995,490141;3376466,813447;3372290,1039347;3374378,1141934;3363938,1273536;3363938,1484929;3357673,1833105;3169744,2050715;2793885,2069367;1960731,2112889;1076418,2217549;689075,2193716;231780,2206150;0,2056932;37586,1920149;532467,1864192;1083727,1833105;1866766,1651763" o:connectangles="0,0,0,0,0,0,0,0,0,0,0,0,0,0,0,0,0,0,0,0,0,0,0,0,0,0,0,0,0,0,0,0,0,0,0,0,0,0,0,0,0,0,0,0,0,0"/>
            </v:shape>
            <v:shape id="Freeform 45" o:spid="_x0000_s1107" style="position:absolute;left:6965;top:11017;width:6566;height:16751;visibility:visible;mso-wrap-style:square;v-text-anchor:top" coordsize="630,1617" path="m24,531l,345,24,255,36,177,84,57,144,r47,2l243,6r25,6l295,21r27,10l347,46r27,18l403,87r29,27l461,143r30,29l515,203r25,29l559,257r17,23l588,301r8,21l605,340r10,40l621,423r7,48l630,498r,27l628,550r-7,27l611,602r-19,25l580,637r-17,11l545,658r-21,10l478,687r-50,17l378,724r-43,19l314,755r-17,11l283,780r-11,13l258,824r-8,35l250,897r2,39l260,975r10,36l283,1042r8,12l297,1067r17,16l378,1221r56,76l466,1357r14,116l390,1560r-126,18l144,1617,72,1575,39,1434,24,1317,18,1101,2,1052r5,-14l9,1025r,-8l9,1011,7,994,30,897,19,839r8,-36l32,772r2,-23l34,733,32,720r,-10l24,531xe" filled="f" fillcolor="#fcf" stroked="f">
              <v:path arrowok="t" o:connecttype="custom" o:connectlocs="0,357403;37519,183363;150078,0;253256,6216;307451,21755;361646,47654;420009,90128;480457,148141;536736,210298;582593,266239;612817,311821;630535,352223;647210,438207;656590,515903;654506,569772;636788,623641;604480,659900;568002,681655;498175,711697;393954,750027;327253,782142;294944,808040;268889,853622;260552,929247;270974,1010051;294944,1079459;309535,1105358;393954,1264894;485668,1405783;406460,1616081;150078,1675130;40646,1485551;18760,1140580;7295,1075315;9380,1053560;7295,1029734;19802,869161;33351,799753;35435,759351;33351,735524" o:connectangles="0,0,0,0,0,0,0,0,0,0,0,0,0,0,0,0,0,0,0,0,0,0,0,0,0,0,0,0,0,0,0,0,0,0,0,0,0,0,0,0"/>
            </v:shape>
            <v:shape id="Freeform 46" o:spid="_x0000_s1108" style="position:absolute;left:16789;top:15481;width:7728;height:7715;visibility:visible;mso-wrap-style:square;v-text-anchor:top" coordsize="741,744" path="m204,648l303,534r21,-33l390,423r16,-21l444,363r39,-40l527,284r41,-35l591,234r23,-14l664,193r23,-13l707,168r17,-13l734,141r7,-15l741,110,738,93,732,77,724,60,714,45,703,35,693,25,680,16,666,10,630,2,612,,573,24r-98,86l460,128r-18,19l423,168r-44,48l334,261r-23,21l290,303r-23,18l242,338r-50,31l126,441,72,519,27,603,,675r15,60l36,744r69,l204,648xe" filled="f" fillcolor="#fcf" stroked="f">
              <v:path arrowok="t" o:connecttype="custom" o:connectlocs="212753,671973;316001,553756;337902,519535;406734,438649;423421,416872;463051,376430;503725,334950;549613,294507;592372,258212;616359,242657;640346,228139;692491,200140;716478,186659;737336,174215;755066,160734;765495,146216;772795,130661;772795,114070;769666,96441;763409,79849;755066,62220;744636,46665;733164,36295;722735,25925;709178,16592;694577,10370;657032,2074;638260,0;597586,24888;495381,114070;479738,132735;460965,152438;441150,174215;395262,223991;348331,270656;324344,292433;302443,314210;278456,332876;252384,350505;200238,382652;131406,457315;75089,538201;28159,625309;0,699972;15644,762192;37545,771525;109505,771525;212753,671973" o:connectangles="0,0,0,0,0,0,0,0,0,0,0,0,0,0,0,0,0,0,0,0,0,0,0,0,0,0,0,0,0,0,0,0,0,0,0,0,0,0,0,0,0,0,0,0,0,0,0,0"/>
            </v:shape>
            <v:shape id="Freeform 47" o:spid="_x0000_s1109" style="position:absolute;left:28136;top:15443;width:6877;height:8642;visibility:visible;mso-wrap-style:square;v-text-anchor:top" coordsize="657,832" path="m39,17l49,10,60,4,72,2,87,r74,36l289,168,421,320r92,152l657,756r-28,76l541,824,433,672,381,556,285,416,237,344,197,304,153,268,124,232,91,214,62,197,33,168,,91,6,73,27,42,35,27,39,17xe" filled="f" fillcolor="#fcf" stroked="f">
              <v:path arrowok="t" o:connecttype="custom" o:connectlocs="40823,17659;51290,10387;62804,4155;75365,2077;91066,0;168524,37395;302506,174509;440676,332398;536975,490287;687705,785290;658396,864235;566284,855925;453236,698036;398806,577542;298320,432118;248076,357328;206207,315778;160150,278383;129795,240989;95253,222291;64898,204633;34542,174509;0,94526;6280,75828;28262,43627;36636,28046;40823,17659" o:connectangles="0,0,0,0,0,0,0,0,0,0,0,0,0,0,0,0,0,0,0,0,0,0,0,0,0,0,0"/>
            </v:shape>
            <v:rect id="Rectangle 48" o:spid="_x0000_s1110" style="position:absolute;left:8007;top:25977;width:7302;height:197;visibility:visible" fillcolor="black" stroked="f"/>
            <v:shape id="Freeform 49" o:spid="_x0000_s1111" style="position:absolute;left:4000;top:22186;width:4007;height:216;visibility:visible;mso-wrap-style:square;v-text-anchor:top" coordsize="386,21" path="m,2l,21,386,19,386,,,2xe" fillcolor="black" stroked="f">
              <v:path arrowok="t" o:connecttype="custom" o:connectlocs="0,2056;0,21590;400685,19534;400685,0;0,2056" o:connectangles="0,0,0,0,0"/>
            </v:shape>
            <v:rect id="Rectangle 50" o:spid="_x0000_s1112" style="position:absolute;left:4000;top:14376;width:4007;height:184;visibility:visible" fillcolor="black" stroked="f"/>
            <v:shape id="Freeform 51" o:spid="_x0000_s1113" style="position:absolute;left:14757;top:13785;width:11201;height:11595;visibility:visible;mso-wrap-style:square;v-text-anchor:top" coordsize="945,888" path="m,876r12,12l945,12,932,,,876xe" fillcolor="black">
              <v:path arrowok="t" o:connecttype="custom" o:connectlocs="0,1143841;14224,1159510;1120140,15669;1104731,0;0,1143841" o:connectangles="0,0,0,0,0"/>
            </v:shape>
            <v:shape id="Freeform 52" o:spid="_x0000_s1114" style="position:absolute;left:12623;top:6191;width:35541;height:6255;visibility:visible;mso-wrap-style:square;v-text-anchor:top" coordsize="3403,603" path="m237,84l402,60r78,l591,42,675,21,799,r91,8l1000,23r21,4l1054,33r32,2l1117,35r18,l1156,35r21,l1202,35r29,l1262,35r37,l1341,37r48,l1437,35r101,-2l1586,31r48,-2l1680,27r41,-2l1883,21r21,2l1927,27r25,2l2006,37r56,9l2118,54r56,8l2222,71r22,2l2263,75r33,l2334,75r43,2l2404,77r27,-2l2504,67r71,-11l2645,44,2791,21r39,-2l2847,19r20,l2888,21r25,l2965,23r56,2l3075,27r54,4l3154,33r23,4l3198,40r18,4l3256,67r41,22l3339,112r39,25l3391,168r12,31l3401,291r-4,89l3395,392r-6,11l3380,413r-8,8l3347,438r-31,15l3285,463r-31,6l3227,475r-23,5l3189,486r-14,4l3154,496r-19,2l3117,500r-21,-2l3081,498r-12,-2l3052,496r-18,-2l3011,492r-25,l2950,484r-35,-7l2880,471r-38,-4l2793,453r-48,-11l2695,436r-50,-6l2546,426r-102,-2l2379,419r-62,-2l2253,421,1907,402r-212,4l1487,410r-80,-4l1291,398r-176,48l994,471r-106,6l780,486r-18,2l745,488r-40,28l633,549r-48,27l531,576r-42,12l438,591r-69,9l285,591r-69,12l150,588,93,546,60,513,24,480,,399,6,291,33,216r78,-84l237,84xe" filled="f" fillcolor="#fcf" stroked="f">
              <v:path arrowok="t" o:connecttype="custom" o:connectlocs="501312,62236;834476,0;1066333,28006;1166595,36305;1229259,36305;1318033,36305;1450672,38379;1656419,32155;1797413,25932;2012560,28006;2153554,47715;2320658,73646;2397944,77795;2510739,79870;2689331,58087;2955653,19708;3016229,21783;3155134,25932;3294039,34230;3358792,45640;3487253,116174;3554095,206417;3545740,406611;3521719,436692;3430856,480257;3346259,497891;3294039,514487;3233464,516561;3187510,514487;3118580,510338;3007874,488555;2866879,458474;2659044,441878;2419876,432542;1770259,421132;1348321,412834;927428,494779;778078,506189;610974,597469;457447,613028;225591,625475;62664,532121;6266,301846;247523,87131" o:connectangles="0,0,0,0,0,0,0,0,0,0,0,0,0,0,0,0,0,0,0,0,0,0,0,0,0,0,0,0,0,0,0,0,0,0,0,0,0,0,0,0,0,0,0,0"/>
            </v:shape>
            <v:shape id="Freeform 53" o:spid="_x0000_s1115" style="position:absolute;left:27190;top:13658;width:8395;height:11246;visibility:visible;mso-wrap-style:square;v-text-anchor:top" coordsize="1094,901" path="m1082,901r12,-14l12,,,15,1082,901xe" fillcolor="black" stroked="f">
              <v:path arrowok="t" o:connecttype="custom" o:connectlocs="830262,1124585;839470,1107111;9208,0;0,18722;830262,1124585" o:connectangles="0,0,0,0,0"/>
            </v:shape>
            <v:rect id="Rectangle 54" o:spid="_x0000_s1116" style="position:absolute;left:51600;top:22618;width:4438;height:184;visibility:visible" fillcolor="black" stroked="f"/>
            <v:rect id="Rectangle 55" o:spid="_x0000_s1117" style="position:absolute;left:51689;top:14884;width:4425;height:190;visibility:visible" fillcolor="black" stroked="f"/>
            <v:group id="Group 56" o:spid="_x0000_s1118" style="position:absolute;left:1397;top:19227;width:3581;height:3658" coordorigin="101,2294" coordsize="343,353">
              <v:group id="Group 57" o:spid="_x0000_s1119" style="position:absolute;left:109;top:2301;width:335;height:346" coordorigin="109,2301" coordsize="335,346">
                <v:shape id="Freeform 58" o:spid="_x0000_s1120" style="position:absolute;left:118;top:2480;width:316;height:34;visibility:visible;mso-wrap-style:square;v-text-anchor:top" coordsize="316,34" path="m,34l37,,278,r38,34l,34xe" fillcolor="black" stroked="f">
                  <v:path arrowok="t" o:connecttype="custom" o:connectlocs="0,34;37,0;278,0;316,34;0,34" o:connectangles="0,0,0,0,0"/>
                </v:shape>
                <v:shape id="Freeform 59" o:spid="_x0000_s1121" style="position:absolute;left:118;top:2480;width:316;height:34;visibility:visible;mso-wrap-style:square;v-text-anchor:top" coordsize="316,34" path="m,34l37,,278,r38,34l,34xe" fillcolor="black" stroked="f">
                  <v:path arrowok="t" o:connecttype="custom" o:connectlocs="0,34;37,0;278,0;316,34;0,34" o:connectangles="0,0,0,0,0"/>
                </v:shape>
                <v:shape id="Freeform 60" o:spid="_x0000_s1122" style="position:absolute;left:165;top:2301;width:223;height:23;visibility:visible;mso-wrap-style:square;v-text-anchor:top" coordsize="223,23" path="m,23l27,,196,r27,23l,23xe" fillcolor="black" stroked="f">
                  <v:path arrowok="t" o:connecttype="custom" o:connectlocs="0,23;27,0;196,0;223,23;0,23" o:connectangles="0,0,0,0,0"/>
                </v:shape>
                <v:shape id="Freeform 61" o:spid="_x0000_s1123" style="position:absolute;left:165;top:2301;width:223;height:23;visibility:visible;mso-wrap-style:square;v-text-anchor:top" coordsize="223,23" path="m,23l27,,196,r27,23l,23xe" fillcolor="black" stroked="f">
                  <v:path arrowok="t" o:connecttype="custom" o:connectlocs="0,23;27,0;196,0;223,23;0,23" o:connectangles="0,0,0,0,0"/>
                </v:shape>
                <v:rect id="Rectangle 62" o:spid="_x0000_s1124" style="position:absolute;left:165;top:2324;width:223;height:175;visibility:visible" fillcolor="black" stroked="f"/>
                <v:rect id="Rectangle 63" o:spid="_x0000_s1125" style="position:absolute;left:120;top:2512;width:314;height:78;visibility:visible" fillcolor="black" stroked="f"/>
                <v:rect id="Rectangle 64" o:spid="_x0000_s1126" style="position:absolute;left:186;top:2345;width:182;height:135;visibility:visible" fillcolor="black" stroked="f"/>
                <v:line id="Line 65" o:spid="_x0000_s1127" style="position:absolute;flip:x;visibility:visible" from="335,2541" to="409,2542" o:connectortype="straight"/>
                <v:group id="Group 66" o:spid="_x0000_s1128" style="position:absolute;left:109;top:2596;width:335;height:51" coordorigin="109,2596" coordsize="335,51">
                  <v:shape id="Freeform 67" o:spid="_x0000_s1129" style="position:absolute;left:109;top:2596;width:335;height:38;visibility:visible;mso-wrap-style:square;v-text-anchor:top" coordsize="335,38" path="m,38l40,,296,r39,38l,38xe" fillcolor="black" stroked="f">
                    <v:path arrowok="t" o:connecttype="custom" o:connectlocs="0,38;40,0;296,0;335,38;0,38" o:connectangles="0,0,0,0,0"/>
                  </v:shape>
                  <v:shape id="Freeform 68" o:spid="_x0000_s1130" style="position:absolute;left:109;top:2596;width:335;height:38;visibility:visible;mso-wrap-style:square;v-text-anchor:top" coordsize="335,38" path="m,38l40,,296,r39,38l,38xe" fillcolor="black" stroked="f">
                    <v:path arrowok="t" o:connecttype="custom" o:connectlocs="0,38;40,0;296,0;335,38;0,38" o:connectangles="0,0,0,0,0"/>
                  </v:shape>
                  <v:rect id="Rectangle 69" o:spid="_x0000_s1131" style="position:absolute;left:112;top:2632;width:330;height:15;visibility:visible" fillcolor="black" stroked="f"/>
                </v:group>
              </v:group>
              <v:group id="Group 70" o:spid="_x0000_s1132" style="position:absolute;left:101;top:2294;width:335;height:347" coordorigin="101,2294" coordsize="335,347">
                <v:shape id="Freeform 71" o:spid="_x0000_s1133" style="position:absolute;left:109;top:2474;width:316;height:34;visibility:visible;mso-wrap-style:square;v-text-anchor:top" coordsize="316,34" path="m,34l38,,279,r37,34l,34xe" fillcolor="#c9c9b6" stroked="f">
                  <v:path arrowok="t" o:connecttype="custom" o:connectlocs="0,34;38,0;279,0;316,34;0,34" o:connectangles="0,0,0,0,0"/>
                </v:shape>
                <v:shape id="Freeform 72" o:spid="_x0000_s1134" style="position:absolute;left:109;top:2474;width:316;height:34;visibility:visible;mso-wrap-style:square;v-text-anchor:top" coordsize="316,34" path="m,34l38,,279,r37,34l,34xe" fillcolor="#c9c9b6" stroked="f">
                  <v:path arrowok="t" o:connecttype="custom" o:connectlocs="0,34;38,0;279,0;316,34;0,34" o:connectangles="0,0,0,0,0"/>
                </v:shape>
                <v:shape id="Freeform 73" o:spid="_x0000_s1135" style="position:absolute;left:157;top:2294;width:223;height:24;visibility:visible;mso-wrap-style:square;v-text-anchor:top" coordsize="223,24" path="m,24l27,,196,r27,24l,24xe" fillcolor="#c9c9b6" stroked="f">
                  <v:path arrowok="t" o:connecttype="custom" o:connectlocs="0,24;27,0;196,0;223,24;0,24" o:connectangles="0,0,0,0,0"/>
                </v:shape>
                <v:shape id="Freeform 74" o:spid="_x0000_s1136" style="position:absolute;left:157;top:2294;width:223;height:24;visibility:visible;mso-wrap-style:square;v-text-anchor:top" coordsize="223,24" path="m,24l27,,196,r27,24l,24xe" fillcolor="#c9c9b6" stroked="f">
                  <v:path arrowok="t" o:connecttype="custom" o:connectlocs="0,24;27,0;196,0;223,24;0,24" o:connectangles="0,0,0,0,0"/>
                </v:shape>
                <v:rect id="Rectangle 75" o:spid="_x0000_s1137" style="position:absolute;left:157;top:2318;width:223;height:175;visibility:visible" fillcolor="#b7b79d" stroked="f"/>
                <v:rect id="Rectangle 76" o:spid="_x0000_s1138" style="position:absolute;left:112;top:2506;width:313;height:78;visibility:visible" fillcolor="#b7b79d" stroked="f"/>
                <v:rect id="Rectangle 77" o:spid="_x0000_s1139" style="position:absolute;left:178;top:2339;width:181;height:135;visibility:visible" stroked="f"/>
                <v:line id="Line 78" o:spid="_x0000_s1140" style="position:absolute;flip:x;visibility:visible" from="326,2535" to="401,2536" o:connectortype="straight"/>
                <v:group id="Group 79" o:spid="_x0000_s1141" style="position:absolute;left:101;top:2590;width:335;height:51" coordorigin="101,2590" coordsize="335,51">
                  <v:shape id="Freeform 80" o:spid="_x0000_s1142" style="position:absolute;left:101;top:2590;width:335;height:38;visibility:visible;mso-wrap-style:square;v-text-anchor:top" coordsize="335,38" path="m,38l39,,295,r40,38l,38xe" fillcolor="#c9c9b6" stroked="f">
                    <v:path arrowok="t" o:connecttype="custom" o:connectlocs="0,38;39,0;295,0;335,38;0,38" o:connectangles="0,0,0,0,0"/>
                  </v:shape>
                  <v:shape id="Freeform 81" o:spid="_x0000_s1143" style="position:absolute;left:101;top:2590;width:335;height:38;visibility:visible;mso-wrap-style:square;v-text-anchor:top" coordsize="335,38" path="m,38l39,,295,r40,38l,38xe" fillcolor="#c9c9b6" stroked="f">
                    <v:path arrowok="t" o:connecttype="custom" o:connectlocs="0,38;39,0;295,0;335,38;0,38" o:connectangles="0,0,0,0,0"/>
                  </v:shape>
                  <v:rect id="Rectangle 82" o:spid="_x0000_s1144" style="position:absolute;left:103;top:2626;width:331;height:15;visibility:visible" fillcolor="#bab79d" stroked="f"/>
                </v:group>
              </v:group>
            </v:group>
            <v:group id="Group 83" o:spid="_x0000_s1145" style="position:absolute;left:1397;top:11398;width:3581;height:3664" coordorigin="101,1539" coordsize="343,352">
              <v:group id="Group 84" o:spid="_x0000_s1146" style="position:absolute;left:109;top:1545;width:335;height:346" coordorigin="109,1545" coordsize="335,346">
                <v:shape id="Freeform 85" o:spid="_x0000_s1147" style="position:absolute;left:118;top:1724;width:316;height:34;visibility:visible;mso-wrap-style:square;v-text-anchor:top" coordsize="316,34" path="m,34l37,,278,r38,34l,34xe" fillcolor="black" stroked="f">
                  <v:path arrowok="t" o:connecttype="custom" o:connectlocs="0,34;37,0;278,0;316,34;0,34" o:connectangles="0,0,0,0,0"/>
                </v:shape>
                <v:shape id="Freeform 86" o:spid="_x0000_s1148" style="position:absolute;left:118;top:1724;width:316;height:34;visibility:visible;mso-wrap-style:square;v-text-anchor:top" coordsize="316,34" path="m,34l37,,278,r38,34l,34xe" fillcolor="black" stroked="f">
                  <v:path arrowok="t" o:connecttype="custom" o:connectlocs="0,34;37,0;278,0;316,34;0,34" o:connectangles="0,0,0,0,0"/>
                </v:shape>
                <v:shape id="Freeform 87" o:spid="_x0000_s1149" style="position:absolute;left:165;top:1545;width:223;height:23;visibility:visible;mso-wrap-style:square;v-text-anchor:top" coordsize="223,23" path="m,23l27,,196,r27,23l,23xe" fillcolor="black" stroked="f">
                  <v:path arrowok="t" o:connecttype="custom" o:connectlocs="0,23;27,0;196,0;223,23;0,23" o:connectangles="0,0,0,0,0"/>
                </v:shape>
                <v:shape id="Freeform 88" o:spid="_x0000_s1150" style="position:absolute;left:165;top:1545;width:223;height:23;visibility:visible;mso-wrap-style:square;v-text-anchor:top" coordsize="223,23" path="m,23l27,,196,r27,23l,23xe" fillcolor="black" stroked="f">
                  <v:path arrowok="t" o:connecttype="custom" o:connectlocs="0,23;27,0;196,0;223,23;0,23" o:connectangles="0,0,0,0,0"/>
                </v:shape>
                <v:rect id="Rectangle 89" o:spid="_x0000_s1151" style="position:absolute;left:165;top:1568;width:223;height:175;visibility:visible" fillcolor="black" stroked="f"/>
                <v:rect id="Rectangle 90" o:spid="_x0000_s1152" style="position:absolute;left:120;top:1756;width:314;height:78;visibility:visible" fillcolor="black" stroked="f"/>
                <v:rect id="Rectangle 91" o:spid="_x0000_s1153" style="position:absolute;left:186;top:1589;width:182;height:135;visibility:visible" fillcolor="black" stroked="f"/>
                <v:line id="Line 92" o:spid="_x0000_s1154" style="position:absolute;flip:x;visibility:visible" from="335,1786" to="409,1787" o:connectortype="straight"/>
                <v:group id="Group 93" o:spid="_x0000_s1155" style="position:absolute;left:109;top:1841;width:335;height:50" coordorigin="109,1841" coordsize="335,50">
                  <v:shape id="Freeform 94" o:spid="_x0000_s1156" style="position:absolute;left:109;top:1841;width:335;height:38;visibility:visible;mso-wrap-style:square;v-text-anchor:top" coordsize="335,38" path="m,38l40,,296,r39,38l,38xe" fillcolor="black" stroked="f">
                    <v:path arrowok="t" o:connecttype="custom" o:connectlocs="0,38;40,0;296,0;335,38;0,38" o:connectangles="0,0,0,0,0"/>
                  </v:shape>
                  <v:shape id="Freeform 95" o:spid="_x0000_s1157" style="position:absolute;left:109;top:1841;width:335;height:38;visibility:visible;mso-wrap-style:square;v-text-anchor:top" coordsize="335,38" path="m,38l40,,296,r39,38l,38xe" fillcolor="black" stroked="f">
                    <v:path arrowok="t" o:connecttype="custom" o:connectlocs="0,38;40,0;296,0;335,38;0,38" o:connectangles="0,0,0,0,0"/>
                  </v:shape>
                  <v:rect id="Rectangle 96" o:spid="_x0000_s1158" style="position:absolute;left:112;top:1876;width:330;height:15;visibility:visible" fillcolor="black" stroked="f"/>
                </v:group>
              </v:group>
              <v:group id="Group 97" o:spid="_x0000_s1159" style="position:absolute;left:101;top:1539;width:335;height:346" coordorigin="101,1539" coordsize="335,346">
                <v:shape id="Freeform 98" o:spid="_x0000_s1160" style="position:absolute;left:109;top:1718;width:316;height:34;visibility:visible;mso-wrap-style:square;v-text-anchor:top" coordsize="316,34" path="m,34l38,,279,r37,34l,34xe" fillcolor="#c9c9b6" stroked="f">
                  <v:path arrowok="t" o:connecttype="custom" o:connectlocs="0,34;38,0;279,0;316,34;0,34" o:connectangles="0,0,0,0,0"/>
                </v:shape>
                <v:shape id="Freeform 99" o:spid="_x0000_s1161" style="position:absolute;left:109;top:1718;width:316;height:34;visibility:visible;mso-wrap-style:square;v-text-anchor:top" coordsize="316,34" path="m,34l38,,279,r37,34l,34xe" fillcolor="#c9c9b6" stroked="f">
                  <v:path arrowok="t" o:connecttype="custom" o:connectlocs="0,34;38,0;279,0;316,34;0,34" o:connectangles="0,0,0,0,0"/>
                </v:shape>
                <v:shape id="Freeform 100" o:spid="_x0000_s1162" style="position:absolute;left:157;top:1539;width:223;height:23;visibility:visible;mso-wrap-style:square;v-text-anchor:top" coordsize="223,23" path="m,23l27,,196,r27,23l,23xe" fillcolor="#c9c9b6" stroked="f">
                  <v:path arrowok="t" o:connecttype="custom" o:connectlocs="0,23;27,0;196,0;223,23;0,23" o:connectangles="0,0,0,0,0"/>
                </v:shape>
                <v:shape id="Freeform 101" o:spid="_x0000_s1163" style="position:absolute;left:157;top:1539;width:223;height:23;visibility:visible;mso-wrap-style:square;v-text-anchor:top" coordsize="223,23" path="m,23l27,,196,r27,23l,23xe" fillcolor="#c9c9b6" stroked="f">
                  <v:path arrowok="t" o:connecttype="custom" o:connectlocs="0,23;27,0;196,0;223,23;0,23" o:connectangles="0,0,0,0,0"/>
                </v:shape>
                <v:rect id="Rectangle 102" o:spid="_x0000_s1164" style="position:absolute;left:157;top:1562;width:223;height:175;visibility:visible" fillcolor="#b7b79d" stroked="f"/>
                <v:rect id="Rectangle 103" o:spid="_x0000_s1165" style="position:absolute;left:112;top:1750;width:313;height:78;visibility:visible" fillcolor="#b7b79d" stroked="f"/>
                <v:rect id="Rectangle 104" o:spid="_x0000_s1166" style="position:absolute;left:178;top:1583;width:181;height:135;visibility:visible" stroked="f"/>
                <v:line id="Line 105" o:spid="_x0000_s1167" style="position:absolute;flip:x;visibility:visible" from="326,1779" to="401,1780" o:connectortype="straight"/>
                <v:group id="Group 106" o:spid="_x0000_s1168" style="position:absolute;left:101;top:1834;width:335;height:51" coordorigin="101,1834" coordsize="335,51">
                  <v:shape id="Freeform 107" o:spid="_x0000_s1169" style="position:absolute;left:101;top:1834;width:335;height:38;visibility:visible;mso-wrap-style:square;v-text-anchor:top" coordsize="335,38" path="m,38l39,,295,r40,38l,38xe" fillcolor="#c9c9b6" stroked="f">
                    <v:path arrowok="t" o:connecttype="custom" o:connectlocs="0,38;39,0;295,0;335,38;0,38" o:connectangles="0,0,0,0,0"/>
                  </v:shape>
                  <v:shape id="Freeform 108" o:spid="_x0000_s1170" style="position:absolute;left:101;top:1834;width:335;height:38;visibility:visible;mso-wrap-style:square;v-text-anchor:top" coordsize="335,38" path="m,38l39,,295,r40,38l,38xe" fillcolor="#c9c9b6" stroked="f">
                    <v:path arrowok="t" o:connecttype="custom" o:connectlocs="0,38;39,0;295,0;335,38;0,38" o:connectangles="0,0,0,0,0"/>
                  </v:shape>
                  <v:rect id="Rectangle 109" o:spid="_x0000_s1171" style="position:absolute;left:103;top:1870;width:331;height:15;visibility:visible" fillcolor="#bab79d" stroked="f"/>
                </v:group>
              </v:group>
            </v:group>
            <v:group id="Group 110" o:spid="_x0000_s1172" style="position:absolute;left:55029;top:19526;width:3581;height:3632" coordorigin="5237,2322" coordsize="343,352">
              <v:group id="Group 111" o:spid="_x0000_s1173" style="position:absolute;left:5245;top:2328;width:335;height:346" coordorigin="5245,2328" coordsize="335,346">
                <v:shape id="Freeform 112" o:spid="_x0000_s1174" style="position:absolute;left:5254;top:2508;width:316;height:33;visibility:visible;mso-wrap-style:square;v-text-anchor:top" coordsize="316,33" path="m,33l37,,278,r38,33l,33xe" fillcolor="black" stroked="f">
                  <v:path arrowok="t" o:connecttype="custom" o:connectlocs="0,33;37,0;278,0;316,33;0,33" o:connectangles="0,0,0,0,0"/>
                </v:shape>
                <v:shape id="Freeform 113" o:spid="_x0000_s1175" style="position:absolute;left:5254;top:2508;width:316;height:33;visibility:visible;mso-wrap-style:square;v-text-anchor:top" coordsize="316,33" path="m,33l37,,278,r38,33l,33xe" fillcolor="black" stroked="f">
                  <v:path arrowok="t" o:connecttype="custom" o:connectlocs="0,33;37,0;278,0;316,33;0,33" o:connectangles="0,0,0,0,0"/>
                </v:shape>
                <v:shape id="Freeform 114" o:spid="_x0000_s1176" style="position:absolute;left:5301;top:2328;width:223;height:23;visibility:visible;mso-wrap-style:square;v-text-anchor:top" coordsize="223,23" path="m,23l27,,196,r27,23l,23xe" fillcolor="black" stroked="f">
                  <v:path arrowok="t" o:connecttype="custom" o:connectlocs="0,23;27,0;196,0;223,23;0,23" o:connectangles="0,0,0,0,0"/>
                </v:shape>
                <v:shape id="Freeform 115" o:spid="_x0000_s1177" style="position:absolute;left:5301;top:2328;width:223;height:23;visibility:visible;mso-wrap-style:square;v-text-anchor:top" coordsize="223,23" path="m,23l27,,196,r27,23l,23xe" fillcolor="black" stroked="f">
                  <v:path arrowok="t" o:connecttype="custom" o:connectlocs="0,23;27,0;196,0;223,23;0,23" o:connectangles="0,0,0,0,0"/>
                </v:shape>
                <v:rect id="Rectangle 116" o:spid="_x0000_s1178" style="position:absolute;left:5301;top:2351;width:223;height:176;visibility:visible" fillcolor="black" stroked="f"/>
                <v:rect id="Rectangle 117" o:spid="_x0000_s1179" style="position:absolute;left:5256;top:2539;width:314;height:78;visibility:visible" fillcolor="black" stroked="f"/>
                <v:rect id="Rectangle 118" o:spid="_x0000_s1180" style="position:absolute;left:5322;top:2373;width:181;height:135;visibility:visible" fillcolor="black" stroked="f"/>
                <v:line id="Line 119" o:spid="_x0000_s1181" style="position:absolute;flip:x;visibility:visible" from="5470,2569" to="5545,2570" o:connectortype="straight"/>
                <v:group id="Group 120" o:spid="_x0000_s1182" style="position:absolute;left:5245;top:2624;width:335;height:50" coordorigin="5245,2624" coordsize="335,50">
                  <v:shape id="Freeform 121" o:spid="_x0000_s1183" style="position:absolute;left:5245;top:2624;width:335;height:38;visibility:visible;mso-wrap-style:square;v-text-anchor:top" coordsize="335,38" path="m,38l40,,296,r39,38l,38xe" fillcolor="black" stroked="f">
                    <v:path arrowok="t" o:connecttype="custom" o:connectlocs="0,38;40,0;296,0;335,38;0,38" o:connectangles="0,0,0,0,0"/>
                  </v:shape>
                  <v:shape id="Freeform 122" o:spid="_x0000_s1184" style="position:absolute;left:5245;top:2624;width:335;height:38;visibility:visible;mso-wrap-style:square;v-text-anchor:top" coordsize="335,38" path="m,38l40,,296,r39,38l,38xe" fillcolor="black" stroked="f">
                    <v:path arrowok="t" o:connecttype="custom" o:connectlocs="0,38;40,0;296,0;335,38;0,38" o:connectangles="0,0,0,0,0"/>
                  </v:shape>
                  <v:rect id="Rectangle 123" o:spid="_x0000_s1185" style="position:absolute;left:5247;top:2660;width:331;height:14;visibility:visible" fillcolor="black" stroked="f"/>
                </v:group>
              </v:group>
              <v:group id="Group 124" o:spid="_x0000_s1186" style="position:absolute;left:5237;top:2322;width:335;height:346" coordorigin="5237,2322" coordsize="335,346">
                <v:shape id="Freeform 125" o:spid="_x0000_s1187" style="position:absolute;left:5245;top:2501;width:316;height:34;visibility:visible;mso-wrap-style:square;v-text-anchor:top" coordsize="316,34" path="m,34l37,,279,r37,34l,34xe" fillcolor="#c9c9b6" stroked="f">
                  <v:path arrowok="t" o:connecttype="custom" o:connectlocs="0,34;37,0;279,0;316,34;0,34" o:connectangles="0,0,0,0,0"/>
                </v:shape>
                <v:shape id="Freeform 126" o:spid="_x0000_s1188" style="position:absolute;left:5245;top:2501;width:316;height:34;visibility:visible;mso-wrap-style:square;v-text-anchor:top" coordsize="316,34" path="m,34l37,,279,r37,34l,34xe" fillcolor="#c9c9b6" stroked="f">
                  <v:path arrowok="t" o:connecttype="custom" o:connectlocs="0,34;37,0;279,0;316,34;0,34" o:connectangles="0,0,0,0,0"/>
                </v:shape>
                <v:shape id="Freeform 127" o:spid="_x0000_s1189" style="position:absolute;left:5293;top:2322;width:223;height:23;visibility:visible;mso-wrap-style:square;v-text-anchor:top" coordsize="223,23" path="m,23l27,,196,r27,23l,23xe" fillcolor="#c9c9b6" stroked="f">
                  <v:path arrowok="t" o:connecttype="custom" o:connectlocs="0,23;27,0;196,0;223,23;0,23" o:connectangles="0,0,0,0,0"/>
                </v:shape>
                <v:shape id="Freeform 128" o:spid="_x0000_s1190" style="position:absolute;left:5293;top:2322;width:223;height:23;visibility:visible;mso-wrap-style:square;v-text-anchor:top" coordsize="223,23" path="m,23l27,,196,r27,23l,23xe" fillcolor="#c9c9b6" stroked="f">
                  <v:path arrowok="t" o:connecttype="custom" o:connectlocs="0,23;27,0;196,0;223,23;0,23" o:connectangles="0,0,0,0,0"/>
                </v:shape>
                <v:rect id="Rectangle 129" o:spid="_x0000_s1191" style="position:absolute;left:5293;top:2345;width:223;height:175;visibility:visible" fillcolor="#b7b79d" stroked="f"/>
                <v:rect id="Rectangle 130" o:spid="_x0000_s1192" style="position:absolute;left:5247;top:2533;width:314;height:78;visibility:visible" fillcolor="#b7b79d" stroked="f"/>
                <v:rect id="Rectangle 131" o:spid="_x0000_s1193" style="position:absolute;left:5313;top:2366;width:182;height:135;visibility:visible" stroked="f"/>
                <v:line id="Line 132" o:spid="_x0000_s1194" style="position:absolute;flip:x;visibility:visible" from="5462,2563" to="5537,2564" o:connectortype="straight"/>
                <v:group id="Group 133" o:spid="_x0000_s1195" style="position:absolute;left:5237;top:2617;width:335;height:51" coordorigin="5237,2617" coordsize="335,51">
                  <v:shape id="Freeform 134" o:spid="_x0000_s1196" style="position:absolute;left:5237;top:2617;width:335;height:38;visibility:visible;mso-wrap-style:square;v-text-anchor:top" coordsize="335,38" path="m,38l39,,295,r40,38l,38xe" fillcolor="#c9c9b6" stroked="f">
                    <v:path arrowok="t" o:connecttype="custom" o:connectlocs="0,38;39,0;295,0;335,38;0,38" o:connectangles="0,0,0,0,0"/>
                  </v:shape>
                  <v:shape id="Freeform 135" o:spid="_x0000_s1197" style="position:absolute;left:5237;top:2617;width:335;height:38;visibility:visible;mso-wrap-style:square;v-text-anchor:top" coordsize="335,38" path="m,38l39,,295,r40,38l,38xe" fillcolor="#c9c9b6" stroked="f">
                    <v:path arrowok="t" o:connecttype="custom" o:connectlocs="0,38;39,0;295,0;335,38;0,38" o:connectangles="0,0,0,0,0"/>
                  </v:shape>
                  <v:rect id="Rectangle 136" o:spid="_x0000_s1198" style="position:absolute;left:5239;top:2653;width:331;height:15;visibility:visible" fillcolor="#bab79d" stroked="f"/>
                </v:group>
              </v:group>
            </v:group>
            <v:group id="Group 137" o:spid="_x0000_s1199" style="position:absolute;left:55029;top:11906;width:3581;height:3645" coordorigin="5237,1587" coordsize="343,353">
              <v:group id="Group 138" o:spid="_x0000_s1200" style="position:absolute;left:5245;top:1594;width:335;height:346" coordorigin="5245,1594" coordsize="335,346">
                <v:shape id="Freeform 139" o:spid="_x0000_s1201" style="position:absolute;left:5254;top:1773;width:316;height:34;visibility:visible;mso-wrap-style:square;v-text-anchor:top" coordsize="316,34" path="m,34l37,,278,r38,34l,34xe" fillcolor="black" stroked="f">
                  <v:path arrowok="t" o:connecttype="custom" o:connectlocs="0,34;37,0;278,0;316,34;0,34" o:connectangles="0,0,0,0,0"/>
                </v:shape>
                <v:shape id="Freeform 140" o:spid="_x0000_s1202" style="position:absolute;left:5254;top:1773;width:316;height:34;visibility:visible;mso-wrap-style:square;v-text-anchor:top" coordsize="316,34" path="m,34l37,,278,r38,34l,34xe" fillcolor="black" stroked="f">
                  <v:path arrowok="t" o:connecttype="custom" o:connectlocs="0,34;37,0;278,0;316,34;0,34" o:connectangles="0,0,0,0,0"/>
                </v:shape>
                <v:shape id="Freeform 141" o:spid="_x0000_s1203" style="position:absolute;left:5301;top:1594;width:223;height:23;visibility:visible;mso-wrap-style:square;v-text-anchor:top" coordsize="223,23" path="m,23l27,,196,r27,23l,23xe" fillcolor="black" stroked="f">
                  <v:path arrowok="t" o:connecttype="custom" o:connectlocs="0,23;27,0;196,0;223,23;0,23" o:connectangles="0,0,0,0,0"/>
                </v:shape>
                <v:shape id="Freeform 142" o:spid="_x0000_s1204" style="position:absolute;left:5301;top:1594;width:223;height:23;visibility:visible;mso-wrap-style:square;v-text-anchor:top" coordsize="223,23" path="m,23l27,,196,r27,23l,23xe" fillcolor="black" stroked="f">
                  <v:path arrowok="t" o:connecttype="custom" o:connectlocs="0,23;27,0;196,0;223,23;0,23" o:connectangles="0,0,0,0,0"/>
                </v:shape>
                <v:rect id="Rectangle 143" o:spid="_x0000_s1205" style="position:absolute;left:5301;top:1617;width:223;height:175;visibility:visible" fillcolor="black" stroked="f"/>
                <v:rect id="Rectangle 144" o:spid="_x0000_s1206" style="position:absolute;left:5256;top:1805;width:314;height:78;visibility:visible" fillcolor="black" stroked="f"/>
                <v:rect id="Rectangle 145" o:spid="_x0000_s1207" style="position:absolute;left:5322;top:1638;width:181;height:135;visibility:visible" fillcolor="black" stroked="f"/>
                <v:line id="Line 146" o:spid="_x0000_s1208" style="position:absolute;flip:x;visibility:visible" from="5470,1834" to="5545,1835" o:connectortype="straight"/>
                <v:group id="Group 147" o:spid="_x0000_s1209" style="position:absolute;left:5245;top:1889;width:335;height:51" coordorigin="5245,1889" coordsize="335,51">
                  <v:shape id="Freeform 148" o:spid="_x0000_s1210" style="position:absolute;left:5245;top:1889;width:335;height:38;visibility:visible;mso-wrap-style:square;v-text-anchor:top" coordsize="335,38" path="m,38l40,,296,r39,38l,38xe" fillcolor="black" stroked="f">
                    <v:path arrowok="t" o:connecttype="custom" o:connectlocs="0,38;40,0;296,0;335,38;0,38" o:connectangles="0,0,0,0,0"/>
                  </v:shape>
                  <v:shape id="Freeform 149" o:spid="_x0000_s1211" style="position:absolute;left:5245;top:1889;width:335;height:38;visibility:visible;mso-wrap-style:square;v-text-anchor:top" coordsize="335,38" path="m,38l40,,296,r39,38l,38xe" fillcolor="black" stroked="f">
                    <v:path arrowok="t" o:connecttype="custom" o:connectlocs="0,38;40,0;296,0;335,38;0,38" o:connectangles="0,0,0,0,0"/>
                  </v:shape>
                  <v:rect id="Rectangle 150" o:spid="_x0000_s1212" style="position:absolute;left:5247;top:1925;width:331;height:15;visibility:visible" fillcolor="black" stroked="f"/>
                </v:group>
              </v:group>
              <v:group id="Group 151" o:spid="_x0000_s1213" style="position:absolute;left:5237;top:1587;width:335;height:346" coordorigin="5237,1587" coordsize="335,346">
                <v:shape id="Freeform 152" o:spid="_x0000_s1214" style="position:absolute;left:5245;top:1767;width:316;height:33;visibility:visible;mso-wrap-style:square;v-text-anchor:top" coordsize="316,33" path="m,33l37,,279,r37,33l,33xe" fillcolor="#c9c9b6" stroked="f">
                  <v:path arrowok="t" o:connecttype="custom" o:connectlocs="0,33;37,0;279,0;316,33;0,33" o:connectangles="0,0,0,0,0"/>
                </v:shape>
                <v:shape id="Freeform 153" o:spid="_x0000_s1215" style="position:absolute;left:5245;top:1767;width:316;height:33;visibility:visible;mso-wrap-style:square;v-text-anchor:top" coordsize="316,33" path="m,33l37,,279,r37,33l,33xe" fillcolor="#c9c9b6" stroked="f">
                  <v:path arrowok="t" o:connecttype="custom" o:connectlocs="0,33;37,0;279,0;316,33;0,33" o:connectangles="0,0,0,0,0"/>
                </v:shape>
                <v:shape id="Freeform 154" o:spid="_x0000_s1216" style="position:absolute;left:5293;top:1587;width:223;height:23;visibility:visible;mso-wrap-style:square;v-text-anchor:top" coordsize="223,23" path="m,23l27,,196,r27,23l,23xe" fillcolor="#c9c9b6" stroked="f">
                  <v:path arrowok="t" o:connecttype="custom" o:connectlocs="0,23;27,0;196,0;223,23;0,23" o:connectangles="0,0,0,0,0"/>
                </v:shape>
                <v:shape id="Freeform 155" o:spid="_x0000_s1217" style="position:absolute;left:5293;top:1587;width:223;height:23;visibility:visible;mso-wrap-style:square;v-text-anchor:top" coordsize="223,23" path="m,23l27,,196,r27,23l,23xe" fillcolor="#c9c9b6" stroked="f">
                  <v:path arrowok="t" o:connecttype="custom" o:connectlocs="0,23;27,0;196,0;223,23;0,23" o:connectangles="0,0,0,0,0"/>
                </v:shape>
                <v:rect id="Rectangle 156" o:spid="_x0000_s1218" style="position:absolute;left:5293;top:1610;width:223;height:176;visibility:visible" fillcolor="#b7b79d" stroked="f"/>
                <v:rect id="Rectangle 157" o:spid="_x0000_s1219" style="position:absolute;left:5247;top:1798;width:314;height:78;visibility:visible" fillcolor="#b7b79d" stroked="f"/>
                <v:rect id="Rectangle 158" o:spid="_x0000_s1220" style="position:absolute;left:5313;top:1632;width:182;height:135;visibility:visible" stroked="f"/>
                <v:line id="Line 159" o:spid="_x0000_s1221" style="position:absolute;flip:x;visibility:visible" from="5462,1828" to="5537,1829" o:connectortype="straight"/>
                <v:group id="Group 160" o:spid="_x0000_s1222" style="position:absolute;left:5237;top:1883;width:335;height:50" coordorigin="5237,1883" coordsize="335,50">
                  <v:shape id="Freeform 161" o:spid="_x0000_s1223" style="position:absolute;left:5237;top:1883;width:335;height:38;visibility:visible;mso-wrap-style:square;v-text-anchor:top" coordsize="335,38" path="m,38l39,,295,r40,38l,38xe" fillcolor="#c9c9b6" stroked="f">
                    <v:path arrowok="t" o:connecttype="custom" o:connectlocs="0,38;39,0;295,0;335,38;0,38" o:connectangles="0,0,0,0,0"/>
                  </v:shape>
                  <v:shape id="Freeform 162" o:spid="_x0000_s1224" style="position:absolute;left:5237;top:1883;width:335;height:38;visibility:visible;mso-wrap-style:square;v-text-anchor:top" coordsize="335,38" path="m,38l39,,295,r40,38l,38xe" fillcolor="#c9c9b6" stroked="f">
                    <v:path arrowok="t" o:connecttype="custom" o:connectlocs="0,38;39,0;295,0;335,38;0,38" o:connectangles="0,0,0,0,0"/>
                  </v:shape>
                  <v:rect id="Rectangle 163" o:spid="_x0000_s1225" style="position:absolute;left:5239;top:1919;width:331;height:14;visibility:visible" fillcolor="#bab79d" stroked="f"/>
                </v:group>
              </v:group>
            </v:group>
            <v:rect id="Rectangle 164" o:spid="_x0000_s1226" style="position:absolute;left:10750;top:7232;width:6350;height:2515;visibility:visible" filled="f" stroked="f"/>
            <v:rect id="Rectangle 165" o:spid="_x0000_s1227" style="position:absolute;left:22555;top:4133;width:7131;height:2502;visibility:visible" filled="f" stroked="f"/>
            <v:rect id="Rectangle 166" o:spid="_x0000_s1228" style="position:absolute;left:33477;top:4133;width:7124;height:2502;visibility:visible" filled="f" stroked="f"/>
            <v:rect id="Rectangle 167" o:spid="_x0000_s1229" style="position:absolute;left:44761;top:4133;width:7118;height:2502;visibility:visible" filled="f" stroked="f"/>
            <v:rect id="Rectangle 168" o:spid="_x0000_s1230" style="position:absolute;left:26797;top:8769;width:190;height:3810;visibility:visible" fillcolor="black" stroked="f"/>
            <v:group id="Group 169" o:spid="_x0000_s1231" style="position:absolute;left:24352;top:12255;width:4584;height:2731" coordorigin="2299,1622" coordsize="439,262">
              <v:oval id="Oval 170" o:spid="_x0000_s1232" style="position:absolute;left:2300;top:1731;width:438;height:153;visibility:visible" fillcolor="#0078aa" strokecolor="#aae6ff" strokeweight=".1323mm"/>
              <v:rect id="Rectangle 171" o:spid="_x0000_s1233" style="position:absolute;left:2299;top:1700;width:437;height:109;visibility:visible" fillcolor="#0078aa" stroked="f"/>
              <v:rect id="Rectangle 172" o:spid="_x0000_s1234" style="position:absolute;left:2299;top:1700;width:437;height:109;visibility:visible" fillcolor="#0078aa" stroked="f"/>
              <v:oval id="Oval 173" o:spid="_x0000_s1235" style="position:absolute;left:2300;top:1622;width:438;height:153;visibility:visible" fillcolor="#00b4ff" strokecolor="#aae6ff" strokeweight=".1323mm"/>
              <v:group id="Group 174" o:spid="_x0000_s1236" style="position:absolute;left:2365;top:1640;width:304;height:117" coordorigin="2365,1640" coordsize="304,117">
                <v:group id="Group 175" o:spid="_x0000_s1237" style="position:absolute;left:2365;top:1640;width:302;height:115" coordorigin="2365,1640" coordsize="302,115">
                  <v:shape id="Freeform 176" o:spid="_x0000_s1238" style="position:absolute;left:2523;top:1643;width:144;height:49;visibility:visible;mso-wrap-style:square;v-text-anchor:top" coordsize="144,49" path="m,38l32,49,109,16r35,11l125,,34,,72,8,,38xe" fillcolor="black" stroked="f">
                    <v:path arrowok="t" o:connecttype="custom" o:connectlocs="0,38;32,49;109,16;144,27;125,0;34,0;72,8;0,38" o:connectangles="0,0,0,0,0,0,0,0"/>
                  </v:shape>
                  <v:shape id="Freeform 177" o:spid="_x0000_s1239" style="position:absolute;left:2523;top:1643;width:144;height:49;visibility:visible;mso-wrap-style:square;v-text-anchor:top" coordsize="144,49" path="m,38l32,49,109,16r35,11l125,,34,,72,8,,38xe" fillcolor="black" stroked="f">
                    <v:path arrowok="t" o:connecttype="custom" o:connectlocs="0,38;32,49;109,16;144,27;125,0;34,0;72,8;0,38" o:connectangles="0,0,0,0,0,0,0,0"/>
                  </v:shape>
                  <v:shape id="Freeform 178" o:spid="_x0000_s1240" style="position:absolute;left:2365;top:1700;width:144;height:52;visibility:visible;mso-wrap-style:square;v-text-anchor:top" coordsize="144,52" path="m144,11l112,,38,33,,22,19,52r93,l72,41,144,11xe" fillcolor="black" stroked="f">
                    <v:path arrowok="t" o:connecttype="custom" o:connectlocs="144,11;112,0;38,33;0,22;19,52;112,52;72,41;144,11" o:connectangles="0,0,0,0,0,0,0,0"/>
                  </v:shape>
                  <v:shape id="Freeform 179" o:spid="_x0000_s1241" style="position:absolute;left:2365;top:1700;width:144;height:52;visibility:visible;mso-wrap-style:square;v-text-anchor:top" coordsize="144,52" path="m144,11l112,,38,33,,22,19,52r93,l72,41,144,11xe" fillcolor="black" stroked="f">
                    <v:path arrowok="t" o:connecttype="custom" o:connectlocs="144,11;112,0;38,33;0,22;19,52;112,52;72,41;144,11" o:connectangles="0,0,0,0,0,0,0,0"/>
                  </v:shape>
                  <v:shape id="Freeform 180" o:spid="_x0000_s1242" style="position:absolute;left:2373;top:1640;width:144;height:49;visibility:visible;mso-wrap-style:square;v-text-anchor:top" coordsize="144,49" path="m,11l32,r78,30l144,22,126,49r-91,l72,41,,11xe" fillcolor="black" stroked="f">
                    <v:path arrowok="t" o:connecttype="custom" o:connectlocs="0,11;32,0;110,30;144,22;126,49;35,49;72,41;0,11" o:connectangles="0,0,0,0,0,0,0,0"/>
                  </v:shape>
                  <v:shape id="Freeform 181" o:spid="_x0000_s1243" style="position:absolute;left:2373;top:1640;width:144;height:49;visibility:visible;mso-wrap-style:square;v-text-anchor:top" coordsize="144,49" path="m,11l32,r78,30l144,22,126,49r-91,l72,41,,11xe" fillcolor="black" stroked="f">
                    <v:path arrowok="t" o:connecttype="custom" o:connectlocs="0,11;32,0;110,30;144,22;126,49;35,49;72,41;0,11" o:connectangles="0,0,0,0,0,0,0,0"/>
                  </v:shape>
                  <v:shape id="Freeform 182" o:spid="_x0000_s1244" style="position:absolute;left:2517;top:1706;width:144;height:49;visibility:visible;mso-wrap-style:square;v-text-anchor:top" coordsize="144,49" path="m144,38l112,49,38,16,,27,19,r93,l72,8r72,30xe" fillcolor="black" stroked="f">
                    <v:path arrowok="t" o:connecttype="custom" o:connectlocs="144,38;112,49;38,16;0,27;19,0;112,0;72,8;144,38" o:connectangles="0,0,0,0,0,0,0,0"/>
                  </v:shape>
                  <v:shape id="Freeform 183" o:spid="_x0000_s1245" style="position:absolute;left:2517;top:1706;width:144;height:49;visibility:visible;mso-wrap-style:square;v-text-anchor:top" coordsize="144,49" path="m144,38l112,49,38,16,,27,19,r93,l72,8r72,30xe" fillcolor="black" stroked="f">
                    <v:path arrowok="t" o:connecttype="custom" o:connectlocs="144,38;112,49;38,16;0,27;19,0;112,0;72,8;144,38" o:connectangles="0,0,0,0,0,0,0,0"/>
                  </v:shape>
                </v:group>
                <v:group id="Group 184" o:spid="_x0000_s1246" style="position:absolute;left:2368;top:1643;width:301;height:114" coordorigin="2368,1643" coordsize="301,114">
                  <v:shape id="Freeform 185" o:spid="_x0000_s1247" style="position:absolute;left:2525;top:1646;width:144;height:49;visibility:visible;mso-wrap-style:square;v-text-anchor:top" coordsize="144,49" path="m,38l32,49,110,16r34,11l126,,35,,72,8,,38xe" stroked="f">
                    <v:path arrowok="t" o:connecttype="custom" o:connectlocs="0,38;32,49;110,16;144,27;126,0;35,0;72,8;0,38" o:connectangles="0,0,0,0,0,0,0,0"/>
                  </v:shape>
                  <v:shape id="Freeform 186" o:spid="_x0000_s1248" style="position:absolute;left:2525;top:1646;width:144;height:49;visibility:visible;mso-wrap-style:square;v-text-anchor:top" coordsize="144,49" path="m,38l32,49,110,16r34,11l126,,35,,72,8,,38xe" stroked="f">
                    <v:path arrowok="t" o:connecttype="custom" o:connectlocs="0,38;32,49;110,16;144,27;126,0;35,0;72,8;0,38" o:connectangles="0,0,0,0,0,0,0,0"/>
                  </v:shape>
                  <v:shape id="Freeform 187" o:spid="_x0000_s1249" style="position:absolute;left:2368;top:1703;width:144;height:52;visibility:visible;mso-wrap-style:square;v-text-anchor:top" coordsize="144,52" path="m144,11l112,,37,33,,22,19,52r93,l72,41,144,11xe" stroked="f">
                    <v:path arrowok="t" o:connecttype="custom" o:connectlocs="144,11;112,0;37,33;0,22;19,52;112,52;72,41;144,11" o:connectangles="0,0,0,0,0,0,0,0"/>
                  </v:shape>
                  <v:shape id="Freeform 188" o:spid="_x0000_s1250" style="position:absolute;left:2368;top:1703;width:144;height:52;visibility:visible;mso-wrap-style:square;v-text-anchor:top" coordsize="144,52" path="m144,11l112,,37,33,,22,19,52r93,l72,41,144,11xe" stroked="f">
                    <v:path arrowok="t" o:connecttype="custom" o:connectlocs="144,11;112,0;37,33;0,22;19,52;112,52;72,41;144,11" o:connectangles="0,0,0,0,0,0,0,0"/>
                  </v:shape>
                  <v:shape id="Freeform 189" o:spid="_x0000_s1251" style="position:absolute;left:2376;top:1643;width:144;height:49;visibility:visible;mso-wrap-style:square;v-text-anchor:top" coordsize="144,49" path="m,11l32,r77,30l144,22,125,49r-90,l72,41,,11xe" stroked="f">
                    <v:path arrowok="t" o:connecttype="custom" o:connectlocs="0,11;32,0;109,30;144,22;125,49;35,49;72,41;0,11" o:connectangles="0,0,0,0,0,0,0,0"/>
                  </v:shape>
                  <v:shape id="Freeform 190" o:spid="_x0000_s1252" style="position:absolute;left:2376;top:1643;width:144;height:49;visibility:visible;mso-wrap-style:square;v-text-anchor:top" coordsize="144,49" path="m,11l32,r77,30l144,22,125,49r-90,l72,41,,11xe" stroked="f">
                    <v:path arrowok="t" o:connecttype="custom" o:connectlocs="0,11;32,0;109,30;144,22;125,49;35,49;72,41;0,11" o:connectangles="0,0,0,0,0,0,0,0"/>
                  </v:shape>
                  <v:shape id="Freeform 191" o:spid="_x0000_s1253" style="position:absolute;left:2520;top:1708;width:144;height:49;visibility:visible;mso-wrap-style:square;v-text-anchor:top" coordsize="144,49" path="m144,38l112,49,37,17,,28,19,r93,l72,8r72,30xe" stroked="f">
                    <v:path arrowok="t" o:connecttype="custom" o:connectlocs="144,38;112,49;37,17;0,28;19,0;112,0;72,8;144,38" o:connectangles="0,0,0,0,0,0,0,0"/>
                  </v:shape>
                  <v:shape id="Freeform 192" o:spid="_x0000_s1254" style="position:absolute;left:2520;top:1708;width:144;height:49;visibility:visible;mso-wrap-style:square;v-text-anchor:top" coordsize="144,49" path="m144,38l112,49,37,17,,28,19,r93,l72,8r72,30xe" stroked="f">
                    <v:path arrowok="t" o:connecttype="custom" o:connectlocs="144,38;112,49;37,17;0,28;19,0;112,0;72,8;144,38" o:connectangles="0,0,0,0,0,0,0,0"/>
                  </v:shape>
                </v:group>
              </v:group>
              <v:line id="Line 193" o:spid="_x0000_s1255" style="position:absolute;visibility:visible" from="2299,1697" to="2300,1806" o:connectortype="straight" strokecolor="#aae6ff" strokeweight=".1323mm"/>
              <v:line id="Line 194" o:spid="_x0000_s1256" style="position:absolute;visibility:visible" from="2736,1697" to="2737,1806" o:connectortype="straight" strokecolor="#aae6ff" strokeweight=".1323mm"/>
            </v:group>
            <v:rect id="Rectangle 195" o:spid="_x0000_s1257" style="position:absolute;left:27578;top:10426;width:7143;height:2502;visibility:visible" filled="f" stroked="f"/>
            <v:rect id="Rectangle 196" o:spid="_x0000_s1258" style="position:absolute;left:21691;top:11474;width:2921;height:2476;visibility:visible" filled="f" stroked="f"/>
            <v:rect id="Rectangle 197" o:spid="_x0000_s1259" style="position:absolute;left:21717;top:11398;width:2578;height:3962;visibility:visible" filled="f" stroked="f">
              <v:textbox style="mso-fit-shape-to-text:t" inset="0,0,0,0">
                <w:txbxContent>
                  <w:p w:rsidR="00B81CD7" w:rsidRPr="009931FA" w:rsidRDefault="00B81CD7" w:rsidP="00316FC3">
                    <w:pPr>
                      <w:autoSpaceDE w:val="0"/>
                      <w:autoSpaceDN w:val="0"/>
                      <w:adjustRightInd w:val="0"/>
                      <w:rPr>
                        <w:rFonts w:ascii="Arial" w:eastAsia="黑体" w:hAnsi="Arial" w:cs="Times New Roman"/>
                        <w:color w:val="333399"/>
                        <w:sz w:val="28"/>
                        <w:szCs w:val="28"/>
                        <w:vertAlign w:val="subscript"/>
                      </w:rPr>
                    </w:pPr>
                    <w:r>
                      <w:rPr>
                        <w:rFonts w:ascii="Arial" w:eastAsia="黑体" w:hAnsi="Arial" w:cs="Arial"/>
                        <w:b/>
                        <w:bCs/>
                        <w:color w:val="333399"/>
                        <w:sz w:val="28"/>
                        <w:szCs w:val="28"/>
                      </w:rPr>
                      <w:t>R1</w:t>
                    </w:r>
                  </w:p>
                </w:txbxContent>
              </v:textbox>
            </v:rect>
            <v:oval id="Oval 198" o:spid="_x0000_s1260" style="position:absolute;left:26517;top:10782;width:661;height:654;visibility:visible" strokeweight=".83786mm"/>
            <v:rect id="Rectangle 199" o:spid="_x0000_s1261" style="position:absolute;left:11271;top:5073;width:5105;height:2515;visibility:visible" filled="f" stroked="f"/>
            <v:oval id="Oval 200" o:spid="_x0000_s1262" style="position:absolute;left:52400;top:22415;width:660;height:654;visibility:visible" strokeweight=".83786mm"/>
            <v:oval id="Oval 201" o:spid="_x0000_s1263" style="position:absolute;left:52431;top:14592;width:661;height:648;visibility:visible" strokeweight=".83786mm"/>
            <v:rect id="Rectangle 202" o:spid="_x0000_s1264" style="position:absolute;left:42151;top:19723;width:7150;height:2495;visibility:visible" filled="f" stroked="f"/>
            <v:rect id="Rectangle 203" o:spid="_x0000_s1265" style="position:absolute;left:53079;top:23342;width:7138;height:2483;visibility:visible" filled="f" stroked="f"/>
            <v:rect id="Rectangle 204" o:spid="_x0000_s1266" style="position:absolute;left:53079;top:15481;width:7138;height:2514;visibility:visible" filled="f" stroked="f"/>
            <v:rect id="Rectangle 205" o:spid="_x0000_s1267" style="position:absolute;left:52381;top:30575;width:7137;height:2470;visibility:visible" filled="f" stroked="f"/>
            <v:rect id="Rectangle 206" o:spid="_x0000_s1268" style="position:absolute;left:23272;top:33312;width:7131;height:2489;visibility:visible" filled="f" stroked="f"/>
            <v:rect id="Rectangle 207" o:spid="_x0000_s1269" style="position:absolute;left:45548;top:14560;width:6331;height:2489;visibility:visible" filled="f" stroked="f"/>
            <v:rect id="Rectangle 208" o:spid="_x0000_s1270" style="position:absolute;left:46050;top:12490;width:5099;height:2502;visibility:visible" filled="f" stroked="f"/>
            <v:group id="Group 209" o:spid="_x0000_s1271" style="position:absolute;left:13030;top:24682;width:4597;height:2711" coordorigin="1304,2569" coordsize="439,262">
              <v:oval id="Oval 210" o:spid="_x0000_s1272" style="position:absolute;left:1305;top:2678;width:438;height:153;visibility:visible" fillcolor="#0078aa" strokecolor="#aae6ff" strokeweight=".1323mm"/>
              <v:rect id="Rectangle 211" o:spid="_x0000_s1273" style="position:absolute;left:1304;top:2647;width:437;height:109;visibility:visible" fillcolor="#0078aa" stroked="f"/>
              <v:rect id="Rectangle 212" o:spid="_x0000_s1274" style="position:absolute;left:1304;top:2647;width:437;height:109;visibility:visible" fillcolor="#0078aa" stroked="f"/>
              <v:oval id="Oval 213" o:spid="_x0000_s1275" style="position:absolute;left:1305;top:2569;width:438;height:153;visibility:visible" fillcolor="#00b4ff" strokecolor="#aae6ff" strokeweight=".1323mm"/>
              <v:group id="Group 214" o:spid="_x0000_s1276" style="position:absolute;left:1371;top:2587;width:304;height:117" coordorigin="1371,2587" coordsize="304,117">
                <v:group id="Group 215" o:spid="_x0000_s1277" style="position:absolute;left:1371;top:2587;width:301;height:115" coordorigin="1371,2587" coordsize="301,115">
                  <v:shape id="Freeform 216" o:spid="_x0000_s1278" style="position:absolute;left:1528;top:2590;width:144;height:49;visibility:visible;mso-wrap-style:square;v-text-anchor:top" coordsize="144,49" path="m,38l32,49,109,16r35,11l125,,35,,72,8,,38xe" fillcolor="black" stroked="f">
                    <v:path arrowok="t" o:connecttype="custom" o:connectlocs="0,38;32,49;109,16;144,27;125,0;35,0;72,8;0,38" o:connectangles="0,0,0,0,0,0,0,0"/>
                  </v:shape>
                  <v:shape id="Freeform 217" o:spid="_x0000_s1279" style="position:absolute;left:1528;top:2590;width:144;height:49;visibility:visible;mso-wrap-style:square;v-text-anchor:top" coordsize="144,49" path="m,38l32,49,109,16r35,11l125,,35,,72,8,,38xe" fillcolor="black" stroked="f">
                    <v:path arrowok="t" o:connecttype="custom" o:connectlocs="0,38;32,49;109,16;144,27;125,0;35,0;72,8;0,38" o:connectangles="0,0,0,0,0,0,0,0"/>
                  </v:shape>
                  <v:shape id="Freeform 218" o:spid="_x0000_s1280" style="position:absolute;left:1371;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219" o:spid="_x0000_s1281" style="position:absolute;left:1371;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220" o:spid="_x0000_s1282" style="position:absolute;left:1379;top:2587;width:144;height:49;visibility:visible;mso-wrap-style:square;v-text-anchor:top" coordsize="144,49" path="m,11l32,r77,30l144,22,125,49r-91,l72,41,,11xe" fillcolor="black" stroked="f">
                    <v:path arrowok="t" o:connecttype="custom" o:connectlocs="0,11;32,0;109,30;144,22;125,49;34,49;72,41;0,11" o:connectangles="0,0,0,0,0,0,0,0"/>
                  </v:shape>
                  <v:shape id="Freeform 221" o:spid="_x0000_s1283" style="position:absolute;left:1379;top:2587;width:144;height:49;visibility:visible;mso-wrap-style:square;v-text-anchor:top" coordsize="144,49" path="m,11l32,r77,30l144,22,125,49r-91,l72,41,,11xe" fillcolor="black" stroked="f">
                    <v:path arrowok="t" o:connecttype="custom" o:connectlocs="0,11;32,0;109,30;144,22;125,49;34,49;72,41;0,11" o:connectangles="0,0,0,0,0,0,0,0"/>
                  </v:shape>
                  <v:shape id="Freeform 222" o:spid="_x0000_s1284" style="position:absolute;left:1523;top:2653;width:144;height:49;visibility:visible;mso-wrap-style:square;v-text-anchor:top" coordsize="144,49" path="m144,38l112,49,37,16,,27,18,r94,l72,8r72,30xe" fillcolor="black" stroked="f">
                    <v:path arrowok="t" o:connecttype="custom" o:connectlocs="144,38;112,49;37,16;0,27;18,0;112,0;72,8;144,38" o:connectangles="0,0,0,0,0,0,0,0"/>
                  </v:shape>
                  <v:shape id="Freeform 223" o:spid="_x0000_s1285" style="position:absolute;left:1523;top:2653;width:144;height:49;visibility:visible;mso-wrap-style:square;v-text-anchor:top" coordsize="144,49" path="m144,38l112,49,37,16,,27,18,r94,l72,8r72,30xe" fillcolor="black" stroked="f">
                    <v:path arrowok="t" o:connecttype="custom" o:connectlocs="144,38;112,49;37,16;0,27;18,0;112,0;72,8;144,38" o:connectangles="0,0,0,0,0,0,0,0"/>
                  </v:shape>
                </v:group>
                <v:group id="Group 224" o:spid="_x0000_s1286" style="position:absolute;left:1373;top:2590;width:302;height:114" coordorigin="1373,2590" coordsize="302,114">
                  <v:shape id="Freeform 225" o:spid="_x0000_s1287" style="position:absolute;left:1531;top:2593;width:144;height:49;visibility:visible;mso-wrap-style:square;v-text-anchor:top" coordsize="144,49" path="m,38l32,49,109,16r35,11l125,,34,,72,8,,38xe" stroked="f">
                    <v:path arrowok="t" o:connecttype="custom" o:connectlocs="0,38;32,49;109,16;144,27;125,0;34,0;72,8;0,38" o:connectangles="0,0,0,0,0,0,0,0"/>
                  </v:shape>
                  <v:shape id="Freeform 226" o:spid="_x0000_s1288" style="position:absolute;left:1531;top:2593;width:144;height:49;visibility:visible;mso-wrap-style:square;v-text-anchor:top" coordsize="144,49" path="m,38l32,49,109,16r35,11l125,,34,,72,8,,38xe" stroked="f">
                    <v:path arrowok="t" o:connecttype="custom" o:connectlocs="0,38;32,49;109,16;144,27;125,0;34,0;72,8;0,38" o:connectangles="0,0,0,0,0,0,0,0"/>
                  </v:shape>
                  <v:shape id="Freeform 227" o:spid="_x0000_s1289" style="position:absolute;left:1373;top:2650;width:144;height:52;visibility:visible;mso-wrap-style:square;v-text-anchor:top" coordsize="144,52" path="m144,11l112,,38,33,,22,19,52r93,l72,41,144,11xe" stroked="f">
                    <v:path arrowok="t" o:connecttype="custom" o:connectlocs="144,11;112,0;38,33;0,22;19,52;112,52;72,41;144,11" o:connectangles="0,0,0,0,0,0,0,0"/>
                  </v:shape>
                  <v:shape id="Freeform 228" o:spid="_x0000_s1290" style="position:absolute;left:1373;top:2650;width:144;height:52;visibility:visible;mso-wrap-style:square;v-text-anchor:top" coordsize="144,52" path="m144,11l112,,38,33,,22,19,52r93,l72,41,144,11xe" stroked="f">
                    <v:path arrowok="t" o:connecttype="custom" o:connectlocs="144,11;112,0;38,33;0,22;19,52;112,52;72,41;144,11" o:connectangles="0,0,0,0,0,0,0,0"/>
                  </v:shape>
                  <v:shape id="Freeform 229" o:spid="_x0000_s1291" style="position:absolute;left:1381;top:2590;width:144;height:49;visibility:visible;mso-wrap-style:square;v-text-anchor:top" coordsize="144,49" path="m,11l32,r78,30l144,22,126,49r-91,l72,41,,11xe" stroked="f">
                    <v:path arrowok="t" o:connecttype="custom" o:connectlocs="0,11;32,0;110,30;144,22;126,49;35,49;72,41;0,11" o:connectangles="0,0,0,0,0,0,0,0"/>
                  </v:shape>
                  <v:shape id="Freeform 230" o:spid="_x0000_s1292" style="position:absolute;left:1381;top:2590;width:144;height:49;visibility:visible;mso-wrap-style:square;v-text-anchor:top" coordsize="144,49" path="m,11l32,r78,30l144,22,126,49r-91,l72,41,,11xe" stroked="f">
                    <v:path arrowok="t" o:connecttype="custom" o:connectlocs="0,11;32,0;110,30;144,22;126,49;35,49;72,41;0,11" o:connectangles="0,0,0,0,0,0,0,0"/>
                  </v:shape>
                  <v:shape id="Freeform 231" o:spid="_x0000_s1293" style="position:absolute;left:1525;top:2655;width:144;height:49;visibility:visible;mso-wrap-style:square;v-text-anchor:top" coordsize="144,49" path="m144,39l112,49,38,17,,28,19,r93,l72,9r72,30xe" stroked="f">
                    <v:path arrowok="t" o:connecttype="custom" o:connectlocs="144,39;112,49;38,17;0,28;19,0;112,0;72,9;144,39" o:connectangles="0,0,0,0,0,0,0,0"/>
                  </v:shape>
                  <v:shape id="Freeform 232" o:spid="_x0000_s1294" style="position:absolute;left:1525;top:2655;width:144;height:49;visibility:visible;mso-wrap-style:square;v-text-anchor:top" coordsize="144,49" path="m144,39l112,49,38,17,,28,19,r93,l72,9r72,30xe" stroked="f">
                    <v:path arrowok="t" o:connecttype="custom" o:connectlocs="144,39;112,49;38,17;0,28;19,0;112,0;72,9;144,39" o:connectangles="0,0,0,0,0,0,0,0"/>
                  </v:shape>
                </v:group>
              </v:group>
              <v:line id="Line 233" o:spid="_x0000_s1295" style="position:absolute;visibility:visible" from="1304,2645" to="1305,2753" o:connectortype="straight" strokecolor="#aae6ff" strokeweight=".1323mm"/>
              <v:line id="Line 234" o:spid="_x0000_s1296" style="position:absolute;visibility:visible" from="1741,2645" to="1742,2753" o:connectortype="straight" strokecolor="#aae6ff" strokeweight=".1323mm"/>
            </v:group>
            <v:group id="Group 235" o:spid="_x0000_s1297" style="position:absolute;left:33572;top:24682;width:4597;height:2711" coordorigin="3488,2569" coordsize="439,262">
              <v:oval id="Oval 236" o:spid="_x0000_s1298" style="position:absolute;left:3489;top:2678;width:438;height:153;visibility:visible" fillcolor="#0078aa" strokecolor="#aae6ff" strokeweight=".1323mm"/>
              <v:rect id="Rectangle 237" o:spid="_x0000_s1299" style="position:absolute;left:3488;top:2647;width:437;height:109;visibility:visible" fillcolor="#0078aa" stroked="f"/>
              <v:rect id="Rectangle 238" o:spid="_x0000_s1300" style="position:absolute;left:3488;top:2647;width:437;height:109;visibility:visible" fillcolor="#0078aa" stroked="f"/>
              <v:oval id="Oval 239" o:spid="_x0000_s1301" style="position:absolute;left:3489;top:2569;width:438;height:153;visibility:visible" fillcolor="#00b4ff" strokecolor="#aae6ff" strokeweight=".1323mm"/>
              <v:group id="Group 240" o:spid="_x0000_s1302" style="position:absolute;left:3555;top:2587;width:304;height:117" coordorigin="3555,2587" coordsize="304,117">
                <v:group id="Group 241" o:spid="_x0000_s1303" style="position:absolute;left:3555;top:2587;width:301;height:115" coordorigin="3555,2587" coordsize="301,115">
                  <v:shape id="Freeform 242" o:spid="_x0000_s1304" style="position:absolute;left:3712;top:2590;width:144;height:49;visibility:visible;mso-wrap-style:square;v-text-anchor:top" coordsize="144,49" path="m,38l32,49,109,16r35,11l125,,35,,72,8,,38xe" fillcolor="black" stroked="f">
                    <v:path arrowok="t" o:connecttype="custom" o:connectlocs="0,38;32,49;109,16;144,27;125,0;35,0;72,8;0,38" o:connectangles="0,0,0,0,0,0,0,0"/>
                  </v:shape>
                  <v:shape id="Freeform 243" o:spid="_x0000_s1305" style="position:absolute;left:3712;top:2590;width:144;height:49;visibility:visible;mso-wrap-style:square;v-text-anchor:top" coordsize="144,49" path="m,38l32,49,109,16r35,11l125,,35,,72,8,,38xe" fillcolor="black" stroked="f">
                    <v:path arrowok="t" o:connecttype="custom" o:connectlocs="0,38;32,49;109,16;144,27;125,0;35,0;72,8;0,38" o:connectangles="0,0,0,0,0,0,0,0"/>
                  </v:shape>
                  <v:shape id="Freeform 244" o:spid="_x0000_s1306" style="position:absolute;left:3555;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245" o:spid="_x0000_s1307" style="position:absolute;left:3555;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246" o:spid="_x0000_s1308" style="position:absolute;left:3563;top:2587;width:144;height:49;visibility:visible;mso-wrap-style:square;v-text-anchor:top" coordsize="144,49" path="m,11l32,r77,30l144,22,125,49r-91,l72,41,,11xe" fillcolor="black" stroked="f">
                    <v:path arrowok="t" o:connecttype="custom" o:connectlocs="0,11;32,0;109,30;144,22;125,49;34,49;72,41;0,11" o:connectangles="0,0,0,0,0,0,0,0"/>
                  </v:shape>
                  <v:shape id="Freeform 247" o:spid="_x0000_s1309" style="position:absolute;left:3563;top:2587;width:144;height:49;visibility:visible;mso-wrap-style:square;v-text-anchor:top" coordsize="144,49" path="m,11l32,r77,30l144,22,125,49r-91,l72,41,,11xe" fillcolor="black" stroked="f">
                    <v:path arrowok="t" o:connecttype="custom" o:connectlocs="0,11;32,0;109,30;144,22;125,49;34,49;72,41;0,11" o:connectangles="0,0,0,0,0,0,0,0"/>
                  </v:shape>
                  <v:shape id="Freeform 248" o:spid="_x0000_s1310" style="position:absolute;left:3707;top:2653;width:144;height:49;visibility:visible;mso-wrap-style:square;v-text-anchor:top" coordsize="144,49" path="m144,38l112,49,37,16,,27,18,r94,l72,8r72,30xe" fillcolor="black" stroked="f">
                    <v:path arrowok="t" o:connecttype="custom" o:connectlocs="144,38;112,49;37,16;0,27;18,0;112,0;72,8;144,38" o:connectangles="0,0,0,0,0,0,0,0"/>
                  </v:shape>
                  <v:shape id="Freeform 249" o:spid="_x0000_s1311" style="position:absolute;left:3707;top:2653;width:144;height:49;visibility:visible;mso-wrap-style:square;v-text-anchor:top" coordsize="144,49" path="m144,38l112,49,37,16,,27,18,r94,l72,8r72,30xe" fillcolor="black" stroked="f">
                    <v:path arrowok="t" o:connecttype="custom" o:connectlocs="144,38;112,49;37,16;0,27;18,0;112,0;72,8;144,38" o:connectangles="0,0,0,0,0,0,0,0"/>
                  </v:shape>
                </v:group>
                <v:group id="Group 250" o:spid="_x0000_s1312" style="position:absolute;left:3557;top:2590;width:302;height:114" coordorigin="3557,2590" coordsize="302,114">
                  <v:shape id="Freeform 251" o:spid="_x0000_s1313" style="position:absolute;left:3715;top:2593;width:144;height:49;visibility:visible;mso-wrap-style:square;v-text-anchor:top" coordsize="144,49" path="m,38l32,49,109,16r35,11l125,,34,,72,8,,38xe" stroked="f">
                    <v:path arrowok="t" o:connecttype="custom" o:connectlocs="0,38;32,49;109,16;144,27;125,0;34,0;72,8;0,38" o:connectangles="0,0,0,0,0,0,0,0"/>
                  </v:shape>
                  <v:shape id="Freeform 252" o:spid="_x0000_s1314" style="position:absolute;left:3715;top:2593;width:144;height:49;visibility:visible;mso-wrap-style:square;v-text-anchor:top" coordsize="144,49" path="m,38l32,49,109,16r35,11l125,,34,,72,8,,38xe" stroked="f">
                    <v:path arrowok="t" o:connecttype="custom" o:connectlocs="0,38;32,49;109,16;144,27;125,0;34,0;72,8;0,38" o:connectangles="0,0,0,0,0,0,0,0"/>
                  </v:shape>
                  <v:shape id="Freeform 253" o:spid="_x0000_s1315" style="position:absolute;left:3557;top:2650;width:144;height:52;visibility:visible;mso-wrap-style:square;v-text-anchor:top" coordsize="144,52" path="m144,11l112,,38,33,,22,19,52r93,l72,41,144,11xe" stroked="f">
                    <v:path arrowok="t" o:connecttype="custom" o:connectlocs="144,11;112,0;38,33;0,22;19,52;112,52;72,41;144,11" o:connectangles="0,0,0,0,0,0,0,0"/>
                  </v:shape>
                  <v:shape id="Freeform 254" o:spid="_x0000_s1316" style="position:absolute;left:3557;top:2650;width:144;height:52;visibility:visible;mso-wrap-style:square;v-text-anchor:top" coordsize="144,52" path="m144,11l112,,38,33,,22,19,52r93,l72,41,144,11xe" stroked="f">
                    <v:path arrowok="t" o:connecttype="custom" o:connectlocs="144,11;112,0;38,33;0,22;19,52;112,52;72,41;144,11" o:connectangles="0,0,0,0,0,0,0,0"/>
                  </v:shape>
                  <v:shape id="Freeform 255" o:spid="_x0000_s1317" style="position:absolute;left:3565;top:2590;width:144;height:49;visibility:visible;mso-wrap-style:square;v-text-anchor:top" coordsize="144,49" path="m,11l32,r78,30l144,22,126,49r-91,l72,41,,11xe" stroked="f">
                    <v:path arrowok="t" o:connecttype="custom" o:connectlocs="0,11;32,0;110,30;144,22;126,49;35,49;72,41;0,11" o:connectangles="0,0,0,0,0,0,0,0"/>
                  </v:shape>
                  <v:shape id="Freeform 256" o:spid="_x0000_s1318" style="position:absolute;left:3565;top:2590;width:144;height:49;visibility:visible;mso-wrap-style:square;v-text-anchor:top" coordsize="144,49" path="m,11l32,r78,30l144,22,126,49r-91,l72,41,,11xe" stroked="f">
                    <v:path arrowok="t" o:connecttype="custom" o:connectlocs="0,11;32,0;110,30;144,22;126,49;35,49;72,41;0,11" o:connectangles="0,0,0,0,0,0,0,0"/>
                  </v:shape>
                  <v:shape id="Freeform 257" o:spid="_x0000_s1319" style="position:absolute;left:3709;top:2655;width:144;height:49;visibility:visible;mso-wrap-style:square;v-text-anchor:top" coordsize="144,49" path="m144,39l112,49,38,17,,28,19,r93,l72,9r72,30xe" stroked="f">
                    <v:path arrowok="t" o:connecttype="custom" o:connectlocs="144,39;112,49;38,17;0,28;19,0;112,0;72,9;144,39" o:connectangles="0,0,0,0,0,0,0,0"/>
                  </v:shape>
                  <v:shape id="Freeform 258" o:spid="_x0000_s1320" style="position:absolute;left:3709;top:2655;width:144;height:49;visibility:visible;mso-wrap-style:square;v-text-anchor:top" coordsize="144,49" path="m144,39l112,49,38,17,,28,19,r93,l72,9r72,30xe" stroked="f">
                    <v:path arrowok="t" o:connecttype="custom" o:connectlocs="144,39;112,49;38,17;0,28;19,0;112,0;72,9;144,39" o:connectangles="0,0,0,0,0,0,0,0"/>
                  </v:shape>
                </v:group>
              </v:group>
              <v:line id="Line 259" o:spid="_x0000_s1321" style="position:absolute;visibility:visible" from="3488,2645" to="3489,2753" o:connectortype="straight" strokecolor="#aae6ff" strokeweight=".1323mm"/>
              <v:line id="Line 260" o:spid="_x0000_s1322" style="position:absolute;visibility:visible" from="3925,2645" to="3926,2753" o:connectortype="straight" strokecolor="#aae6ff" strokeweight=".1323mm"/>
            </v:group>
            <v:oval id="Oval 261" o:spid="_x0000_s1323" style="position:absolute;left:34486;top:23552;width:667;height:654;visibility:visible" strokeweight=".83786mm"/>
            <v:oval id="Oval 262" o:spid="_x0000_s1324" style="position:absolute;left:28276;top:15265;width:660;height:654;visibility:visible" strokeweight=".83786mm"/>
            <v:oval id="Oval 263" o:spid="_x0000_s1325" style="position:absolute;left:16529;top:22758;width:660;height:648;visibility:visible" strokeweight=".83786mm"/>
            <v:oval id="Oval 264" o:spid="_x0000_s1326" style="position:absolute;left:23545;top:15430;width:635;height:641;visibility:visible" strokeweight=".83786mm"/>
            <v:rect id="Rectangle 265" o:spid="_x0000_s1327" style="position:absolute;left:29483;top:12915;width:7150;height:2509;visibility:visible" filled="f" stroked="f"/>
            <v:rect id="Rectangle 266" o:spid="_x0000_s1328" style="position:absolute;left:15957;top:13931;width:7125;height:2515;visibility:visible" filled="f" stroked="f"/>
            <v:rect id="Rectangle 267" o:spid="_x0000_s1329" style="position:absolute;left:10750;top:18586;width:7137;height:2508;visibility:visible" filled="f" stroked="f"/>
            <v:rect id="Rectangle 268" o:spid="_x0000_s1330" style="position:absolute;left:34347;top:17653;width:7137;height:2501;visibility:visible" filled="f" stroked="f"/>
            <v:rect id="Rectangle 269" o:spid="_x0000_s1331" style="position:absolute;top:14960;width:7137;height:2527;visibility:visible" filled="f" stroked="f"/>
            <v:rect id="Rectangle 270" o:spid="_x0000_s1332" style="position:absolute;left:7639;top:24358;width:7131;height:2508;visibility:visible" filled="f" stroked="f"/>
            <v:rect id="Rectangle 271" o:spid="_x0000_s1333" style="position:absolute;top:22802;width:7137;height:2509;visibility:visible" filled="f" stroked="f"/>
            <v:oval id="Oval 272" o:spid="_x0000_s1334" style="position:absolute;left:6623;top:21932;width:660;height:661;visibility:visible" strokeweight=".83786mm"/>
            <v:oval id="Oval 273" o:spid="_x0000_s1335" style="position:absolute;left:6565;top:14097;width:667;height:647;visibility:visible" strokeweight=".83786mm"/>
            <v:oval id="Oval 274" o:spid="_x0000_s1336" style="position:absolute;left:11531;top:25742;width:661;height:654;visibility:visible" strokeweight=".83786mm"/>
            <v:rect id="Rectangle 275" o:spid="_x0000_s1337" style="position:absolute;left:15246;top:24765;width:2927;height:2514;visibility:visible" filled="f" stroked="f"/>
            <v:rect id="Rectangle 276" o:spid="_x0000_s1338" style="position:absolute;left:38385;top:24352;width:2928;height:2489;visibility:visible" filled="f" stroked="f"/>
            <v:rect id="Rectangle 277" o:spid="_x0000_s1339" style="position:absolute;left:7931;top:15030;width:6356;height:2502;visibility:visible" filled="f" stroked="f"/>
            <v:rect id="Rectangle 278" o:spid="_x0000_s1340" style="position:absolute;left:8166;top:12928;width:5073;height:2496;visibility:visible" filled="f" stroked="f"/>
            <v:rect id="Rectangle 279" o:spid="_x0000_s1341" style="position:absolute;left:25317;top:20643;width:2940;height:2515;visibility:visible" filled="f" stroked="f"/>
            <v:rect id="Rectangle 280" o:spid="_x0000_s1342" style="position:absolute;left:32092;top:15481;width:2928;height:2514;visibility:visible" filled="f" stroked="f"/>
            <v:rect id="Rectangle 281" o:spid="_x0000_s1343" style="position:absolute;left:20643;top:18059;width:2921;height:2521;visibility:visible" filled="f" stroked="f"/>
            <v:rect id="Rectangle 282" o:spid="_x0000_s1344" style="position:absolute;left:22726;top:18059;width:6357;height:2521;visibility:visible" filled="f" stroked="f"/>
            <v:rect id="Rectangle 283" o:spid="_x0000_s1345" style="position:absolute;left:34169;top:15589;width:6356;height:2502;visibility:visible" filled="f" stroked="f"/>
            <v:line id="Line 284" o:spid="_x0000_s1346" style="position:absolute;visibility:visible" from="8007,11976" to="8007,27393" o:connectortype="straight" strokeweight="3pt"/>
            <v:line id="Line 285" o:spid="_x0000_s1347" style="position:absolute;visibility:visible" from="37592,25901" to="51619,25901" o:connectortype="straight" strokeweight="2.25pt"/>
            <v:oval id="Oval 286" o:spid="_x0000_s1348" style="position:absolute;left:39103;top:25406;width:838;height:838;visibility:visible" strokeweight=".83786mm"/>
            <v:line id="Line 287" o:spid="_x0000_s1349" style="position:absolute;rotation:-90;visibility:visible" from="33084,-5354" to="33084,22713" o:connectortype="straight" strokeweight="3pt"/>
            <v:line id="Line 288" o:spid="_x0000_s1350" style="position:absolute;visibility:visible" from="21202,3181" to="21202,8680" o:connectortype="straight" strokeweight="2.25pt"/>
            <v:oval id="Oval 289" o:spid="_x0000_s1351" style="position:absolute;left:20808;top:5880;width:667;height:654;visibility:visible" strokeweight=".83786mm"/>
            <v:group id="Group 290" o:spid="_x0000_s1352" style="position:absolute;left:19272;width:3581;height:3638" coordorigin="1813,593" coordsize="343,352">
              <v:group id="Group 291" o:spid="_x0000_s1353" style="position:absolute;left:1821;top:599;width:335;height:346" coordorigin="1821,599" coordsize="335,346">
                <v:shape id="Freeform 292" o:spid="_x0000_s1354" style="position:absolute;left:1830;top:779;width:316;height:33;visibility:visible;mso-wrap-style:square;v-text-anchor:top" coordsize="316,33" path="m,33l37,,278,r38,33l,33xe" fillcolor="black" stroked="f">
                  <v:path arrowok="t" o:connecttype="custom" o:connectlocs="0,33;37,0;278,0;316,33;0,33" o:connectangles="0,0,0,0,0"/>
                </v:shape>
                <v:shape id="Freeform 293" o:spid="_x0000_s1355" style="position:absolute;left:1830;top:779;width:316;height:33;visibility:visible;mso-wrap-style:square;v-text-anchor:top" coordsize="316,33" path="m,33l37,,278,r38,33l,33xe" fillcolor="black" stroked="f">
                  <v:path arrowok="t" o:connecttype="custom" o:connectlocs="0,33;37,0;278,0;316,33;0,33" o:connectangles="0,0,0,0,0"/>
                </v:shape>
                <v:shape id="Freeform 294" o:spid="_x0000_s1356" style="position:absolute;left:1877;top:599;width:223;height:23;visibility:visible;mso-wrap-style:square;v-text-anchor:top" coordsize="223,23" path="m,23l27,,196,r27,23l,23xe" fillcolor="black" stroked="f">
                  <v:path arrowok="t" o:connecttype="custom" o:connectlocs="0,23;27,0;196,0;223,23;0,23" o:connectangles="0,0,0,0,0"/>
                </v:shape>
                <v:shape id="Freeform 295" o:spid="_x0000_s1357" style="position:absolute;left:1877;top:599;width:223;height:23;visibility:visible;mso-wrap-style:square;v-text-anchor:top" coordsize="223,23" path="m,23l27,,196,r27,23l,23xe" fillcolor="black" stroked="f">
                  <v:path arrowok="t" o:connecttype="custom" o:connectlocs="0,23;27,0;196,0;223,23;0,23" o:connectangles="0,0,0,0,0"/>
                </v:shape>
                <v:rect id="Rectangle 296" o:spid="_x0000_s1358" style="position:absolute;left:1877;top:622;width:223;height:176;visibility:visible" fillcolor="black" stroked="f"/>
                <v:rect id="Rectangle 297" o:spid="_x0000_s1359" style="position:absolute;left:1832;top:810;width:314;height:78;visibility:visible" fillcolor="black" stroked="f"/>
                <v:rect id="Rectangle 298" o:spid="_x0000_s1360" style="position:absolute;left:1898;top:644;width:182;height:135;visibility:visible" fillcolor="black" stroked="f"/>
                <v:line id="Line 299" o:spid="_x0000_s1361" style="position:absolute;flip:x;visibility:visible" from="2047,840" to="2121,841" o:connectortype="straight"/>
                <v:group id="Group 300" o:spid="_x0000_s1362" style="position:absolute;left:1821;top:895;width:335;height:50" coordorigin="1821,895" coordsize="335,50">
                  <v:shape id="Freeform 301" o:spid="_x0000_s1363" style="position:absolute;left:1821;top:895;width:335;height:38;visibility:visible;mso-wrap-style:square;v-text-anchor:top" coordsize="335,38" path="m,38l40,,296,r39,38l,38xe" fillcolor="black" stroked="f">
                    <v:path arrowok="t" o:connecttype="custom" o:connectlocs="0,38;40,0;296,0;335,38;0,38" o:connectangles="0,0,0,0,0"/>
                  </v:shape>
                  <v:shape id="Freeform 302" o:spid="_x0000_s1364" style="position:absolute;left:1821;top:895;width:335;height:38;visibility:visible;mso-wrap-style:square;v-text-anchor:top" coordsize="335,38" path="m,38l40,,296,r39,38l,38xe" fillcolor="black" stroked="f">
                    <v:path arrowok="t" o:connecttype="custom" o:connectlocs="0,38;40,0;296,0;335,38;0,38" o:connectangles="0,0,0,0,0"/>
                  </v:shape>
                  <v:rect id="Rectangle 303" o:spid="_x0000_s1365" style="position:absolute;left:1823;top:931;width:331;height:14;visibility:visible" fillcolor="black" stroked="f"/>
                </v:group>
              </v:group>
              <v:group id="Group 304" o:spid="_x0000_s1366" style="position:absolute;left:1813;top:593;width:335;height:346" coordorigin="1813,593" coordsize="335,346">
                <v:shape id="Freeform 305" o:spid="_x0000_s1367" style="position:absolute;left:1821;top:772;width:316;height:34;visibility:visible;mso-wrap-style:square;v-text-anchor:top" coordsize="316,34" path="m,34l38,,279,r37,34l,34xe" fillcolor="#c9c9b6" stroked="f">
                  <v:path arrowok="t" o:connecttype="custom" o:connectlocs="0,34;38,0;279,0;316,34;0,34" o:connectangles="0,0,0,0,0"/>
                </v:shape>
                <v:shape id="Freeform 306" o:spid="_x0000_s1368" style="position:absolute;left:1821;top:772;width:316;height:34;visibility:visible;mso-wrap-style:square;v-text-anchor:top" coordsize="316,34" path="m,34l38,,279,r37,34l,34xe" fillcolor="#c9c9b6" stroked="f">
                  <v:path arrowok="t" o:connecttype="custom" o:connectlocs="0,34;38,0;279,0;316,34;0,34" o:connectangles="0,0,0,0,0"/>
                </v:shape>
                <v:shape id="Freeform 307" o:spid="_x0000_s1369" style="position:absolute;left:1869;top:593;width:223;height:23;visibility:visible;mso-wrap-style:square;v-text-anchor:top" coordsize="223,23" path="m,23l27,,196,r27,23l,23xe" fillcolor="#c9c9b6" stroked="f">
                  <v:path arrowok="t" o:connecttype="custom" o:connectlocs="0,23;27,0;196,0;223,23;0,23" o:connectangles="0,0,0,0,0"/>
                </v:shape>
                <v:shape id="Freeform 308" o:spid="_x0000_s1370" style="position:absolute;left:1869;top:593;width:223;height:23;visibility:visible;mso-wrap-style:square;v-text-anchor:top" coordsize="223,23" path="m,23l27,,196,r27,23l,23xe" fillcolor="#c9c9b6" stroked="f">
                  <v:path arrowok="t" o:connecttype="custom" o:connectlocs="0,23;27,0;196,0;223,23;0,23" o:connectangles="0,0,0,0,0"/>
                </v:shape>
                <v:rect id="Rectangle 309" o:spid="_x0000_s1371" style="position:absolute;left:1869;top:616;width:223;height:175;visibility:visible" fillcolor="#b7b79d" stroked="f"/>
                <v:rect id="Rectangle 310" o:spid="_x0000_s1372" style="position:absolute;left:1823;top:804;width:314;height:78;visibility:visible" fillcolor="#b7b79d" stroked="f"/>
                <v:rect id="Rectangle 311" o:spid="_x0000_s1373" style="position:absolute;left:1890;top:637;width:181;height:135;visibility:visible" stroked="f"/>
                <v:line id="Line 312" o:spid="_x0000_s1374" style="position:absolute;flip:x;visibility:visible" from="2038,834" to="2113,835" o:connectortype="straight"/>
                <v:group id="Group 313" o:spid="_x0000_s1375" style="position:absolute;left:1813;top:888;width:335;height:51" coordorigin="1813,888" coordsize="335,51">
                  <v:shape id="Freeform 314" o:spid="_x0000_s1376" style="position:absolute;left:1813;top:888;width:335;height:38;visibility:visible;mso-wrap-style:square;v-text-anchor:top" coordsize="335,38" path="m,38l39,,295,r40,38l,38xe" fillcolor="#c9c9b6" stroked="f">
                    <v:path arrowok="t" o:connecttype="custom" o:connectlocs="0,38;39,0;295,0;335,38;0,38" o:connectangles="0,0,0,0,0"/>
                  </v:shape>
                  <v:shape id="Freeform 315" o:spid="_x0000_s1377" style="position:absolute;left:1813;top:888;width:335;height:38;visibility:visible;mso-wrap-style:square;v-text-anchor:top" coordsize="335,38" path="m,38l39,,295,r40,38l,38xe" fillcolor="#c9c9b6" stroked="f">
                    <v:path arrowok="t" o:connecttype="custom" o:connectlocs="0,38;39,0;295,0;335,38;0,38" o:connectangles="0,0,0,0,0"/>
                  </v:shape>
                  <v:rect id="Rectangle 316" o:spid="_x0000_s1378" style="position:absolute;left:1815;top:924;width:331;height:15;visibility:visible" fillcolor="#bab79d" stroked="f"/>
                </v:group>
              </v:group>
            </v:group>
            <v:line id="Line 317" o:spid="_x0000_s1379" style="position:absolute;visibility:visible" from="43059,3181" to="43059,8680" o:connectortype="straight" strokeweight="2.25pt"/>
            <v:line id="Line 318" o:spid="_x0000_s1380" style="position:absolute;visibility:visible" from="32131,3079" to="32131,8591" o:connectortype="straight" strokeweight="2.25pt"/>
            <v:oval id="Oval 319" o:spid="_x0000_s1381" style="position:absolute;left:31819;top:5988;width:654;height:647;visibility:visible" strokeweight=".83786mm"/>
            <v:group id="Group 320" o:spid="_x0000_s1382" style="position:absolute;left:30295;width:3582;height:3638" coordorigin="2868,593" coordsize="343,352">
              <v:group id="Group 321" o:spid="_x0000_s1383" style="position:absolute;left:2877;top:599;width:334;height:346" coordorigin="2877,599" coordsize="334,346">
                <v:shape id="Freeform 322" o:spid="_x0000_s1384" style="position:absolute;left:2885;top:779;width:316;height:33;visibility:visible;mso-wrap-style:square;v-text-anchor:top" coordsize="316,33" path="m,33l37,,279,r37,33l,33xe" fillcolor="black" stroked="f">
                  <v:path arrowok="t" o:connecttype="custom" o:connectlocs="0,33;37,0;279,0;316,33;0,33" o:connectangles="0,0,0,0,0"/>
                </v:shape>
                <v:shape id="Freeform 323" o:spid="_x0000_s1385" style="position:absolute;left:2885;top:779;width:316;height:33;visibility:visible;mso-wrap-style:square;v-text-anchor:top" coordsize="316,33" path="m,33l37,,279,r37,33l,33xe" fillcolor="black" stroked="f">
                  <v:path arrowok="t" o:connecttype="custom" o:connectlocs="0,33;37,0;279,0;316,33;0,33" o:connectangles="0,0,0,0,0"/>
                </v:shape>
                <v:shape id="Freeform 324" o:spid="_x0000_s1386" style="position:absolute;left:2932;top:599;width:223;height:23;visibility:visible;mso-wrap-style:square;v-text-anchor:top" coordsize="223,23" path="m,23l27,,197,r26,23l,23xe" fillcolor="black" stroked="f">
                  <v:path arrowok="t" o:connecttype="custom" o:connectlocs="0,23;27,0;197,0;223,23;0,23" o:connectangles="0,0,0,0,0"/>
                </v:shape>
                <v:shape id="Freeform 325" o:spid="_x0000_s1387" style="position:absolute;left:2932;top:599;width:223;height:23;visibility:visible;mso-wrap-style:square;v-text-anchor:top" coordsize="223,23" path="m,23l27,,197,r26,23l,23xe" fillcolor="black" stroked="f">
                  <v:path arrowok="t" o:connecttype="custom" o:connectlocs="0,23;27,0;197,0;223,23;0,23" o:connectangles="0,0,0,0,0"/>
                </v:shape>
                <v:rect id="Rectangle 326" o:spid="_x0000_s1388" style="position:absolute;left:2932;top:622;width:223;height:176;visibility:visible" fillcolor="black" stroked="f"/>
                <v:rect id="Rectangle 327" o:spid="_x0000_s1389" style="position:absolute;left:2887;top:810;width:314;height:78;visibility:visible" fillcolor="black" stroked="f"/>
                <v:rect id="Rectangle 328" o:spid="_x0000_s1390" style="position:absolute;left:2953;top:644;width:182;height:135;visibility:visible" fillcolor="black" stroked="f"/>
                <v:line id="Line 329" o:spid="_x0000_s1391" style="position:absolute;flip:x;visibility:visible" from="3102,840" to="3176,841" o:connectortype="straight"/>
                <v:group id="Group 330" o:spid="_x0000_s1392" style="position:absolute;left:2877;top:895;width:334;height:50" coordorigin="2877,895" coordsize="334,50">
                  <v:shape id="Freeform 331" o:spid="_x0000_s1393" style="position:absolute;left:2877;top:895;width:334;height:38;visibility:visible;mso-wrap-style:square;v-text-anchor:top" coordsize="334,38" path="m,38l39,,295,r39,38l,38xe" fillcolor="black" stroked="f">
                    <v:path arrowok="t" o:connecttype="custom" o:connectlocs="0,38;39,0;295,0;334,38;0,38" o:connectangles="0,0,0,0,0"/>
                  </v:shape>
                  <v:shape id="Freeform 332" o:spid="_x0000_s1394" style="position:absolute;left:2877;top:895;width:334;height:38;visibility:visible;mso-wrap-style:square;v-text-anchor:top" coordsize="334,38" path="m,38l39,,295,r39,38l,38xe" fillcolor="black" stroked="f">
                    <v:path arrowok="t" o:connecttype="custom" o:connectlocs="0,38;39,0;295,0;334,38;0,38" o:connectangles="0,0,0,0,0"/>
                  </v:shape>
                  <v:rect id="Rectangle 333" o:spid="_x0000_s1395" style="position:absolute;left:2879;top:931;width:330;height:14;visibility:visible" fillcolor="black" stroked="f"/>
                </v:group>
              </v:group>
              <v:group id="Group 334" o:spid="_x0000_s1396" style="position:absolute;left:2868;top:593;width:335;height:346" coordorigin="2868,593" coordsize="335,346">
                <v:shape id="Freeform 335" o:spid="_x0000_s1397" style="position:absolute;left:2877;top:772;width:316;height:34;visibility:visible;mso-wrap-style:square;v-text-anchor:top" coordsize="316,34" path="m,34l37,,278,r38,34l,34xe" fillcolor="#c9c9b6" stroked="f">
                  <v:path arrowok="t" o:connecttype="custom" o:connectlocs="0,34;37,0;278,0;316,34;0,34" o:connectangles="0,0,0,0,0"/>
                </v:shape>
                <v:shape id="Freeform 336" o:spid="_x0000_s1398" style="position:absolute;left:2877;top:772;width:316;height:34;visibility:visible;mso-wrap-style:square;v-text-anchor:top" coordsize="316,34" path="m,34l37,,278,r38,34l,34xe" fillcolor="#c9c9b6" stroked="f">
                  <v:path arrowok="t" o:connecttype="custom" o:connectlocs="0,34;37,0;278,0;316,34;0,34" o:connectangles="0,0,0,0,0"/>
                </v:shape>
                <v:shape id="Freeform 337" o:spid="_x0000_s1399" style="position:absolute;left:2924;top:593;width:223;height:23;visibility:visible;mso-wrap-style:square;v-text-anchor:top" coordsize="223,23" path="m,23l27,,196,r27,23l,23xe" fillcolor="#c9c9b6" stroked="f">
                  <v:path arrowok="t" o:connecttype="custom" o:connectlocs="0,23;27,0;196,0;223,23;0,23" o:connectangles="0,0,0,0,0"/>
                </v:shape>
                <v:shape id="Freeform 338" o:spid="_x0000_s1400" style="position:absolute;left:2924;top:593;width:223;height:23;visibility:visible;mso-wrap-style:square;v-text-anchor:top" coordsize="223,23" path="m,23l27,,196,r27,23l,23xe" fillcolor="#c9c9b6" stroked="f">
                  <v:path arrowok="t" o:connecttype="custom" o:connectlocs="0,23;27,0;196,0;223,23;0,23" o:connectangles="0,0,0,0,0"/>
                </v:shape>
                <v:rect id="Rectangle 339" o:spid="_x0000_s1401" style="position:absolute;left:2924;top:616;width:223;height:175;visibility:visible" fillcolor="#b7b79d" stroked="f"/>
                <v:rect id="Rectangle 340" o:spid="_x0000_s1402" style="position:absolute;left:2879;top:804;width:314;height:78;visibility:visible" fillcolor="#b7b79d" stroked="f"/>
                <v:rect id="Rectangle 341" o:spid="_x0000_s1403" style="position:absolute;left:2945;top:637;width:182;height:135;visibility:visible" stroked="f"/>
                <v:line id="Line 342" o:spid="_x0000_s1404" style="position:absolute;flip:x;visibility:visible" from="3094,834" to="3168,835" o:connectortype="straight"/>
                <v:group id="Group 343" o:spid="_x0000_s1405" style="position:absolute;left:2868;top:888;width:335;height:51" coordorigin="2868,888" coordsize="335,51">
                  <v:shape id="Freeform 344" o:spid="_x0000_s1406" style="position:absolute;left:2868;top:888;width:335;height:38;visibility:visible;mso-wrap-style:square;v-text-anchor:top" coordsize="335,38" path="m,38l40,,296,r39,38l,38xe" fillcolor="#c9c9b6" stroked="f">
                    <v:path arrowok="t" o:connecttype="custom" o:connectlocs="0,38;40,0;296,0;335,38;0,38" o:connectangles="0,0,0,0,0"/>
                  </v:shape>
                  <v:shape id="Freeform 345" o:spid="_x0000_s1407" style="position:absolute;left:2868;top:888;width:335;height:38;visibility:visible;mso-wrap-style:square;v-text-anchor:top" coordsize="335,38" path="m,38l40,,296,r39,38l,38xe" fillcolor="#c9c9b6" stroked="f">
                    <v:path arrowok="t" o:connecttype="custom" o:connectlocs="0,38;40,0;296,0;335,38;0,38" o:connectangles="0,0,0,0,0"/>
                  </v:shape>
                  <v:rect id="Rectangle 346" o:spid="_x0000_s1408" style="position:absolute;left:2870;top:924;width:331;height:15;visibility:visible" fillcolor="#bab79d" stroked="f"/>
                </v:group>
              </v:group>
            </v:group>
            <v:oval id="Oval 347" o:spid="_x0000_s1409" style="position:absolute;left:42748;top:5988;width:666;height:647;visibility:visible" strokeweight=".83786mm"/>
            <v:group id="Group 348" o:spid="_x0000_s1410" style="position:absolute;left:41224;width:3575;height:3638" coordorigin="3915,593" coordsize="343,352">
              <v:group id="Group 349" o:spid="_x0000_s1411" style="position:absolute;left:3924;top:599;width:334;height:346" coordorigin="3924,599" coordsize="334,346">
                <v:shape id="Freeform 350" o:spid="_x0000_s1412" style="position:absolute;left:3932;top:779;width:316;height:33;visibility:visible;mso-wrap-style:square;v-text-anchor:top" coordsize="316,33" path="m,33l37,,279,r37,33l,33xe" fillcolor="black" stroked="f">
                  <v:path arrowok="t" o:connecttype="custom" o:connectlocs="0,33;37,0;279,0;316,33;0,33" o:connectangles="0,0,0,0,0"/>
                </v:shape>
                <v:shape id="Freeform 351" o:spid="_x0000_s1413" style="position:absolute;left:3932;top:779;width:316;height:33;visibility:visible;mso-wrap-style:square;v-text-anchor:top" coordsize="316,33" path="m,33l37,,279,r37,33l,33xe" fillcolor="black" stroked="f">
                  <v:path arrowok="t" o:connecttype="custom" o:connectlocs="0,33;37,0;279,0;316,33;0,33" o:connectangles="0,0,0,0,0"/>
                </v:shape>
                <v:shape id="Freeform 352" o:spid="_x0000_s1414" style="position:absolute;left:3979;top:599;width:223;height:23;visibility:visible;mso-wrap-style:square;v-text-anchor:top" coordsize="223,23" path="m,23l27,,197,r26,23l,23xe" fillcolor="black" stroked="f">
                  <v:path arrowok="t" o:connecttype="custom" o:connectlocs="0,23;27,0;197,0;223,23;0,23" o:connectangles="0,0,0,0,0"/>
                </v:shape>
                <v:shape id="Freeform 353" o:spid="_x0000_s1415" style="position:absolute;left:3979;top:599;width:223;height:23;visibility:visible;mso-wrap-style:square;v-text-anchor:top" coordsize="223,23" path="m,23l27,,197,r26,23l,23xe" fillcolor="black" stroked="f">
                  <v:path arrowok="t" o:connecttype="custom" o:connectlocs="0,23;27,0;197,0;223,23;0,23" o:connectangles="0,0,0,0,0"/>
                </v:shape>
                <v:rect id="Rectangle 354" o:spid="_x0000_s1416" style="position:absolute;left:3979;top:622;width:223;height:176;visibility:visible" fillcolor="black" stroked="f"/>
                <v:rect id="Rectangle 355" o:spid="_x0000_s1417" style="position:absolute;left:3934;top:810;width:314;height:78;visibility:visible" fillcolor="black" stroked="f"/>
                <v:rect id="Rectangle 356" o:spid="_x0000_s1418" style="position:absolute;left:4000;top:644;width:182;height:135;visibility:visible" fillcolor="black" stroked="f"/>
                <v:line id="Line 357" o:spid="_x0000_s1419" style="position:absolute;flip:x;visibility:visible" from="4149,840" to="4223,841" o:connectortype="straight"/>
                <v:group id="Group 358" o:spid="_x0000_s1420" style="position:absolute;left:3924;top:895;width:334;height:50" coordorigin="3924,895" coordsize="334,50">
                  <v:shape id="Freeform 359" o:spid="_x0000_s1421" style="position:absolute;left:3924;top:895;width:334;height:38;visibility:visible;mso-wrap-style:square;v-text-anchor:top" coordsize="334,38" path="m,38l39,,295,r39,38l,38xe" fillcolor="black" stroked="f">
                    <v:path arrowok="t" o:connecttype="custom" o:connectlocs="0,38;39,0;295,0;334,38;0,38" o:connectangles="0,0,0,0,0"/>
                  </v:shape>
                  <v:shape id="Freeform 360" o:spid="_x0000_s1422" style="position:absolute;left:3924;top:895;width:334;height:38;visibility:visible;mso-wrap-style:square;v-text-anchor:top" coordsize="334,38" path="m,38l39,,295,r39,38l,38xe" fillcolor="black" stroked="f">
                    <v:path arrowok="t" o:connecttype="custom" o:connectlocs="0,38;39,0;295,0;334,38;0,38" o:connectangles="0,0,0,0,0"/>
                  </v:shape>
                  <v:rect id="Rectangle 361" o:spid="_x0000_s1423" style="position:absolute;left:3926;top:931;width:330;height:14;visibility:visible" fillcolor="black" stroked="f"/>
                </v:group>
              </v:group>
              <v:group id="Group 362" o:spid="_x0000_s1424" style="position:absolute;left:3915;top:593;width:335;height:346" coordorigin="3915,593" coordsize="335,346">
                <v:shape id="Freeform 363" o:spid="_x0000_s1425" style="position:absolute;left:3924;top:772;width:316;height:34;visibility:visible;mso-wrap-style:square;v-text-anchor:top" coordsize="316,34" path="m,34l37,,278,r38,34l,34xe" fillcolor="#c9c9b6" stroked="f">
                  <v:path arrowok="t" o:connecttype="custom" o:connectlocs="0,34;37,0;278,0;316,34;0,34" o:connectangles="0,0,0,0,0"/>
                </v:shape>
                <v:shape id="Freeform 364" o:spid="_x0000_s1426" style="position:absolute;left:3924;top:772;width:316;height:34;visibility:visible;mso-wrap-style:square;v-text-anchor:top" coordsize="316,34" path="m,34l37,,278,r38,34l,34xe" fillcolor="#c9c9b6" stroked="f">
                  <v:path arrowok="t" o:connecttype="custom" o:connectlocs="0,34;37,0;278,0;316,34;0,34" o:connectangles="0,0,0,0,0"/>
                </v:shape>
                <v:shape id="Freeform 365" o:spid="_x0000_s1427" style="position:absolute;left:3971;top:593;width:223;height:23;visibility:visible;mso-wrap-style:square;v-text-anchor:top" coordsize="223,23" path="m,23l27,,196,r27,23l,23xe" fillcolor="#c9c9b6" stroked="f">
                  <v:path arrowok="t" o:connecttype="custom" o:connectlocs="0,23;27,0;196,0;223,23;0,23" o:connectangles="0,0,0,0,0"/>
                </v:shape>
                <v:shape id="Freeform 366" o:spid="_x0000_s1428" style="position:absolute;left:3971;top:593;width:223;height:23;visibility:visible;mso-wrap-style:square;v-text-anchor:top" coordsize="223,23" path="m,23l27,,196,r27,23l,23xe" fillcolor="#c9c9b6" stroked="f">
                  <v:path arrowok="t" o:connecttype="custom" o:connectlocs="0,23;27,0;196,0;223,23;0,23" o:connectangles="0,0,0,0,0"/>
                </v:shape>
                <v:rect id="Rectangle 367" o:spid="_x0000_s1429" style="position:absolute;left:3971;top:616;width:223;height:175;visibility:visible" fillcolor="#b7b79d" stroked="f"/>
                <v:rect id="Rectangle 368" o:spid="_x0000_s1430" style="position:absolute;left:3926;top:804;width:314;height:78;visibility:visible" fillcolor="#b7b79d" stroked="f"/>
                <v:rect id="Rectangle 369" o:spid="_x0000_s1431" style="position:absolute;left:3992;top:637;width:182;height:135;visibility:visible" stroked="f"/>
                <v:line id="Line 370" o:spid="_x0000_s1432" style="position:absolute;flip:x;visibility:visible" from="4141,834" to="4215,835" o:connectortype="straight"/>
                <v:group id="Group 371" o:spid="_x0000_s1433" style="position:absolute;left:3915;top:888;width:335;height:51" coordorigin="3915,888" coordsize="335,51">
                  <v:shape id="Freeform 372" o:spid="_x0000_s1434" style="position:absolute;left:3915;top:888;width:335;height:38;visibility:visible;mso-wrap-style:square;v-text-anchor:top" coordsize="335,38" path="m,38l40,,296,r39,38l,38xe" fillcolor="#c9c9b6" stroked="f">
                    <v:path arrowok="t" o:connecttype="custom" o:connectlocs="0,38;40,0;296,0;335,38;0,38" o:connectangles="0,0,0,0,0"/>
                  </v:shape>
                  <v:shape id="Freeform 373" o:spid="_x0000_s1435" style="position:absolute;left:3915;top:888;width:335;height:38;visibility:visible;mso-wrap-style:square;v-text-anchor:top" coordsize="335,38" path="m,38l40,,296,r39,38l,38xe" fillcolor="#c9c9b6" stroked="f">
                    <v:path arrowok="t" o:connecttype="custom" o:connectlocs="0,38;40,0;296,0;335,38;0,38" o:connectangles="0,0,0,0,0"/>
                  </v:shape>
                  <v:rect id="Rectangle 374" o:spid="_x0000_s1436" style="position:absolute;left:3917;top:924;width:331;height:15;visibility:visible" fillcolor="#bab79d" stroked="f"/>
                </v:group>
              </v:group>
            </v:group>
            <v:rect id="Rectangle 375" o:spid="_x0000_s1437" style="position:absolute;left:12572;top:20811;width:2273;height:7923;visibility:visible;mso-wrap-style:none" filled="f" stroked="f">
              <v:textbox style="mso-fit-shape-to-text:t" inset="0,0,0,0">
                <w:txbxContent>
                  <w:p w:rsidR="00B81CD7" w:rsidRPr="009931FA" w:rsidRDefault="00B81CD7" w:rsidP="00316FC3">
                    <w:pPr>
                      <w:autoSpaceDE w:val="0"/>
                      <w:autoSpaceDN w:val="0"/>
                      <w:adjustRightInd w:val="0"/>
                      <w:rPr>
                        <w:rFonts w:ascii="Arial" w:eastAsia="黑体" w:hAnsi="Arial" w:cs="Times New Roman"/>
                        <w:color w:val="333399"/>
                        <w:sz w:val="28"/>
                        <w:szCs w:val="28"/>
                        <w:vertAlign w:val="subscript"/>
                      </w:rPr>
                    </w:pPr>
                    <w:r w:rsidRPr="009931FA">
                      <w:rPr>
                        <w:rFonts w:ascii="Arial" w:eastAsia="黑体" w:hAnsi="Arial" w:cs="Arial"/>
                        <w:b/>
                        <w:bCs/>
                        <w:color w:val="333399"/>
                        <w:sz w:val="28"/>
                        <w:szCs w:val="28"/>
                      </w:rPr>
                      <w:t>R</w:t>
                    </w:r>
                    <w:r>
                      <w:rPr>
                        <w:rFonts w:ascii="Arial" w:eastAsia="黑体" w:hAnsi="Arial" w:cs="Arial"/>
                        <w:b/>
                        <w:bCs/>
                        <w:color w:val="333399"/>
                        <w:sz w:val="28"/>
                        <w:szCs w:val="28"/>
                      </w:rPr>
                      <w:t>2</w:t>
                    </w:r>
                  </w:p>
                </w:txbxContent>
              </v:textbox>
            </v:rect>
            <v:rect id="Rectangle 376" o:spid="_x0000_s1438" style="position:absolute;left:35435;top:20811;width:2273;height:7923;visibility:visible;mso-wrap-style:none" filled="f" stroked="f">
              <v:textbox style="mso-fit-shape-to-text:t" inset="0,0,0,0">
                <w:txbxContent>
                  <w:p w:rsidR="00B81CD7" w:rsidRPr="009931FA" w:rsidRDefault="00B81CD7" w:rsidP="00316FC3">
                    <w:pPr>
                      <w:autoSpaceDE w:val="0"/>
                      <w:autoSpaceDN w:val="0"/>
                      <w:adjustRightInd w:val="0"/>
                      <w:rPr>
                        <w:rFonts w:ascii="Arial" w:eastAsia="黑体" w:hAnsi="Arial" w:cs="Times New Roman"/>
                        <w:color w:val="333399"/>
                        <w:sz w:val="28"/>
                        <w:szCs w:val="28"/>
                        <w:vertAlign w:val="subscript"/>
                      </w:rPr>
                    </w:pPr>
                    <w:r w:rsidRPr="009931FA">
                      <w:rPr>
                        <w:rFonts w:ascii="Arial" w:eastAsia="黑体" w:hAnsi="Arial" w:cs="Arial"/>
                        <w:b/>
                        <w:bCs/>
                        <w:color w:val="333399"/>
                        <w:sz w:val="28"/>
                        <w:szCs w:val="28"/>
                      </w:rPr>
                      <w:t>R</w:t>
                    </w:r>
                    <w:r>
                      <w:rPr>
                        <w:rFonts w:ascii="Arial" w:eastAsia="黑体" w:hAnsi="Arial" w:cs="Arial"/>
                        <w:b/>
                        <w:bCs/>
                        <w:color w:val="333399"/>
                        <w:sz w:val="28"/>
                        <w:szCs w:val="28"/>
                      </w:rPr>
                      <w:t>3</w:t>
                    </w:r>
                  </w:p>
                </w:txbxContent>
              </v:textbox>
            </v:rect>
            <v:line id="Line 377" o:spid="_x0000_s1439" style="position:absolute;visibility:visible" from="51435,11887" to="51441,27305" o:connectortype="straight" strokeweight="3pt"/>
            <w10:anchorlock/>
          </v:group>
        </w:pict>
      </w:r>
    </w:p>
    <w:p w:rsidR="00B81CD7" w:rsidRPr="00316FC3" w:rsidRDefault="00B81CD7" w:rsidP="007E5D0D">
      <w:pPr>
        <w:autoSpaceDE w:val="0"/>
        <w:autoSpaceDN w:val="0"/>
        <w:adjustRightInd w:val="0"/>
        <w:ind w:left="31680" w:hangingChars="224" w:firstLine="31680"/>
        <w:jc w:val="left"/>
        <w:rPr>
          <w:rFonts w:ascii="Verdana" w:hAnsi="Verdana" w:cs="Verdana"/>
          <w:color w:val="000000"/>
          <w:kern w:val="0"/>
          <w:sz w:val="24"/>
          <w:szCs w:val="24"/>
        </w:rPr>
      </w:pPr>
      <w:r w:rsidRPr="00316FC3">
        <w:rPr>
          <w:rFonts w:ascii="Verdana" w:hAnsi="Verdana" w:cs="Verdana"/>
          <w:kern w:val="0"/>
          <w:sz w:val="24"/>
          <w:szCs w:val="24"/>
        </w:rPr>
        <w:t>Q1. The administrator of the network has assigned three subnet masks 192.168.1.0/30,192.168.2.0/30and 192.168.3.0/30 to the Router 1, two subnet masks 192.168.2.0/30and 192.168.4.0/30 to Router 2, two subnet masks 192.168.3.0/30 and 192.168.5.0/30 to Router 3. Please assign IP addresses (all hosts and all routers interfaces). Write your answer in the figure.</w:t>
      </w:r>
    </w:p>
    <w:p w:rsidR="00B81CD7" w:rsidRPr="00316FC3" w:rsidRDefault="00B81CD7" w:rsidP="00316FC3">
      <w:pPr>
        <w:autoSpaceDE w:val="0"/>
        <w:autoSpaceDN w:val="0"/>
        <w:adjustRightInd w:val="0"/>
        <w:jc w:val="left"/>
        <w:rPr>
          <w:rFonts w:ascii="Verdana" w:hAnsi="Verdana" w:cs="Verdana"/>
          <w:kern w:val="0"/>
          <w:sz w:val="24"/>
          <w:szCs w:val="24"/>
        </w:rPr>
      </w:pPr>
    </w:p>
    <w:p w:rsidR="00B81CD7" w:rsidRPr="00316FC3" w:rsidRDefault="00B81CD7" w:rsidP="00316FC3">
      <w:pPr>
        <w:autoSpaceDE w:val="0"/>
        <w:autoSpaceDN w:val="0"/>
        <w:adjustRightInd w:val="0"/>
        <w:jc w:val="left"/>
        <w:rPr>
          <w:rFonts w:ascii="Verdana" w:hAnsi="Verdana" w:cs="Verdana"/>
          <w:color w:val="000000"/>
          <w:sz w:val="24"/>
          <w:szCs w:val="24"/>
        </w:rPr>
      </w:pPr>
      <w:r w:rsidRPr="00316FC3">
        <w:rPr>
          <w:rFonts w:ascii="Verdana" w:hAnsi="Verdana" w:cs="Verdana"/>
          <w:kern w:val="0"/>
          <w:sz w:val="24"/>
          <w:szCs w:val="24"/>
        </w:rPr>
        <w:t xml:space="preserve">Q2. </w:t>
      </w:r>
      <w:r w:rsidRPr="00316FC3">
        <w:rPr>
          <w:rFonts w:ascii="Verdana" w:hAnsi="Verdana" w:cs="Verdana"/>
          <w:color w:val="000000"/>
          <w:sz w:val="24"/>
          <w:szCs w:val="24"/>
        </w:rPr>
        <w:t>Write the functions of the following commands for assigning R1 on the lines.</w:t>
      </w:r>
    </w:p>
    <w:p w:rsidR="00B81CD7" w:rsidRPr="00316FC3" w:rsidRDefault="00B81CD7" w:rsidP="00316FC3">
      <w:pPr>
        <w:autoSpaceDE w:val="0"/>
        <w:autoSpaceDN w:val="0"/>
        <w:adjustRightInd w:val="0"/>
        <w:jc w:val="left"/>
        <w:rPr>
          <w:rFonts w:ascii="Verdana" w:hAnsi="Verdana" w:cs="Verdana"/>
          <w:kern w:val="0"/>
          <w:sz w:val="24"/>
          <w:szCs w:val="24"/>
        </w:rPr>
      </w:pPr>
    </w:p>
    <w:p w:rsidR="00B81CD7" w:rsidRPr="00316FC3" w:rsidRDefault="00B81CD7" w:rsidP="00316FC3">
      <w:pPr>
        <w:rPr>
          <w:rFonts w:ascii="Verdana" w:hAnsi="Verdana" w:cs="Verdana"/>
          <w:sz w:val="24"/>
          <w:szCs w:val="24"/>
        </w:rPr>
      </w:pPr>
      <w:r w:rsidRPr="00316FC3">
        <w:rPr>
          <w:rFonts w:ascii="Verdana" w:hAnsi="Verdana" w:cs="Verdana"/>
          <w:sz w:val="24"/>
          <w:szCs w:val="24"/>
        </w:rPr>
        <w:t xml:space="preserve">&lt;H3C&gt;system-view   </w:t>
      </w:r>
    </w:p>
    <w:p w:rsidR="00B81CD7" w:rsidRPr="00316FC3" w:rsidRDefault="00B81CD7" w:rsidP="00316FC3">
      <w:pPr>
        <w:rPr>
          <w:rFonts w:ascii="Verdana" w:hAnsi="Verdana" w:cs="Verdana"/>
          <w:sz w:val="24"/>
          <w:szCs w:val="24"/>
        </w:rPr>
      </w:pPr>
      <w:r w:rsidRPr="00316FC3">
        <w:rPr>
          <w:rFonts w:ascii="Verdana" w:hAnsi="Verdana" w:cs="Verdana"/>
          <w:sz w:val="24"/>
          <w:szCs w:val="24"/>
        </w:rPr>
        <w:t>System View: return to User View with Ctrl+Z.</w:t>
      </w:r>
    </w:p>
    <w:p w:rsidR="00B81CD7" w:rsidRPr="00316FC3" w:rsidRDefault="00B81CD7" w:rsidP="00316FC3">
      <w:pPr>
        <w:rPr>
          <w:rFonts w:ascii="Verdana" w:hAnsi="Verdana" w:cs="Verdana"/>
          <w:sz w:val="24"/>
          <w:szCs w:val="24"/>
        </w:rPr>
      </w:pPr>
      <w:r w:rsidRPr="00316FC3">
        <w:rPr>
          <w:rFonts w:ascii="Verdana" w:hAnsi="Verdana" w:cs="Verdana"/>
          <w:sz w:val="24"/>
          <w:szCs w:val="24"/>
        </w:rPr>
        <w:t xml:space="preserve">[H3C]sysname R1      </w:t>
      </w:r>
    </w:p>
    <w:p w:rsidR="00B81CD7" w:rsidRPr="00316FC3" w:rsidRDefault="00B81CD7" w:rsidP="00316FC3">
      <w:pPr>
        <w:rPr>
          <w:rFonts w:ascii="Verdana" w:hAnsi="Verdana" w:cs="Verdana"/>
          <w:sz w:val="24"/>
          <w:szCs w:val="24"/>
        </w:rPr>
      </w:pPr>
      <w:r w:rsidRPr="00316FC3">
        <w:rPr>
          <w:rFonts w:ascii="Verdana" w:hAnsi="Verdana" w:cs="Verdana"/>
          <w:sz w:val="24"/>
          <w:szCs w:val="24"/>
        </w:rPr>
        <w:t xml:space="preserve">[R1]interface e0/0   </w:t>
      </w:r>
    </w:p>
    <w:p w:rsidR="00B81CD7" w:rsidRPr="00316FC3" w:rsidRDefault="00B81CD7" w:rsidP="00316FC3">
      <w:pPr>
        <w:rPr>
          <w:rFonts w:ascii="Verdana" w:hAnsi="Verdana" w:cs="Verdana"/>
          <w:sz w:val="24"/>
          <w:szCs w:val="24"/>
        </w:rPr>
      </w:pPr>
      <w:r w:rsidRPr="00316FC3">
        <w:rPr>
          <w:rFonts w:ascii="Verdana" w:hAnsi="Verdana" w:cs="Verdana"/>
          <w:sz w:val="24"/>
          <w:szCs w:val="24"/>
        </w:rPr>
        <w:t>[R1-Ethernet0/0]ip address 192.168.1.1 255.255.255.252</w:t>
      </w:r>
    </w:p>
    <w:p w:rsidR="00B81CD7" w:rsidRPr="00316FC3" w:rsidRDefault="00B81CD7" w:rsidP="00316FC3">
      <w:pPr>
        <w:rPr>
          <w:rFonts w:ascii="Verdana" w:hAnsi="Verdana" w:cs="Verdana"/>
          <w:sz w:val="24"/>
          <w:szCs w:val="24"/>
        </w:rPr>
      </w:pPr>
    </w:p>
    <w:p w:rsidR="00B81CD7" w:rsidRPr="00316FC3" w:rsidRDefault="00B81CD7" w:rsidP="00316FC3">
      <w:pPr>
        <w:rPr>
          <w:rFonts w:ascii="Verdana" w:hAnsi="Verdana" w:cs="Verdana"/>
          <w:sz w:val="24"/>
          <w:szCs w:val="24"/>
        </w:rPr>
      </w:pPr>
      <w:r w:rsidRPr="00316FC3">
        <w:rPr>
          <w:rFonts w:ascii="Verdana" w:hAnsi="Verdana" w:cs="Verdana"/>
          <w:sz w:val="24"/>
          <w:szCs w:val="24"/>
        </w:rPr>
        <w:t>----------------------------------------------------------------------------------------</w:t>
      </w: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lang w:val="pt-BR"/>
        </w:rPr>
        <w:t xml:space="preserve">[R1-Ethernet0/0]interface s1/0     </w:t>
      </w: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lang w:val="pt-BR"/>
        </w:rPr>
        <w:t>[R1-Serial1/0]ip address 192.168.2.1 255.255.255.252</w:t>
      </w:r>
    </w:p>
    <w:p w:rsidR="00B81CD7" w:rsidRPr="00316FC3" w:rsidRDefault="00B81CD7" w:rsidP="00316FC3">
      <w:pPr>
        <w:rPr>
          <w:rFonts w:ascii="Verdana" w:hAnsi="Verdana" w:cs="Verdana"/>
          <w:sz w:val="24"/>
          <w:szCs w:val="24"/>
        </w:rPr>
      </w:pP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rPr>
        <w:t>----------------------------------------------------------------------------------------</w:t>
      </w: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lang w:val="pt-BR"/>
        </w:rPr>
        <w:t>[R1-Serial1/0]ping 192.168.1.1</w:t>
      </w:r>
    </w:p>
    <w:p w:rsidR="00B81CD7" w:rsidRPr="00316FC3" w:rsidRDefault="00B81CD7" w:rsidP="00316FC3">
      <w:pPr>
        <w:rPr>
          <w:rFonts w:ascii="Verdana" w:hAnsi="Verdana" w:cs="Verdana"/>
          <w:sz w:val="24"/>
          <w:szCs w:val="24"/>
        </w:rPr>
      </w:pP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rPr>
        <w:t>----------------------------------------------------------------------------------------</w:t>
      </w: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lang w:val="pt-BR"/>
        </w:rPr>
        <w:t xml:space="preserve">[R1-Serial1/0]quit      </w:t>
      </w: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lang w:val="pt-BR"/>
        </w:rPr>
        <w:t xml:space="preserve">[R1]interface s2/0     </w:t>
      </w: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lang w:val="pt-BR"/>
        </w:rPr>
        <w:t>[R1-Serial2/0]ip address 192.168.3.1 255.255.255.252</w:t>
      </w: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lang w:val="pt-BR"/>
        </w:rPr>
        <w:t xml:space="preserve"> [R1-Serial2/0]ping 192.168.2.1</w:t>
      </w: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lang w:val="pt-BR"/>
        </w:rPr>
        <w:t>[R1-Serial2/0]quit</w:t>
      </w:r>
    </w:p>
    <w:p w:rsidR="00B81CD7" w:rsidRPr="00316FC3" w:rsidRDefault="00B81CD7" w:rsidP="00316FC3">
      <w:pPr>
        <w:rPr>
          <w:rFonts w:ascii="Verdana" w:hAnsi="Verdana" w:cs="Verdana"/>
          <w:sz w:val="24"/>
          <w:szCs w:val="24"/>
        </w:rPr>
      </w:pPr>
      <w:r w:rsidRPr="00316FC3">
        <w:rPr>
          <w:rFonts w:ascii="Verdana" w:hAnsi="Verdana" w:cs="Verdana"/>
          <w:sz w:val="24"/>
          <w:szCs w:val="24"/>
          <w:lang w:val="pt-BR"/>
        </w:rPr>
        <w:t>[R1]</w:t>
      </w:r>
      <w:r w:rsidRPr="00316FC3">
        <w:rPr>
          <w:rFonts w:ascii="Verdana" w:hAnsi="Verdana" w:cs="Verdana"/>
          <w:sz w:val="24"/>
          <w:szCs w:val="24"/>
        </w:rPr>
        <w:t>ip route-static 192.168.1.0 255.255.255.252. 192.168.2.1</w:t>
      </w:r>
    </w:p>
    <w:p w:rsidR="00B81CD7" w:rsidRPr="00316FC3" w:rsidRDefault="00B81CD7" w:rsidP="007E5D0D">
      <w:pPr>
        <w:ind w:firstLineChars="3621" w:firstLine="31680"/>
        <w:rPr>
          <w:rFonts w:ascii="Verdana" w:hAnsi="Verdana" w:cs="Verdana"/>
          <w:sz w:val="24"/>
          <w:szCs w:val="24"/>
        </w:rPr>
      </w:pP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rPr>
        <w:t>----------------------------------------------------------------------------------------</w:t>
      </w:r>
    </w:p>
    <w:p w:rsidR="00B81CD7" w:rsidRPr="00316FC3" w:rsidRDefault="00B81CD7" w:rsidP="00316FC3">
      <w:pPr>
        <w:rPr>
          <w:rFonts w:ascii="Verdana" w:hAnsi="Verdana" w:cs="Verdana"/>
          <w:sz w:val="24"/>
          <w:szCs w:val="24"/>
        </w:rPr>
      </w:pPr>
      <w:r w:rsidRPr="00316FC3">
        <w:rPr>
          <w:rFonts w:ascii="Verdana" w:hAnsi="Verdana" w:cs="Verdana"/>
          <w:sz w:val="24"/>
          <w:szCs w:val="24"/>
          <w:lang w:val="pt-BR"/>
        </w:rPr>
        <w:t>[R1]</w:t>
      </w:r>
      <w:r w:rsidRPr="00316FC3">
        <w:rPr>
          <w:rFonts w:ascii="Verdana" w:hAnsi="Verdana" w:cs="Verdana"/>
          <w:sz w:val="24"/>
          <w:szCs w:val="24"/>
        </w:rPr>
        <w:t>ip route-static 192.168.3.0 255.255.255.252. 192.168.2.1</w:t>
      </w:r>
    </w:p>
    <w:p w:rsidR="00B81CD7" w:rsidRPr="00316FC3" w:rsidRDefault="00B81CD7" w:rsidP="007E5D0D">
      <w:pPr>
        <w:ind w:firstLineChars="3621" w:firstLine="31680"/>
        <w:rPr>
          <w:rFonts w:ascii="Verdana" w:hAnsi="Verdana" w:cs="Verdana"/>
          <w:sz w:val="24"/>
          <w:szCs w:val="24"/>
        </w:rPr>
      </w:pPr>
    </w:p>
    <w:p w:rsidR="00B81CD7" w:rsidRPr="00316FC3" w:rsidRDefault="00B81CD7" w:rsidP="00316FC3">
      <w:pPr>
        <w:rPr>
          <w:rFonts w:ascii="Verdana" w:hAnsi="Verdana" w:cs="Verdana"/>
          <w:sz w:val="24"/>
          <w:szCs w:val="24"/>
          <w:lang w:val="pt-BR"/>
        </w:rPr>
      </w:pPr>
      <w:r w:rsidRPr="00316FC3">
        <w:rPr>
          <w:rFonts w:ascii="Verdana" w:hAnsi="Verdana" w:cs="Verdana"/>
          <w:sz w:val="24"/>
          <w:szCs w:val="24"/>
        </w:rPr>
        <w:t>----------------------------------------------------------------------------------------</w:t>
      </w:r>
    </w:p>
    <w:p w:rsidR="00B81CD7" w:rsidRDefault="00B81CD7" w:rsidP="00316FC3">
      <w:pPr>
        <w:rPr>
          <w:rFonts w:ascii="Verdana" w:hAnsi="Verdana" w:cs="Verdana"/>
          <w:sz w:val="24"/>
          <w:szCs w:val="24"/>
        </w:rPr>
      </w:pPr>
    </w:p>
    <w:p w:rsidR="00B81CD7" w:rsidRPr="00EC372B" w:rsidRDefault="00B81CD7" w:rsidP="007E5D0D">
      <w:pPr>
        <w:ind w:left="31680" w:hangingChars="150" w:firstLine="31680"/>
        <w:rPr>
          <w:rFonts w:ascii="Verdana" w:hAnsi="Verdana" w:cs="Verdana"/>
          <w:color w:val="000000"/>
          <w:sz w:val="24"/>
          <w:szCs w:val="24"/>
        </w:rPr>
      </w:pPr>
    </w:p>
    <w:p w:rsidR="00B81CD7" w:rsidRPr="00EC372B" w:rsidRDefault="00B81CD7" w:rsidP="007E5D0D">
      <w:pPr>
        <w:ind w:left="31680" w:hangingChars="150" w:firstLine="31680"/>
        <w:rPr>
          <w:rFonts w:ascii="Verdana" w:hAnsi="Verdana" w:cs="Verdana"/>
          <w:color w:val="000000"/>
          <w:sz w:val="24"/>
          <w:szCs w:val="24"/>
        </w:rPr>
      </w:pPr>
      <w:r>
        <w:rPr>
          <w:rFonts w:ascii="Verdana" w:hAnsi="Verdana" w:cs="Verdana"/>
          <w:color w:val="000000"/>
          <w:sz w:val="24"/>
          <w:szCs w:val="24"/>
        </w:rPr>
        <w:t>5</w:t>
      </w:r>
      <w:r w:rsidRPr="00EC372B">
        <w:rPr>
          <w:rFonts w:ascii="Verdana" w:hAnsi="Verdana" w:cs="Verdana"/>
          <w:color w:val="000000"/>
          <w:sz w:val="24"/>
          <w:szCs w:val="24"/>
        </w:rPr>
        <w:t>. Please</w:t>
      </w:r>
      <w:r w:rsidRPr="00EC372B">
        <w:rPr>
          <w:rFonts w:ascii="宋体" w:hAnsi="宋体" w:cs="宋体" w:hint="eastAsia"/>
          <w:color w:val="000000"/>
          <w:sz w:val="24"/>
          <w:szCs w:val="24"/>
        </w:rPr>
        <w:t>①</w:t>
      </w:r>
      <w:r w:rsidRPr="00EC372B">
        <w:rPr>
          <w:rFonts w:ascii="Verdana" w:hAnsi="Verdana" w:cs="Verdana"/>
          <w:color w:val="000000"/>
          <w:sz w:val="24"/>
          <w:szCs w:val="24"/>
        </w:rPr>
        <w:t>assign the IP address (MUST use the prefix 192.168.x.x) for all routers and hosts in the topology, and</w:t>
      </w:r>
      <w:r w:rsidRPr="00EC372B">
        <w:rPr>
          <w:rFonts w:ascii="宋体" w:hAnsi="宋体" w:cs="宋体" w:hint="eastAsia"/>
          <w:color w:val="000000"/>
          <w:sz w:val="24"/>
          <w:szCs w:val="24"/>
        </w:rPr>
        <w:t>②</w:t>
      </w:r>
      <w:r w:rsidRPr="00EC372B">
        <w:rPr>
          <w:rFonts w:ascii="宋体" w:hAnsi="宋体" w:cs="宋体"/>
          <w:color w:val="000000"/>
          <w:sz w:val="24"/>
          <w:szCs w:val="24"/>
        </w:rPr>
        <w:t xml:space="preserve"> </w:t>
      </w:r>
      <w:r w:rsidRPr="00EC372B">
        <w:rPr>
          <w:rFonts w:ascii="Verdana" w:hAnsi="Verdana" w:cs="Verdana"/>
          <w:color w:val="000000"/>
          <w:sz w:val="24"/>
          <w:szCs w:val="24"/>
        </w:rPr>
        <w:t xml:space="preserve">writeall the commands for assigning R1’s IP addresses and static routes. </w:t>
      </w:r>
      <w:r w:rsidRPr="00EC372B">
        <w:rPr>
          <w:rFonts w:ascii="Verdana" w:hAnsi="Verdana" w:cs="Verdana"/>
          <w:b/>
          <w:bCs/>
          <w:color w:val="000000"/>
          <w:sz w:val="24"/>
          <w:szCs w:val="24"/>
        </w:rPr>
        <w:t>(11 pts)</w:t>
      </w:r>
    </w:p>
    <w:p w:rsidR="00B81CD7" w:rsidRPr="00EC372B" w:rsidRDefault="00B81CD7" w:rsidP="00AE377A">
      <w:pPr>
        <w:widowControl/>
        <w:jc w:val="left"/>
        <w:rPr>
          <w:rFonts w:ascii="Times New Roman" w:eastAsia="Times New Roman" w:hAnsi="Times New Roman" w:cs="Times New Roman"/>
          <w:b/>
          <w:bCs/>
          <w:color w:val="000000"/>
          <w:kern w:val="0"/>
          <w:sz w:val="24"/>
          <w:szCs w:val="24"/>
        </w:rPr>
      </w:pPr>
      <w:r>
        <w:rPr>
          <w:noProof/>
        </w:rPr>
      </w:r>
      <w:r w:rsidRPr="006C5F6F">
        <w:rPr>
          <w:rFonts w:ascii="Times New Roman" w:hAnsi="Times New Roman" w:cs="Times New Roman"/>
          <w:b/>
          <w:bCs/>
          <w:noProof/>
          <w:color w:val="000000"/>
          <w:kern w:val="0"/>
          <w:sz w:val="24"/>
          <w:szCs w:val="24"/>
        </w:rPr>
        <w:pict>
          <v:group id="画布 1181" o:spid="_x0000_s1440" editas="canvas" style="width:474.15pt;height:317.5pt;mso-position-horizontal-relative:char;mso-position-vertical-relative:line" coordsize="60217,40322">
            <v:shape id="_x0000_s1441" type="#_x0000_t75" style="position:absolute;width:60217;height:40322;visibility:visible">
              <v:fill o:detectmouseclick="t"/>
              <v:path o:connecttype="none"/>
            </v:shape>
            <v:roundrect id="AutoShape 794" o:spid="_x0000_s1442" style="position:absolute;left:6863;top:6332;width:46145;height:27610;visibility:visible;mso-wrap-style:none;v-text-anchor:middle" arcsize="16244f" fillcolor="#ccecff">
              <v:stroke dashstyle="dash"/>
            </v:roundrect>
            <v:shape id="Freeform 795" o:spid="_x0000_s1443" style="position:absolute;left:18923;top:11597;width:33888;height:22435;visibility:visible;mso-wrap-style:square;v-text-anchor:top" coordsize="3246,2165" path="m1926,1499r33,-117l2016,1319r180,-204l2256,1025r78,-168l2424,635r50,-207l2478,413r7,-16l2493,359r10,-41l2514,278r10,-37l2532,224r7,-12l2547,199r10,-8l2580,179r19,-9l2615,160r15,-6l2655,141r19,-10l2690,121r19,-11l2728,98r24,-19l2759,77r8,-2l2790,64r29,-12l2850,40r29,-13l2908,19r25,-6l2943,13r9,l2962,11r11,-5l3002,2,3037,r35,l3110,4r31,4l3155,15r13,4l3178,25r6,8l3191,56r8,29l3211,116r11,93l3240,275r,68l3240,355r5,12l3246,473r-12,72l3234,785r-2,145l3230,1003r2,47l3232,1102r2,56l3222,1229r,102l3222,1433r,150l3216,1769r-60,162l3036,1979r-150,12l2676,1997r-222,6l1878,2039r-642,114l1031,2140,840,2129,660,2117r-252,48l222,2129,72,2057,,1985r,-78l36,1853r120,-42l510,1799r234,-12l1038,1769r570,-66l1788,1594r138,-95xe" fillcolor="#fcf" stroked="f">
              <v:path arrowok="t" o:connecttype="custom" o:connectlocs="2045209,1432088;2292639,1155411;2436712,888061;2582873,443512;2594357,411389;2613149,329525;2635073,249735;2650733,219684;2669525,197922;2713374,176161;2745738,159581;2791674,135748;2828214,113987;2873107,81863;2888767,77718;2943055,53885;3005696,27979;3062072,13471;3081908,13471;3103832,6217;3170649,0;3246861,4145;3293841,15544;3317854,25906;3331426,58030;3352306,120204;3382582,284967;3382582,367866;3388846,490143;3376318,813451;3372142,1039352;3374230,1141940;3363790,1273543;3363790,1484937;3357526,1833115;3169605,2050726;2793762,2069378;1960645,2112900;1076371,2217561;689044,2193727;231770,2206162;0,2056943;37584,1920159;532443,1864202;1083679,1833115;1866684,1651772" o:connectangles="0,0,0,0,0,0,0,0,0,0,0,0,0,0,0,0,0,0,0,0,0,0,0,0,0,0,0,0,0,0,0,0,0,0,0,0,0,0,0,0,0,0,0,0,0,0"/>
            </v:shape>
            <v:line id="Line 796" o:spid="_x0000_s1444" style="position:absolute;visibility:visible" from="31822,32031" to="31822,38088" o:connectortype="straight" strokeweight="2.25pt"/>
            <v:line id="Line 797" o:spid="_x0000_s1445" style="position:absolute;visibility:visible" from="23054,31875" to="23054,37908" o:connectortype="straight" strokeweight="2.25pt"/>
            <v:shape id="Freeform 798" o:spid="_x0000_s1446" style="position:absolute;left:34084;top:30384;width:17537;height:1491;visibility:visible;mso-wrap-style:square;v-text-anchor:top" coordsize="1680,192" path="m,192l,,1680,e" filled="f" fillcolor="#bbe0e3" strokeweight="2.25pt">
              <v:path arrowok="t" o:connecttype="custom" o:connectlocs="0,149165;0,0;1753652,0" o:connectangles="0,0,0"/>
            </v:shape>
            <v:shape id="Freeform 799" o:spid="_x0000_s1447" style="position:absolute;left:6964;top:11016;width:6566;height:16750;visibility:visible;mso-wrap-style:square;v-text-anchor:top" coordsize="630,1617" path="m24,531l,345,24,255,36,177,84,57,144,r47,2l243,6r25,6l295,21r27,10l347,46r27,18l403,87r29,27l461,143r30,29l515,203r25,29l559,257r17,23l588,301r8,21l605,340r10,40l621,423r7,48l630,498r,27l628,550r-7,27l611,602r-19,25l580,637r-17,11l545,658r-21,10l478,687r-50,17l378,724r-43,19l314,755r-17,11l283,780r-11,13l258,824r-8,35l250,897r2,39l260,975r10,36l283,1042r8,12l297,1067r17,16l378,1221r56,76l466,1357r14,116l390,1560r-126,18l144,1617,72,1575,39,1434,24,1317,18,1101,2,1052r5,-14l9,1025r,-8l9,1011,7,994,30,897,19,839r8,-36l32,772r2,-23l34,733,32,720r,-10l24,531xe" fillcolor="#fcf" stroked="f">
              <v:path arrowok="t" o:connecttype="custom" o:connectlocs="0,357367;37519,183345;150075,0;253252,6215;307445,21753;361639,47649;420001,90119;480448,148126;536726,210277;582583,266212;612806,311789;630523,352187;647198,438163;656578,515851;654494,569715;636776,623579;604469,659834;567992,681586;498166,711626;393947,749952;327247,782063;294939,807959;268884,853537;260547,929153;270969,1009949;294939,1079351;309530,1105247;393947,1264767;485659,1405642;406453,1615919;150075,1674962;40645,1485402;18759,1140466;7295,1075208;9380,1053455;7295,1029630;19802,869074;33350,799673;35434,759275;33350,735450" o:connectangles="0,0,0,0,0,0,0,0,0,0,0,0,0,0,0,0,0,0,0,0,0,0,0,0,0,0,0,0,0,0,0,0,0,0,0,0,0,0,0,0"/>
            </v:shape>
            <v:shape id="Freeform 800" o:spid="_x0000_s1448" style="position:absolute;left:16792;top:15479;width:7726;height:7716;visibility:visible;mso-wrap-style:square;v-text-anchor:top" coordsize="741,744" path="m204,648l303,534r21,-33l390,423r16,-21l444,363r39,-40l527,284r41,-35l591,234r23,-14l664,193r23,-13l707,168r17,-13l734,141r7,-15l741,110,738,93,732,77,724,60,714,45,703,35,693,25,680,16,666,10,630,2,612,,573,24r-98,86l460,128r-18,19l423,168r-44,48l334,261r-23,21l290,303r-23,18l242,338r-50,31l126,441,72,519,27,603,,675r15,60l36,744r69,l204,648xe" fillcolor="#fcf" stroked="f">
              <v:path arrowok="t" o:connecttype="custom" o:connectlocs="212715,672026;315944,553799;337841,519575;406661,438683;423344,416905;462967,376459;503633,334976;549513,294530;592265,258232;616247,242676;640230,228157;692366,200156;716348,186674;737203,174229;754929,160747;765356,146228;772655,130672;772655,114078;769527,96448;763271,79855;754929,62225;744502,46668;733032,36298;722604,25927;709049,16593;694451,10371;656913,2074;638144,0;597478,24890;495292,114078;479651,132746;460882,152450;441070,174229;395191,224009;348268,270677;324286,292456;302389,314234;278406,332902;252338,350532;200202,382681;131383,457351;75076,538243;28153,625357;0,700027;15641,762251;37538,771585;109486,771585;212715,672026" o:connectangles="0,0,0,0,0,0,0,0,0,0,0,0,0,0,0,0,0,0,0,0,0,0,0,0,0,0,0,0,0,0,0,0,0,0,0,0,0,0,0,0,0,0,0,0,0,0,0,0"/>
            </v:shape>
            <v:shape id="Freeform 801" o:spid="_x0000_s1449" style="position:absolute;left:28138;top:15443;width:6875;height:8639;visibility:visible;mso-wrap-style:square;v-text-anchor:top" coordsize="657,832" path="m39,17l49,10,60,4,72,2,87,r74,36l289,168,421,320r92,152l657,756r-28,76l541,824,433,672,381,556,285,416,237,344,197,304,153,268,124,232,91,214,62,197,33,168,,91,6,73,27,42,35,27,39,17xe" fillcolor="#fcf" stroked="f">
              <v:path arrowok="t" o:connecttype="custom" o:connectlocs="40812,17651;51277,10383;62788,4153;75346,2077;91043,0;168482,37378;302430,174429;440565,332246;536840,490063;687532,784932;658231,863840;566141,855534;453122,697717;398706,577278;298244,431920;248014,357165;206155,315634;160110,278256;129763,240878;95229,222190;64881,204539;34534,174429;0,94483;6279,75794;28255,43607;36627,28033;40812,17651" o:connectangles="0,0,0,0,0,0,0,0,0,0,0,0,0,0,0,0,0,0,0,0,0,0,0,0,0,0,0"/>
            </v:shape>
            <v:rect id="Rectangle 802" o:spid="_x0000_s1450" style="position:absolute;left:8006;top:25975;width:7304;height:197;visibility:visible" fillcolor="black" stroked="f"/>
            <v:shape id="Freeform 803" o:spid="_x0000_s1451" style="position:absolute;left:4000;top:22183;width:4006;height:215;visibility:visible;mso-wrap-style:square;v-text-anchor:top" coordsize="386,21" path="m,2l,21,386,19,386,,,2xe" fillcolor="black" stroked="f">
              <v:path arrowok="t" o:connecttype="custom" o:connectlocs="0,2054;0,21566;400614,19512;400614,0;0,2054" o:connectangles="0,0,0,0,0"/>
            </v:shape>
            <v:rect id="Rectangle 804" o:spid="_x0000_s1452" style="position:absolute;left:4000;top:14377;width:4006;height:180;visibility:visible" fillcolor="black" stroked="f"/>
            <v:shape id="Freeform 805" o:spid="_x0000_s1453" style="position:absolute;left:14756;top:13784;width:11203;height:11598;visibility:visible;mso-wrap-style:square;v-text-anchor:top" coordsize="945,888" path="m,876r12,12l945,12,932,,,876xe" fillcolor="black">
              <v:path arrowok="t" o:connecttype="custom" o:connectlocs="0,1144101;14226,1159774;1120290,15673;1104879,0;0,1144101" o:connectangles="0,0,0,0,0"/>
            </v:shape>
            <v:shape id="Freeform 806" o:spid="_x0000_s1454" style="position:absolute;left:12625;top:6188;width:35537;height:6254;visibility:visible;mso-wrap-style:square;v-text-anchor:top" coordsize="3403,603" path="m237,84l402,60r78,l591,42,675,21,799,r91,8l1000,23r21,4l1054,33r32,2l1117,35r18,l1156,35r21,l1202,35r29,l1262,35r37,l1341,37r48,l1437,35r101,-2l1586,31r48,-2l1680,27r41,-2l1883,21r21,2l1927,27r25,2l2006,37r56,9l2118,54r56,8l2222,71r22,2l2263,75r33,l2334,75r43,2l2404,77r27,-2l2504,67r71,-11l2645,44,2791,21r39,-2l2847,19r20,l2888,21r25,l2965,23r56,2l3075,27r54,4l3154,33r23,4l3198,40r18,4l3256,67r41,22l3339,112r39,25l3391,168r12,31l3401,291r-4,89l3395,392r-6,11l3380,413r-8,8l3347,438r-31,15l3285,463r-31,6l3227,475r-23,5l3189,486r-14,4l3154,496r-19,2l3117,500r-21,-2l3081,498r-12,-2l3052,496r-18,-2l3011,492r-25,l2950,484r-35,-7l2880,471r-38,-4l2793,453r-48,-11l2695,436r-50,-6l2546,426r-102,-2l2379,419r-62,-2l2253,421,1907,402r-212,4l1487,410r-80,-4l1291,398r-176,48l994,471r-106,6l780,486r-18,2l745,488r-40,28l633,549r-48,27l531,576r-42,12l438,591r-69,9l285,591r-69,12l150,588,93,546,60,513,24,480,,399,6,291,33,216r78,-84l237,84xe" fillcolor="#fcf" stroked="f">
              <v:path arrowok="t" o:connecttype="custom" o:connectlocs="501261,62230;834391,0;1066225,28004;1166477,36301;1229135,36301;1317900,36301;1450525,38375;1656251,32152;1797231,25929;2012356,28004;2153336,47710;2320423,73639;2397701,77788;2510485,79862;2689059,58082;2955354,19706;3015923,21781;3154814,25929;3293706,34227;3358452,45636;3486900,116163;3553735,206397;3545381,406572;3521362,436650;3430508,480211;3345920,497843;3293706,514438;3233137,516512;3187188,514438;3118264,510289;3007569,488508;2866589,458430;2658774,441835;2419631,432501;1770080,421092;1348185,412795;927334,494731;778000,506140;610912,597411;457401,612969;225568,625415;62658,532069;6266,301817;247498,87122" o:connectangles="0,0,0,0,0,0,0,0,0,0,0,0,0,0,0,0,0,0,0,0,0,0,0,0,0,0,0,0,0,0,0,0,0,0,0,0,0,0,0,0,0,0,0,0"/>
            </v:shape>
            <v:shape id="Freeform 807" o:spid="_x0000_s1455" style="position:absolute;left:27191;top:13658;width:8393;height:11244;visibility:visible;mso-wrap-style:square;v-text-anchor:top" coordsize="1094,901" path="m1082,901r12,-14l12,,,15,1082,901xe" fillcolor="black" stroked="f">
              <v:path arrowok="t" o:connecttype="custom" o:connectlocs="830118,1124429;839324,1106957;9206,0;0,18720;830118,1124429" o:connectangles="0,0,0,0,0"/>
            </v:shape>
            <v:rect id="Rectangle 808" o:spid="_x0000_s1456" style="position:absolute;left:51597;top:22620;width:4441;height:180;visibility:visible" fillcolor="black" stroked="f"/>
            <v:rect id="Rectangle 809" o:spid="_x0000_s1457" style="position:absolute;left:51686;top:14886;width:4429;height:186;visibility:visible" fillcolor="black" stroked="f"/>
            <v:rect id="Rectangle 810" o:spid="_x0000_s1458" style="position:absolute;left:41144;top:25753;width:6858;height:3966;visibility:visibl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rPr>
                    </w:pPr>
                    <w:r w:rsidRPr="009931FA">
                      <w:rPr>
                        <w:rFonts w:ascii="Arial" w:eastAsia="黑体" w:hAnsi="Arial" w:cs="Arial"/>
                        <w:b/>
                        <w:bCs/>
                        <w:color w:val="333399"/>
                        <w:sz w:val="28"/>
                        <w:szCs w:val="28"/>
                      </w:rPr>
                      <w:t>B</w:t>
                    </w:r>
                    <w:r>
                      <w:rPr>
                        <w:rFonts w:ascii="Arial" w:eastAsia="黑体" w:hAnsi="Arial" w:cs="Arial"/>
                        <w:b/>
                        <w:bCs/>
                        <w:color w:val="333399"/>
                        <w:sz w:val="28"/>
                        <w:szCs w:val="28"/>
                      </w:rPr>
                      <w:t>ridge</w:t>
                    </w:r>
                  </w:p>
                </w:txbxContent>
              </v:textbox>
            </v:rect>
            <v:oval id="Oval 811" o:spid="_x0000_s1459" style="position:absolute;left:22667;top:33415;width:828;height:845;visibility:visible" strokeweight=".83786mm"/>
            <v:group id="Group 812" o:spid="_x0000_s1460" style="position:absolute;left:1398;top:19229;width:3578;height:3654" coordorigin="101,2294" coordsize="343,353">
              <v:group id="Group 813" o:spid="_x0000_s1461" style="position:absolute;left:109;top:2301;width:335;height:346" coordorigin="109,2301" coordsize="335,346">
                <v:shape id="Freeform 814" o:spid="_x0000_s1462" style="position:absolute;left:118;top:2480;width:316;height:34;visibility:visible;mso-wrap-style:square;v-text-anchor:top" coordsize="316,34" path="m,34l37,,278,r38,34l,34xe" fillcolor="black" stroked="f">
                  <v:path arrowok="t" o:connecttype="custom" o:connectlocs="0,34;37,0;278,0;316,34;0,34" o:connectangles="0,0,0,0,0"/>
                </v:shape>
                <v:shape id="Freeform 815" o:spid="_x0000_s1463" style="position:absolute;left:118;top:2480;width:316;height:34;visibility:visible;mso-wrap-style:square;v-text-anchor:top" coordsize="316,34" path="m,34l37,,278,r38,34l,34xe" fillcolor="black" stroked="f">
                  <v:path arrowok="t" o:connecttype="custom" o:connectlocs="0,34;37,0;278,0;316,34;0,34" o:connectangles="0,0,0,0,0"/>
                </v:shape>
                <v:shape id="Freeform 816" o:spid="_x0000_s1464" style="position:absolute;left:165;top:2301;width:223;height:23;visibility:visible;mso-wrap-style:square;v-text-anchor:top" coordsize="223,23" path="m,23l27,,196,r27,23l,23xe" fillcolor="black" stroked="f">
                  <v:path arrowok="t" o:connecttype="custom" o:connectlocs="0,23;27,0;196,0;223,23;0,23" o:connectangles="0,0,0,0,0"/>
                </v:shape>
                <v:shape id="Freeform 817" o:spid="_x0000_s1465" style="position:absolute;left:165;top:2301;width:223;height:23;visibility:visible;mso-wrap-style:square;v-text-anchor:top" coordsize="223,23" path="m,23l27,,196,r27,23l,23xe" fillcolor="black" stroked="f">
                  <v:path arrowok="t" o:connecttype="custom" o:connectlocs="0,23;27,0;196,0;223,23;0,23" o:connectangles="0,0,0,0,0"/>
                </v:shape>
                <v:rect id="Rectangle 818" o:spid="_x0000_s1466" style="position:absolute;left:165;top:2324;width:223;height:175;visibility:visible" fillcolor="black" stroked="f"/>
                <v:rect id="Rectangle 819" o:spid="_x0000_s1467" style="position:absolute;left:120;top:2512;width:314;height:78;visibility:visible" fillcolor="black" stroked="f"/>
                <v:rect id="Rectangle 820" o:spid="_x0000_s1468" style="position:absolute;left:186;top:2345;width:182;height:135;visibility:visible" fillcolor="black" stroked="f"/>
                <v:line id="Line 821" o:spid="_x0000_s1469" style="position:absolute;flip:x;visibility:visible" from="335,2541" to="409,2542" o:connectortype="straight"/>
                <v:group id="Group 822" o:spid="_x0000_s1470" style="position:absolute;left:109;top:2596;width:335;height:51" coordorigin="109,2596" coordsize="335,51">
                  <v:shape id="Freeform 823" o:spid="_x0000_s1471" style="position:absolute;left:109;top:2596;width:335;height:38;visibility:visible;mso-wrap-style:square;v-text-anchor:top" coordsize="335,38" path="m,38l40,,296,r39,38l,38xe" fillcolor="black" stroked="f">
                    <v:path arrowok="t" o:connecttype="custom" o:connectlocs="0,38;40,0;296,0;335,38;0,38" o:connectangles="0,0,0,0,0"/>
                  </v:shape>
                  <v:shape id="Freeform 824" o:spid="_x0000_s1472" style="position:absolute;left:109;top:2596;width:335;height:38;visibility:visible;mso-wrap-style:square;v-text-anchor:top" coordsize="335,38" path="m,38l40,,296,r39,38l,38xe" fillcolor="black" stroked="f">
                    <v:path arrowok="t" o:connecttype="custom" o:connectlocs="0,38;40,0;296,0;335,38;0,38" o:connectangles="0,0,0,0,0"/>
                  </v:shape>
                  <v:rect id="Rectangle 825" o:spid="_x0000_s1473" style="position:absolute;left:112;top:2632;width:330;height:15;visibility:visible" fillcolor="black" stroked="f"/>
                </v:group>
              </v:group>
              <v:group id="Group 826" o:spid="_x0000_s1474" style="position:absolute;left:101;top:2294;width:335;height:347" coordorigin="101,2294" coordsize="335,347">
                <v:shape id="Freeform 827" o:spid="_x0000_s1475" style="position:absolute;left:109;top:2474;width:316;height:34;visibility:visible;mso-wrap-style:square;v-text-anchor:top" coordsize="316,34" path="m,34l38,,279,r37,34l,34xe" fillcolor="#c9c9b6" stroked="f">
                  <v:path arrowok="t" o:connecttype="custom" o:connectlocs="0,34;38,0;279,0;316,34;0,34" o:connectangles="0,0,0,0,0"/>
                </v:shape>
                <v:shape id="Freeform 828" o:spid="_x0000_s1476" style="position:absolute;left:109;top:2474;width:316;height:34;visibility:visible;mso-wrap-style:square;v-text-anchor:top" coordsize="316,34" path="m,34l38,,279,r37,34l,34xe" fillcolor="#c9c9b6" stroked="f">
                  <v:path arrowok="t" o:connecttype="custom" o:connectlocs="0,34;38,0;279,0;316,34;0,34" o:connectangles="0,0,0,0,0"/>
                </v:shape>
                <v:shape id="Freeform 829" o:spid="_x0000_s1477" style="position:absolute;left:157;top:2294;width:223;height:24;visibility:visible;mso-wrap-style:square;v-text-anchor:top" coordsize="223,24" path="m,24l27,,196,r27,24l,24xe" fillcolor="#c9c9b6" stroked="f">
                  <v:path arrowok="t" o:connecttype="custom" o:connectlocs="0,24;27,0;196,0;223,24;0,24" o:connectangles="0,0,0,0,0"/>
                </v:shape>
                <v:shape id="Freeform 830" o:spid="_x0000_s1478" style="position:absolute;left:157;top:2294;width:223;height:24;visibility:visible;mso-wrap-style:square;v-text-anchor:top" coordsize="223,24" path="m,24l27,,196,r27,24l,24xe" fillcolor="#c9c9b6" stroked="f">
                  <v:path arrowok="t" o:connecttype="custom" o:connectlocs="0,24;27,0;196,0;223,24;0,24" o:connectangles="0,0,0,0,0"/>
                </v:shape>
                <v:rect id="Rectangle 831" o:spid="_x0000_s1479" style="position:absolute;left:157;top:2318;width:223;height:175;visibility:visible" fillcolor="#b7b79d" stroked="f"/>
                <v:rect id="Rectangle 832" o:spid="_x0000_s1480" style="position:absolute;left:112;top:2506;width:313;height:78;visibility:visible" fillcolor="#b7b79d" stroked="f"/>
                <v:rect id="Rectangle 833" o:spid="_x0000_s1481" style="position:absolute;left:178;top:2339;width:181;height:135;visibility:visible" stroked="f"/>
                <v:line id="Line 834" o:spid="_x0000_s1482" style="position:absolute;flip:x;visibility:visible" from="326,2535" to="401,2536" o:connectortype="straight"/>
                <v:group id="Group 835" o:spid="_x0000_s1483" style="position:absolute;left:101;top:2590;width:335;height:51" coordorigin="101,2590" coordsize="335,51">
                  <v:shape id="Freeform 836" o:spid="_x0000_s1484" style="position:absolute;left:101;top:2590;width:335;height:38;visibility:visible;mso-wrap-style:square;v-text-anchor:top" coordsize="335,38" path="m,38l39,,295,r40,38l,38xe" fillcolor="#c9c9b6" stroked="f">
                    <v:path arrowok="t" o:connecttype="custom" o:connectlocs="0,38;39,0;295,0;335,38;0,38" o:connectangles="0,0,0,0,0"/>
                  </v:shape>
                  <v:shape id="Freeform 837" o:spid="_x0000_s1485" style="position:absolute;left:101;top:2590;width:335;height:38;visibility:visible;mso-wrap-style:square;v-text-anchor:top" coordsize="335,38" path="m,38l39,,295,r40,38l,38xe" fillcolor="#c9c9b6" stroked="f">
                    <v:path arrowok="t" o:connecttype="custom" o:connectlocs="0,38;39,0;295,0;335,38;0,38" o:connectangles="0,0,0,0,0"/>
                  </v:shape>
                  <v:rect id="Rectangle 838" o:spid="_x0000_s1486" style="position:absolute;left:103;top:2626;width:331;height:15;visibility:visible" fillcolor="#bab79d" stroked="f"/>
                </v:group>
              </v:group>
            </v:group>
            <v:group id="Group 839" o:spid="_x0000_s1487" style="position:absolute;left:21060;top:36668;width:3560;height:3654" coordorigin="3891,3616" coordsize="342,353">
              <v:group id="Group 840" o:spid="_x0000_s1488" style="position:absolute;left:3899;top:3622;width:334;height:347" coordorigin="3899,3622" coordsize="334,347">
                <v:shape id="Freeform 841" o:spid="_x0000_s1489" style="position:absolute;left:3907;top:3802;width:316;height:34;visibility:visible;mso-wrap-style:square;v-text-anchor:top" coordsize="316,34" path="m,34l37,,279,r37,34l,34xe" fillcolor="black" stroked="f">
                  <v:path arrowok="t" o:connecttype="custom" o:connectlocs="0,34;37,0;279,0;316,34;0,34" o:connectangles="0,0,0,0,0"/>
                </v:shape>
                <v:shape id="Freeform 842" o:spid="_x0000_s1490" style="position:absolute;left:3907;top:3802;width:316;height:34;visibility:visible;mso-wrap-style:square;v-text-anchor:top" coordsize="316,34" path="m,34l37,,279,r37,34l,34xe" fillcolor="black" stroked="f">
                  <v:path arrowok="t" o:connecttype="custom" o:connectlocs="0,34;37,0;279,0;316,34;0,34" o:connectangles="0,0,0,0,0"/>
                </v:shape>
                <v:shape id="Freeform 843" o:spid="_x0000_s1491" style="position:absolute;left:3955;top:3622;width:223;height:24;visibility:visible;mso-wrap-style:square;v-text-anchor:top" coordsize="223,24" path="m,24l26,,196,r27,24l,24xe" fillcolor="black" stroked="f">
                  <v:path arrowok="t" o:connecttype="custom" o:connectlocs="0,24;26,0;196,0;223,24;0,24" o:connectangles="0,0,0,0,0"/>
                </v:shape>
                <v:shape id="Freeform 844" o:spid="_x0000_s1492" style="position:absolute;left:3955;top:3622;width:223;height:24;visibility:visible;mso-wrap-style:square;v-text-anchor:top" coordsize="223,24" path="m,24l26,,196,r27,24l,24xe" fillcolor="black" stroked="f">
                  <v:path arrowok="t" o:connecttype="custom" o:connectlocs="0,24;26,0;196,0;223,24;0,24" o:connectangles="0,0,0,0,0"/>
                </v:shape>
                <v:rect id="Rectangle 845" o:spid="_x0000_s1493" style="position:absolute;left:3955;top:3646;width:223;height:175;visibility:visible" fillcolor="black" stroked="f"/>
                <v:rect id="Rectangle 846" o:spid="_x0000_s1494" style="position:absolute;left:3909;top:3833;width:314;height:79;visibility:visible" fillcolor="black" stroked="f"/>
                <v:rect id="Rectangle 847" o:spid="_x0000_s1495" style="position:absolute;left:3975;top:3667;width:182;height:135;visibility:visible" fillcolor="black" stroked="f"/>
                <v:line id="Line 848" o:spid="_x0000_s1496" style="position:absolute;flip:x;visibility:visible" from="4124,3863" to="4198,3864" o:connectortype="straight"/>
                <v:group id="Group 849" o:spid="_x0000_s1497" style="position:absolute;left:3899;top:3918;width:334;height:51" coordorigin="3899,3918" coordsize="334,51">
                  <v:shape id="Freeform 850" o:spid="_x0000_s1498" style="position:absolute;left:3899;top:3918;width:334;height:38;visibility:visible;mso-wrap-style:square;v-text-anchor:top" coordsize="334,38" path="m,38l39,,295,r39,38l,38xe" fillcolor="black" stroked="f">
                    <v:path arrowok="t" o:connecttype="custom" o:connectlocs="0,38;39,0;295,0;334,38;0,38" o:connectangles="0,0,0,0,0"/>
                  </v:shape>
                  <v:shape id="Freeform 851" o:spid="_x0000_s1499" style="position:absolute;left:3899;top:3918;width:334;height:38;visibility:visible;mso-wrap-style:square;v-text-anchor:top" coordsize="334,38" path="m,38l39,,295,r39,38l,38xe" fillcolor="black" stroked="f">
                    <v:path arrowok="t" o:connecttype="custom" o:connectlocs="0,38;39,0;295,0;334,38;0,38" o:connectangles="0,0,0,0,0"/>
                  </v:shape>
                  <v:rect id="Rectangle 852" o:spid="_x0000_s1500" style="position:absolute;left:3901;top:3954;width:330;height:15;visibility:visible" fillcolor="black" stroked="f"/>
                </v:group>
              </v:group>
              <v:group id="Group 853" o:spid="_x0000_s1501" style="position:absolute;left:3891;top:3616;width:334;height:346" coordorigin="3891,3616" coordsize="334,346">
                <v:shape id="Freeform 854" o:spid="_x0000_s1502" style="position:absolute;left:3899;top:3795;width:316;height:34;visibility:visible;mso-wrap-style:square;v-text-anchor:top" coordsize="316,34" path="m,34l37,,279,r37,34l,34xe" fillcolor="#c9c9b6" stroked="f">
                  <v:path arrowok="t" o:connecttype="custom" o:connectlocs="0,34;37,0;279,0;316,34;0,34" o:connectangles="0,0,0,0,0"/>
                </v:shape>
                <v:shape id="Freeform 855" o:spid="_x0000_s1503" style="position:absolute;left:3899;top:3795;width:316;height:34;visibility:visible;mso-wrap-style:square;v-text-anchor:top" coordsize="316,34" path="m,34l37,,279,r37,34l,34xe" fillcolor="#c9c9b6" stroked="f">
                  <v:path arrowok="t" o:connecttype="custom" o:connectlocs="0,34;37,0;279,0;316,34;0,34" o:connectangles="0,0,0,0,0"/>
                </v:shape>
                <v:shape id="Freeform 856" o:spid="_x0000_s1504" style="position:absolute;left:3946;top:3616;width:223;height:23;visibility:visible;mso-wrap-style:square;v-text-anchor:top" coordsize="223,23" path="m,23l27,,197,r26,23l,23xe" fillcolor="#c9c9b6" stroked="f">
                  <v:path arrowok="t" o:connecttype="custom" o:connectlocs="0,23;27,0;197,0;223,23;0,23" o:connectangles="0,0,0,0,0"/>
                </v:shape>
                <v:shape id="Freeform 857" o:spid="_x0000_s1505" style="position:absolute;left:3946;top:3616;width:223;height:23;visibility:visible;mso-wrap-style:square;v-text-anchor:top" coordsize="223,23" path="m,23l27,,197,r26,23l,23xe" fillcolor="#c9c9b6" stroked="f">
                  <v:path arrowok="t" o:connecttype="custom" o:connectlocs="0,23;27,0;197,0;223,23;0,23" o:connectangles="0,0,0,0,0"/>
                </v:shape>
                <v:rect id="Rectangle 858" o:spid="_x0000_s1506" style="position:absolute;left:3946;top:3639;width:223;height:175;visibility:visible" fillcolor="#b7b79d" stroked="f"/>
                <v:rect id="Rectangle 859" o:spid="_x0000_s1507" style="position:absolute;left:3901;top:3827;width:314;height:78;visibility:visible" fillcolor="#b7b79d" stroked="f"/>
                <v:rect id="Rectangle 860" o:spid="_x0000_s1508" style="position:absolute;left:3967;top:3660;width:182;height:135;visibility:visible" stroked="f"/>
                <v:line id="Line 861" o:spid="_x0000_s1509" style="position:absolute;flip:x;visibility:visible" from="4116,3857" to="4190,3858" o:connectortype="straight"/>
                <v:group id="Group 862" o:spid="_x0000_s1510" style="position:absolute;left:3891;top:3912;width:334;height:50" coordorigin="3891,3912" coordsize="334,50">
                  <v:shape id="Freeform 863" o:spid="_x0000_s1511" style="position:absolute;left:3891;top:3912;width:334;height:38;visibility:visible;mso-wrap-style:square;v-text-anchor:top" coordsize="334,38" path="m,38l39,,295,r39,38l,38xe" fillcolor="#c9c9b6" stroked="f">
                    <v:path arrowok="t" o:connecttype="custom" o:connectlocs="0,38;39,0;295,0;334,38;0,38" o:connectangles="0,0,0,0,0"/>
                  </v:shape>
                  <v:shape id="Freeform 864" o:spid="_x0000_s1512" style="position:absolute;left:3891;top:3912;width:334;height:38;visibility:visible;mso-wrap-style:square;v-text-anchor:top" coordsize="334,38" path="m,38l39,,295,r39,38l,38xe" fillcolor="#c9c9b6" stroked="f">
                    <v:path arrowok="t" o:connecttype="custom" o:connectlocs="0,38;39,0;295,0;334,38;0,38" o:connectangles="0,0,0,0,0"/>
                  </v:shape>
                  <v:rect id="Rectangle 865" o:spid="_x0000_s1513" style="position:absolute;left:3893;top:3947;width:330;height:15;visibility:visible" fillcolor="#bab79d" stroked="f"/>
                </v:group>
              </v:group>
            </v:group>
            <v:group id="Group 866" o:spid="_x0000_s1514" style="position:absolute;left:30043;top:36560;width:3577;height:3648" coordorigin="4752,3605" coordsize="343,353">
              <v:group id="Group 867" o:spid="_x0000_s1515" style="position:absolute;left:4760;top:3612;width:335;height:346" coordorigin="4760,3612" coordsize="335,346">
                <v:shape id="Freeform 868" o:spid="_x0000_s1516" style="position:absolute;left:4768;top:3791;width:316;height:34;visibility:visible;mso-wrap-style:square;v-text-anchor:top" coordsize="316,34" path="m,34l37,,279,r37,34l,34xe" fillcolor="black" stroked="f">
                  <v:path arrowok="t" o:connecttype="custom" o:connectlocs="0,34;37,0;279,0;316,34;0,34" o:connectangles="0,0,0,0,0"/>
                </v:shape>
                <v:shape id="Freeform 869" o:spid="_x0000_s1517" style="position:absolute;left:4768;top:3791;width:316;height:34;visibility:visible;mso-wrap-style:square;v-text-anchor:top" coordsize="316,34" path="m,34l37,,279,r37,34l,34xe" fillcolor="black" stroked="f">
                  <v:path arrowok="t" o:connecttype="custom" o:connectlocs="0,34;37,0;279,0;316,34;0,34" o:connectangles="0,0,0,0,0"/>
                </v:shape>
                <v:shape id="Freeform 870" o:spid="_x0000_s1518" style="position:absolute;left:4816;top:3612;width:223;height:23;visibility:visible;mso-wrap-style:square;v-text-anchor:top" coordsize="223,23" path="m,23l27,,196,r27,23l,23xe" fillcolor="black" stroked="f">
                  <v:path arrowok="t" o:connecttype="custom" o:connectlocs="0,23;27,0;196,0;223,23;0,23" o:connectangles="0,0,0,0,0"/>
                </v:shape>
                <v:shape id="Freeform 871" o:spid="_x0000_s1519" style="position:absolute;left:4816;top:3612;width:223;height:23;visibility:visible;mso-wrap-style:square;v-text-anchor:top" coordsize="223,23" path="m,23l27,,196,r27,23l,23xe" fillcolor="black" stroked="f">
                  <v:path arrowok="t" o:connecttype="custom" o:connectlocs="0,23;27,0;196,0;223,23;0,23" o:connectangles="0,0,0,0,0"/>
                </v:shape>
                <v:rect id="Rectangle 872" o:spid="_x0000_s1520" style="position:absolute;left:4816;top:3635;width:223;height:175;visibility:visible" fillcolor="black" stroked="f"/>
                <v:rect id="Rectangle 873" o:spid="_x0000_s1521" style="position:absolute;left:4770;top:3823;width:314;height:78;visibility:visible" fillcolor="black" stroked="f"/>
                <v:rect id="Rectangle 874" o:spid="_x0000_s1522" style="position:absolute;left:4836;top:3656;width:182;height:135;visibility:visible" fillcolor="black" stroked="f"/>
                <v:line id="Line 875" o:spid="_x0000_s1523" style="position:absolute;flip:x;visibility:visible" from="4985,3852" to="5059,3853" o:connectortype="straight"/>
                <v:group id="Group 876" o:spid="_x0000_s1524" style="position:absolute;left:4760;top:3907;width:335;height:51" coordorigin="4760,3907" coordsize="335,51">
                  <v:shape id="Freeform 877" o:spid="_x0000_s1525" style="position:absolute;left:4760;top:3907;width:335;height:38;visibility:visible;mso-wrap-style:square;v-text-anchor:top" coordsize="335,38" path="m,38l39,,295,r40,38l,38xe" fillcolor="black" stroked="f">
                    <v:path arrowok="t" o:connecttype="custom" o:connectlocs="0,38;39,0;295,0;335,38;0,38" o:connectangles="0,0,0,0,0"/>
                  </v:shape>
                  <v:shape id="Freeform 878" o:spid="_x0000_s1526" style="position:absolute;left:4760;top:3907;width:335;height:38;visibility:visible;mso-wrap-style:square;v-text-anchor:top" coordsize="335,38" path="m,38l39,,295,r40,38l,38xe" fillcolor="black" stroked="f">
                    <v:path arrowok="t" o:connecttype="custom" o:connectlocs="0,38;39,0;295,0;335,38;0,38" o:connectangles="0,0,0,0,0"/>
                  </v:shape>
                  <v:rect id="Rectangle 879" o:spid="_x0000_s1527" style="position:absolute;left:4762;top:3943;width:331;height:15;visibility:visible" fillcolor="black" stroked="f"/>
                </v:group>
              </v:group>
              <v:group id="Group 880" o:spid="_x0000_s1528" style="position:absolute;left:4752;top:3605;width:334;height:347" coordorigin="4752,3605" coordsize="334,347">
                <v:shape id="Freeform 881" o:spid="_x0000_s1529" style="position:absolute;left:4760;top:3785;width:316;height:34;visibility:visible;mso-wrap-style:square;v-text-anchor:top" coordsize="316,34" path="m,34l37,,279,r37,34l,34xe" fillcolor="#c9c9b6" stroked="f">
                  <v:path arrowok="t" o:connecttype="custom" o:connectlocs="0,34;37,0;279,0;316,34;0,34" o:connectangles="0,0,0,0,0"/>
                </v:shape>
                <v:shape id="Freeform 882" o:spid="_x0000_s1530" style="position:absolute;left:4760;top:3785;width:316;height:34;visibility:visible;mso-wrap-style:square;v-text-anchor:top" coordsize="316,34" path="m,34l37,,279,r37,34l,34xe" fillcolor="#c9c9b6" stroked="f">
                  <v:path arrowok="t" o:connecttype="custom" o:connectlocs="0,34;37,0;279,0;316,34;0,34" o:connectangles="0,0,0,0,0"/>
                </v:shape>
                <v:shape id="Freeform 883" o:spid="_x0000_s1531" style="position:absolute;left:4808;top:3605;width:223;height:24;visibility:visible;mso-wrap-style:square;v-text-anchor:top" coordsize="223,24" path="m,24l26,,196,r27,24l,24xe" fillcolor="#c9c9b6" stroked="f">
                  <v:path arrowok="t" o:connecttype="custom" o:connectlocs="0,24;26,0;196,0;223,24;0,24" o:connectangles="0,0,0,0,0"/>
                </v:shape>
                <v:shape id="Freeform 884" o:spid="_x0000_s1532" style="position:absolute;left:4808;top:3605;width:223;height:24;visibility:visible;mso-wrap-style:square;v-text-anchor:top" coordsize="223,24" path="m,24l26,,196,r27,24l,24xe" fillcolor="#c9c9b6" stroked="f">
                  <v:path arrowok="t" o:connecttype="custom" o:connectlocs="0,24;26,0;196,0;223,24;0,24" o:connectangles="0,0,0,0,0"/>
                </v:shape>
                <v:rect id="Rectangle 885" o:spid="_x0000_s1533" style="position:absolute;left:4808;top:3629;width:223;height:175;visibility:visible" fillcolor="#b7b79d" stroked="f"/>
                <v:rect id="Rectangle 886" o:spid="_x0000_s1534" style="position:absolute;left:4762;top:3817;width:314;height:78;visibility:visible" fillcolor="#b7b79d" stroked="f"/>
                <v:rect id="Rectangle 887" o:spid="_x0000_s1535" style="position:absolute;left:4828;top:3650;width:182;height:135;visibility:visible" stroked="f"/>
                <v:line id="Line 888" o:spid="_x0000_s1536" style="position:absolute;flip:x;visibility:visible" from="4977,3846" to="5051,3847" o:connectortype="straight"/>
                <v:group id="Group 889" o:spid="_x0000_s1537" style="position:absolute;left:4752;top:3901;width:334;height:51" coordorigin="4752,3901" coordsize="334,51">
                  <v:shape id="Freeform 890" o:spid="_x0000_s1538" style="position:absolute;left:4752;top:3901;width:334;height:38;visibility:visible;mso-wrap-style:square;v-text-anchor:top" coordsize="334,38" path="m,38l39,,295,r39,38l,38xe" fillcolor="#c9c9b6" stroked="f">
                    <v:path arrowok="t" o:connecttype="custom" o:connectlocs="0,38;39,0;295,0;334,38;0,38" o:connectangles="0,0,0,0,0"/>
                  </v:shape>
                  <v:shape id="Freeform 891" o:spid="_x0000_s1539" style="position:absolute;left:4752;top:3901;width:334;height:38;visibility:visible;mso-wrap-style:square;v-text-anchor:top" coordsize="334,38" path="m,38l39,,295,r39,38l,38xe" fillcolor="#c9c9b6" stroked="f">
                    <v:path arrowok="t" o:connecttype="custom" o:connectlocs="0,38;39,0;295,0;334,38;0,38" o:connectangles="0,0,0,0,0"/>
                  </v:shape>
                  <v:rect id="Rectangle 892" o:spid="_x0000_s1540" style="position:absolute;left:4754;top:3937;width:330;height:15;visibility:visible" fillcolor="#bab79d" stroked="f"/>
                </v:group>
              </v:group>
            </v:group>
            <v:group id="Group 893" o:spid="_x0000_s1541" style="position:absolute;left:1398;top:11400;width:3578;height:3660" coordorigin="101,1539" coordsize="343,352">
              <v:group id="Group 894" o:spid="_x0000_s1542" style="position:absolute;left:109;top:1545;width:335;height:346" coordorigin="109,1545" coordsize="335,346">
                <v:shape id="Freeform 895" o:spid="_x0000_s1543" style="position:absolute;left:118;top:1724;width:316;height:34;visibility:visible;mso-wrap-style:square;v-text-anchor:top" coordsize="316,34" path="m,34l37,,278,r38,34l,34xe" fillcolor="black" stroked="f">
                  <v:path arrowok="t" o:connecttype="custom" o:connectlocs="0,34;37,0;278,0;316,34;0,34" o:connectangles="0,0,0,0,0"/>
                </v:shape>
                <v:shape id="Freeform 896" o:spid="_x0000_s1544" style="position:absolute;left:118;top:1724;width:316;height:34;visibility:visible;mso-wrap-style:square;v-text-anchor:top" coordsize="316,34" path="m,34l37,,278,r38,34l,34xe" fillcolor="black" stroked="f">
                  <v:path arrowok="t" o:connecttype="custom" o:connectlocs="0,34;37,0;278,0;316,34;0,34" o:connectangles="0,0,0,0,0"/>
                </v:shape>
                <v:shape id="Freeform 897" o:spid="_x0000_s1545" style="position:absolute;left:165;top:1545;width:223;height:23;visibility:visible;mso-wrap-style:square;v-text-anchor:top" coordsize="223,23" path="m,23l27,,196,r27,23l,23xe" fillcolor="black" stroked="f">
                  <v:path arrowok="t" o:connecttype="custom" o:connectlocs="0,23;27,0;196,0;223,23;0,23" o:connectangles="0,0,0,0,0"/>
                </v:shape>
                <v:shape id="Freeform 898" o:spid="_x0000_s1546" style="position:absolute;left:165;top:1545;width:223;height:23;visibility:visible;mso-wrap-style:square;v-text-anchor:top" coordsize="223,23" path="m,23l27,,196,r27,23l,23xe" fillcolor="black" stroked="f">
                  <v:path arrowok="t" o:connecttype="custom" o:connectlocs="0,23;27,0;196,0;223,23;0,23" o:connectangles="0,0,0,0,0"/>
                </v:shape>
                <v:rect id="Rectangle 899" o:spid="_x0000_s1547" style="position:absolute;left:165;top:1568;width:223;height:175;visibility:visible" fillcolor="black" stroked="f"/>
                <v:rect id="Rectangle 900" o:spid="_x0000_s1548" style="position:absolute;left:120;top:1756;width:314;height:78;visibility:visible" fillcolor="black" stroked="f"/>
                <v:rect id="Rectangle 901" o:spid="_x0000_s1549" style="position:absolute;left:186;top:1589;width:182;height:135;visibility:visible" fillcolor="black" stroked="f"/>
                <v:line id="Line 902" o:spid="_x0000_s1550" style="position:absolute;flip:x;visibility:visible" from="335,1786" to="409,1787" o:connectortype="straight"/>
                <v:group id="Group 903" o:spid="_x0000_s1551" style="position:absolute;left:109;top:1841;width:335;height:50" coordorigin="109,1841" coordsize="335,50">
                  <v:shape id="Freeform 904" o:spid="_x0000_s1552" style="position:absolute;left:109;top:1841;width:335;height:38;visibility:visible;mso-wrap-style:square;v-text-anchor:top" coordsize="335,38" path="m,38l40,,296,r39,38l,38xe" fillcolor="black" stroked="f">
                    <v:path arrowok="t" o:connecttype="custom" o:connectlocs="0,38;40,0;296,0;335,38;0,38" o:connectangles="0,0,0,0,0"/>
                  </v:shape>
                  <v:shape id="Freeform 905" o:spid="_x0000_s1553" style="position:absolute;left:109;top:1841;width:335;height:38;visibility:visible;mso-wrap-style:square;v-text-anchor:top" coordsize="335,38" path="m,38l40,,296,r39,38l,38xe" fillcolor="black" stroked="f">
                    <v:path arrowok="t" o:connecttype="custom" o:connectlocs="0,38;40,0;296,0;335,38;0,38" o:connectangles="0,0,0,0,0"/>
                  </v:shape>
                  <v:rect id="Rectangle 906" o:spid="_x0000_s1554" style="position:absolute;left:112;top:1876;width:330;height:15;visibility:visible" fillcolor="black" stroked="f"/>
                </v:group>
              </v:group>
              <v:group id="Group 907" o:spid="_x0000_s1555" style="position:absolute;left:101;top:1539;width:335;height:346" coordorigin="101,1539" coordsize="335,346">
                <v:shape id="Freeform 908" o:spid="_x0000_s1556" style="position:absolute;left:109;top:1718;width:316;height:34;visibility:visible;mso-wrap-style:square;v-text-anchor:top" coordsize="316,34" path="m,34l38,,279,r37,34l,34xe" fillcolor="#c9c9b6" stroked="f">
                  <v:path arrowok="t" o:connecttype="custom" o:connectlocs="0,34;38,0;279,0;316,34;0,34" o:connectangles="0,0,0,0,0"/>
                </v:shape>
                <v:shape id="Freeform 909" o:spid="_x0000_s1557" style="position:absolute;left:109;top:1718;width:316;height:34;visibility:visible;mso-wrap-style:square;v-text-anchor:top" coordsize="316,34" path="m,34l38,,279,r37,34l,34xe" fillcolor="#c9c9b6" stroked="f">
                  <v:path arrowok="t" o:connecttype="custom" o:connectlocs="0,34;38,0;279,0;316,34;0,34" o:connectangles="0,0,0,0,0"/>
                </v:shape>
                <v:shape id="Freeform 910" o:spid="_x0000_s1558" style="position:absolute;left:157;top:1539;width:223;height:23;visibility:visible;mso-wrap-style:square;v-text-anchor:top" coordsize="223,23" path="m,23l27,,196,r27,23l,23xe" fillcolor="#c9c9b6" stroked="f">
                  <v:path arrowok="t" o:connecttype="custom" o:connectlocs="0,23;27,0;196,0;223,23;0,23" o:connectangles="0,0,0,0,0"/>
                </v:shape>
                <v:shape id="Freeform 911" o:spid="_x0000_s1559" style="position:absolute;left:157;top:1539;width:223;height:23;visibility:visible;mso-wrap-style:square;v-text-anchor:top" coordsize="223,23" path="m,23l27,,196,r27,23l,23xe" fillcolor="#c9c9b6" stroked="f">
                  <v:path arrowok="t" o:connecttype="custom" o:connectlocs="0,23;27,0;196,0;223,23;0,23" o:connectangles="0,0,0,0,0"/>
                </v:shape>
                <v:rect id="Rectangle 912" o:spid="_x0000_s1560" style="position:absolute;left:157;top:1562;width:223;height:175;visibility:visible" fillcolor="#b7b79d" stroked="f"/>
                <v:rect id="Rectangle 913" o:spid="_x0000_s1561" style="position:absolute;left:112;top:1750;width:313;height:78;visibility:visible" fillcolor="#b7b79d" stroked="f"/>
                <v:rect id="Rectangle 914" o:spid="_x0000_s1562" style="position:absolute;left:178;top:1583;width:181;height:135;visibility:visible" stroked="f"/>
                <v:line id="Line 915" o:spid="_x0000_s1563" style="position:absolute;flip:x;visibility:visible" from="326,1779" to="401,1780" o:connectortype="straight"/>
                <v:group id="Group 916" o:spid="_x0000_s1564" style="position:absolute;left:101;top:1834;width:335;height:51" coordorigin="101,1834" coordsize="335,51">
                  <v:shape id="Freeform 917" o:spid="_x0000_s1565" style="position:absolute;left:101;top:1834;width:335;height:38;visibility:visible;mso-wrap-style:square;v-text-anchor:top" coordsize="335,38" path="m,38l39,,295,r40,38l,38xe" fillcolor="#c9c9b6" stroked="f">
                    <v:path arrowok="t" o:connecttype="custom" o:connectlocs="0,38;39,0;295,0;335,38;0,38" o:connectangles="0,0,0,0,0"/>
                  </v:shape>
                  <v:shape id="Freeform 918" o:spid="_x0000_s1566" style="position:absolute;left:101;top:1834;width:335;height:38;visibility:visible;mso-wrap-style:square;v-text-anchor:top" coordsize="335,38" path="m,38l39,,295,r40,38l,38xe" fillcolor="#c9c9b6" stroked="f">
                    <v:path arrowok="t" o:connecttype="custom" o:connectlocs="0,38;39,0;295,0;335,38;0,38" o:connectangles="0,0,0,0,0"/>
                  </v:shape>
                  <v:rect id="Rectangle 919" o:spid="_x0000_s1567" style="position:absolute;left:103;top:1870;width:331;height:15;visibility:visible" fillcolor="#bab79d" stroked="f"/>
                </v:group>
              </v:group>
            </v:group>
            <v:group id="Group 920" o:spid="_x0000_s1568" style="position:absolute;left:55026;top:19523;width:3583;height:3636" coordorigin="5237,2322" coordsize="343,352">
              <v:group id="Group 921" o:spid="_x0000_s1569" style="position:absolute;left:5245;top:2328;width:335;height:346" coordorigin="5245,2328" coordsize="335,346">
                <v:shape id="Freeform 922" o:spid="_x0000_s1570" style="position:absolute;left:5254;top:2508;width:316;height:33;visibility:visible;mso-wrap-style:square;v-text-anchor:top" coordsize="316,33" path="m,33l37,,278,r38,33l,33xe" fillcolor="black" stroked="f">
                  <v:path arrowok="t" o:connecttype="custom" o:connectlocs="0,33;37,0;278,0;316,33;0,33" o:connectangles="0,0,0,0,0"/>
                </v:shape>
                <v:shape id="Freeform 923" o:spid="_x0000_s1571" style="position:absolute;left:5254;top:2508;width:316;height:33;visibility:visible;mso-wrap-style:square;v-text-anchor:top" coordsize="316,33" path="m,33l37,,278,r38,33l,33xe" fillcolor="black" stroked="f">
                  <v:path arrowok="t" o:connecttype="custom" o:connectlocs="0,33;37,0;278,0;316,33;0,33" o:connectangles="0,0,0,0,0"/>
                </v:shape>
                <v:shape id="Freeform 924" o:spid="_x0000_s1572" style="position:absolute;left:5301;top:2328;width:223;height:23;visibility:visible;mso-wrap-style:square;v-text-anchor:top" coordsize="223,23" path="m,23l27,,196,r27,23l,23xe" fillcolor="black" stroked="f">
                  <v:path arrowok="t" o:connecttype="custom" o:connectlocs="0,23;27,0;196,0;223,23;0,23" o:connectangles="0,0,0,0,0"/>
                </v:shape>
                <v:shape id="Freeform 925" o:spid="_x0000_s1573" style="position:absolute;left:5301;top:2328;width:223;height:23;visibility:visible;mso-wrap-style:square;v-text-anchor:top" coordsize="223,23" path="m,23l27,,196,r27,23l,23xe" fillcolor="black" stroked="f">
                  <v:path arrowok="t" o:connecttype="custom" o:connectlocs="0,23;27,0;196,0;223,23;0,23" o:connectangles="0,0,0,0,0"/>
                </v:shape>
                <v:rect id="Rectangle 926" o:spid="_x0000_s1574" style="position:absolute;left:5301;top:2351;width:223;height:176;visibility:visible" fillcolor="black" stroked="f"/>
                <v:rect id="Rectangle 927" o:spid="_x0000_s1575" style="position:absolute;left:5256;top:2539;width:314;height:78;visibility:visible" fillcolor="black" stroked="f"/>
                <v:rect id="Rectangle 928" o:spid="_x0000_s1576" style="position:absolute;left:5322;top:2373;width:181;height:135;visibility:visible" fillcolor="black" stroked="f"/>
                <v:line id="Line 929" o:spid="_x0000_s1577" style="position:absolute;flip:x;visibility:visible" from="5470,2569" to="5545,2570" o:connectortype="straight"/>
                <v:group id="Group 930" o:spid="_x0000_s1578" style="position:absolute;left:5245;top:2624;width:335;height:50" coordorigin="5245,2624" coordsize="335,50">
                  <v:shape id="Freeform 931" o:spid="_x0000_s1579" style="position:absolute;left:5245;top:2624;width:335;height:38;visibility:visible;mso-wrap-style:square;v-text-anchor:top" coordsize="335,38" path="m,38l40,,296,r39,38l,38xe" fillcolor="black" stroked="f">
                    <v:path arrowok="t" o:connecttype="custom" o:connectlocs="0,38;40,0;296,0;335,38;0,38" o:connectangles="0,0,0,0,0"/>
                  </v:shape>
                  <v:shape id="Freeform 932" o:spid="_x0000_s1580" style="position:absolute;left:5245;top:2624;width:335;height:38;visibility:visible;mso-wrap-style:square;v-text-anchor:top" coordsize="335,38" path="m,38l40,,296,r39,38l,38xe" fillcolor="black" stroked="f">
                    <v:path arrowok="t" o:connecttype="custom" o:connectlocs="0,38;40,0;296,0;335,38;0,38" o:connectangles="0,0,0,0,0"/>
                  </v:shape>
                  <v:rect id="Rectangle 933" o:spid="_x0000_s1581" style="position:absolute;left:5247;top:2660;width:331;height:14;visibility:visible" fillcolor="black" stroked="f"/>
                </v:group>
              </v:group>
              <v:group id="Group 934" o:spid="_x0000_s1582" style="position:absolute;left:5237;top:2322;width:335;height:346" coordorigin="5237,2322" coordsize="335,346">
                <v:shape id="Freeform 935" o:spid="_x0000_s1583" style="position:absolute;left:5245;top:2501;width:316;height:34;visibility:visible;mso-wrap-style:square;v-text-anchor:top" coordsize="316,34" path="m,34l37,,279,r37,34l,34xe" fillcolor="#c9c9b6" stroked="f">
                  <v:path arrowok="t" o:connecttype="custom" o:connectlocs="0,34;37,0;279,0;316,34;0,34" o:connectangles="0,0,0,0,0"/>
                </v:shape>
                <v:shape id="Freeform 936" o:spid="_x0000_s1584" style="position:absolute;left:5245;top:2501;width:316;height:34;visibility:visible;mso-wrap-style:square;v-text-anchor:top" coordsize="316,34" path="m,34l37,,279,r37,34l,34xe" fillcolor="#c9c9b6" stroked="f">
                  <v:path arrowok="t" o:connecttype="custom" o:connectlocs="0,34;37,0;279,0;316,34;0,34" o:connectangles="0,0,0,0,0"/>
                </v:shape>
                <v:shape id="Freeform 937" o:spid="_x0000_s1585" style="position:absolute;left:5293;top:2322;width:223;height:23;visibility:visible;mso-wrap-style:square;v-text-anchor:top" coordsize="223,23" path="m,23l27,,196,r27,23l,23xe" fillcolor="#c9c9b6" stroked="f">
                  <v:path arrowok="t" o:connecttype="custom" o:connectlocs="0,23;27,0;196,0;223,23;0,23" o:connectangles="0,0,0,0,0"/>
                </v:shape>
                <v:shape id="Freeform 938" o:spid="_x0000_s1586" style="position:absolute;left:5293;top:2322;width:223;height:23;visibility:visible;mso-wrap-style:square;v-text-anchor:top" coordsize="223,23" path="m,23l27,,196,r27,23l,23xe" fillcolor="#c9c9b6" stroked="f">
                  <v:path arrowok="t" o:connecttype="custom" o:connectlocs="0,23;27,0;196,0;223,23;0,23" o:connectangles="0,0,0,0,0"/>
                </v:shape>
                <v:rect id="Rectangle 939" o:spid="_x0000_s1587" style="position:absolute;left:5293;top:2345;width:223;height:175;visibility:visible" fillcolor="#b7b79d" stroked="f"/>
                <v:rect id="Rectangle 940" o:spid="_x0000_s1588" style="position:absolute;left:5247;top:2533;width:314;height:78;visibility:visible" fillcolor="#b7b79d" stroked="f"/>
                <v:rect id="Rectangle 941" o:spid="_x0000_s1589" style="position:absolute;left:5313;top:2366;width:182;height:135;visibility:visible" stroked="f"/>
                <v:line id="Line 942" o:spid="_x0000_s1590" style="position:absolute;flip:x;visibility:visible" from="5462,2563" to="5537,2564" o:connectortype="straight"/>
                <v:group id="Group 943" o:spid="_x0000_s1591" style="position:absolute;left:5237;top:2617;width:335;height:51" coordorigin="5237,2617" coordsize="335,51">
                  <v:shape id="Freeform 944" o:spid="_x0000_s1592" style="position:absolute;left:5237;top:2617;width:335;height:38;visibility:visible;mso-wrap-style:square;v-text-anchor:top" coordsize="335,38" path="m,38l39,,295,r40,38l,38xe" fillcolor="#c9c9b6" stroked="f">
                    <v:path arrowok="t" o:connecttype="custom" o:connectlocs="0,38;39,0;295,0;335,38;0,38" o:connectangles="0,0,0,0,0"/>
                  </v:shape>
                  <v:shape id="Freeform 945" o:spid="_x0000_s1593" style="position:absolute;left:5237;top:2617;width:335;height:38;visibility:visible;mso-wrap-style:square;v-text-anchor:top" coordsize="335,38" path="m,38l39,,295,r40,38l,38xe" fillcolor="#c9c9b6" stroked="f">
                    <v:path arrowok="t" o:connecttype="custom" o:connectlocs="0,38;39,0;295,0;335,38;0,38" o:connectangles="0,0,0,0,0"/>
                  </v:shape>
                  <v:rect id="Rectangle 946" o:spid="_x0000_s1594" style="position:absolute;left:5239;top:2653;width:331;height:15;visibility:visible" fillcolor="#bab79d" stroked="f"/>
                </v:group>
              </v:group>
            </v:group>
            <v:group id="Group 947" o:spid="_x0000_s1595" style="position:absolute;left:55026;top:11903;width:3583;height:3648" coordorigin="5237,1587" coordsize="343,353">
              <v:group id="Group 948" o:spid="_x0000_s1596" style="position:absolute;left:5245;top:1594;width:335;height:346" coordorigin="5245,1594" coordsize="335,346">
                <v:shape id="Freeform 949" o:spid="_x0000_s1597" style="position:absolute;left:5254;top:1773;width:316;height:34;visibility:visible;mso-wrap-style:square;v-text-anchor:top" coordsize="316,34" path="m,34l37,,278,r38,34l,34xe" fillcolor="black" stroked="f">
                  <v:path arrowok="t" o:connecttype="custom" o:connectlocs="0,34;37,0;278,0;316,34;0,34" o:connectangles="0,0,0,0,0"/>
                </v:shape>
                <v:shape id="Freeform 950" o:spid="_x0000_s1598" style="position:absolute;left:5254;top:1773;width:316;height:34;visibility:visible;mso-wrap-style:square;v-text-anchor:top" coordsize="316,34" path="m,34l37,,278,r38,34l,34xe" fillcolor="black" stroked="f">
                  <v:path arrowok="t" o:connecttype="custom" o:connectlocs="0,34;37,0;278,0;316,34;0,34" o:connectangles="0,0,0,0,0"/>
                </v:shape>
                <v:shape id="Freeform 951" o:spid="_x0000_s1599" style="position:absolute;left:5301;top:1594;width:223;height:23;visibility:visible;mso-wrap-style:square;v-text-anchor:top" coordsize="223,23" path="m,23l27,,196,r27,23l,23xe" fillcolor="black" stroked="f">
                  <v:path arrowok="t" o:connecttype="custom" o:connectlocs="0,23;27,0;196,0;223,23;0,23" o:connectangles="0,0,0,0,0"/>
                </v:shape>
                <v:shape id="Freeform 952" o:spid="_x0000_s1600" style="position:absolute;left:5301;top:1594;width:223;height:23;visibility:visible;mso-wrap-style:square;v-text-anchor:top" coordsize="223,23" path="m,23l27,,196,r27,23l,23xe" fillcolor="black" stroked="f">
                  <v:path arrowok="t" o:connecttype="custom" o:connectlocs="0,23;27,0;196,0;223,23;0,23" o:connectangles="0,0,0,0,0"/>
                </v:shape>
                <v:rect id="Rectangle 953" o:spid="_x0000_s1601" style="position:absolute;left:5301;top:1617;width:223;height:175;visibility:visible" fillcolor="black" stroked="f"/>
                <v:rect id="Rectangle 954" o:spid="_x0000_s1602" style="position:absolute;left:5256;top:1805;width:314;height:78;visibility:visible" fillcolor="black" stroked="f"/>
                <v:rect id="Rectangle 955" o:spid="_x0000_s1603" style="position:absolute;left:5322;top:1638;width:181;height:135;visibility:visible" fillcolor="black" stroked="f"/>
                <v:line id="Line 956" o:spid="_x0000_s1604" style="position:absolute;flip:x;visibility:visible" from="5470,1834" to="5545,1835" o:connectortype="straight"/>
                <v:group id="Group 957" o:spid="_x0000_s1605" style="position:absolute;left:5245;top:1889;width:335;height:51" coordorigin="5245,1889" coordsize="335,51">
                  <v:shape id="Freeform 958" o:spid="_x0000_s1606" style="position:absolute;left:5245;top:1889;width:335;height:38;visibility:visible;mso-wrap-style:square;v-text-anchor:top" coordsize="335,38" path="m,38l40,,296,r39,38l,38xe" fillcolor="black" stroked="f">
                    <v:path arrowok="t" o:connecttype="custom" o:connectlocs="0,38;40,0;296,0;335,38;0,38" o:connectangles="0,0,0,0,0"/>
                  </v:shape>
                  <v:shape id="Freeform 959" o:spid="_x0000_s1607" style="position:absolute;left:5245;top:1889;width:335;height:38;visibility:visible;mso-wrap-style:square;v-text-anchor:top" coordsize="335,38" path="m,38l40,,296,r39,38l,38xe" fillcolor="black" stroked="f">
                    <v:path arrowok="t" o:connecttype="custom" o:connectlocs="0,38;40,0;296,0;335,38;0,38" o:connectangles="0,0,0,0,0"/>
                  </v:shape>
                  <v:rect id="Rectangle 960" o:spid="_x0000_s1608" style="position:absolute;left:5247;top:1925;width:331;height:15;visibility:visible" fillcolor="black" stroked="f"/>
                </v:group>
              </v:group>
              <v:group id="Group 961" o:spid="_x0000_s1609" style="position:absolute;left:5237;top:1587;width:335;height:346" coordorigin="5237,1587" coordsize="335,346">
                <v:shape id="Freeform 962" o:spid="_x0000_s1610" style="position:absolute;left:5245;top:1767;width:316;height:33;visibility:visible;mso-wrap-style:square;v-text-anchor:top" coordsize="316,33" path="m,33l37,,279,r37,33l,33xe" fillcolor="#c9c9b6" stroked="f">
                  <v:path arrowok="t" o:connecttype="custom" o:connectlocs="0,33;37,0;279,0;316,33;0,33" o:connectangles="0,0,0,0,0"/>
                </v:shape>
                <v:shape id="Freeform 963" o:spid="_x0000_s1611" style="position:absolute;left:5245;top:1767;width:316;height:33;visibility:visible;mso-wrap-style:square;v-text-anchor:top" coordsize="316,33" path="m,33l37,,279,r37,33l,33xe" fillcolor="#c9c9b6" stroked="f">
                  <v:path arrowok="t" o:connecttype="custom" o:connectlocs="0,33;37,0;279,0;316,33;0,33" o:connectangles="0,0,0,0,0"/>
                </v:shape>
                <v:shape id="Freeform 964" o:spid="_x0000_s1612" style="position:absolute;left:5293;top:1587;width:223;height:23;visibility:visible;mso-wrap-style:square;v-text-anchor:top" coordsize="223,23" path="m,23l27,,196,r27,23l,23xe" fillcolor="#c9c9b6" stroked="f">
                  <v:path arrowok="t" o:connecttype="custom" o:connectlocs="0,23;27,0;196,0;223,23;0,23" o:connectangles="0,0,0,0,0"/>
                </v:shape>
                <v:shape id="Freeform 965" o:spid="_x0000_s1613" style="position:absolute;left:5293;top:1587;width:223;height:23;visibility:visible;mso-wrap-style:square;v-text-anchor:top" coordsize="223,23" path="m,23l27,,196,r27,23l,23xe" fillcolor="#c9c9b6" stroked="f">
                  <v:path arrowok="t" o:connecttype="custom" o:connectlocs="0,23;27,0;196,0;223,23;0,23" o:connectangles="0,0,0,0,0"/>
                </v:shape>
                <v:rect id="Rectangle 966" o:spid="_x0000_s1614" style="position:absolute;left:5293;top:1610;width:223;height:176;visibility:visible" fillcolor="#b7b79d" stroked="f"/>
                <v:rect id="Rectangle 967" o:spid="_x0000_s1615" style="position:absolute;left:5247;top:1798;width:314;height:78;visibility:visible" fillcolor="#b7b79d" stroked="f"/>
                <v:rect id="Rectangle 968" o:spid="_x0000_s1616" style="position:absolute;left:5313;top:1632;width:182;height:135;visibility:visible" stroked="f"/>
                <v:line id="Line 969" o:spid="_x0000_s1617" style="position:absolute;flip:x;visibility:visible" from="5462,1828" to="5537,1829" o:connectortype="straight"/>
                <v:group id="Group 970" o:spid="_x0000_s1618" style="position:absolute;left:5237;top:1883;width:335;height:50" coordorigin="5237,1883" coordsize="335,50">
                  <v:shape id="Freeform 971" o:spid="_x0000_s1619" style="position:absolute;left:5237;top:1883;width:335;height:38;visibility:visible;mso-wrap-style:square;v-text-anchor:top" coordsize="335,38" path="m,38l39,,295,r40,38l,38xe" fillcolor="#c9c9b6" stroked="f">
                    <v:path arrowok="t" o:connecttype="custom" o:connectlocs="0,38;39,0;295,0;335,38;0,38" o:connectangles="0,0,0,0,0"/>
                  </v:shape>
                  <v:shape id="Freeform 972" o:spid="_x0000_s1620" style="position:absolute;left:5237;top:1883;width:335;height:38;visibility:visible;mso-wrap-style:square;v-text-anchor:top" coordsize="335,38" path="m,38l39,,295,r40,38l,38xe" fillcolor="#c9c9b6" stroked="f">
                    <v:path arrowok="t" o:connecttype="custom" o:connectlocs="0,38;39,0;295,0;335,38;0,38" o:connectangles="0,0,0,0,0"/>
                  </v:shape>
                  <v:rect id="Rectangle 973" o:spid="_x0000_s1621" style="position:absolute;left:5239;top:1919;width:331;height:14;visibility:visible" fillcolor="#bab79d" stroked="f"/>
                </v:group>
              </v:group>
            </v:group>
            <v:rect id="Rectangle 974" o:spid="_x0000_s1622" style="position:absolute;left:10750;top:7230;width:6351;height:2516;visibility:visible" filled="f" stroked="f"/>
            <v:rect id="Rectangle 975" o:spid="_x0000_s1623" style="position:absolute;left:22554;top:4133;width:7131;height:2504;visibility:visible" filled="f" stroked="f"/>
            <v:rect id="Rectangle 976" o:spid="_x0000_s1624" style="position:absolute;left:33477;top:4133;width:7126;height:2504;visibility:visible" filled="f" stroked="f"/>
            <v:rect id="Rectangle 977" o:spid="_x0000_s1625" style="position:absolute;left:44763;top:4133;width:7114;height:2504;visibility:visible" filled="f" stroked="f"/>
            <v:rect id="Rectangle 978" o:spid="_x0000_s1626" style="position:absolute;left:26798;top:8770;width:191;height:3810;visibility:visible" fillcolor="black" stroked="f"/>
            <v:group id="Group 979" o:spid="_x0000_s1627" style="position:absolute;left:24352;top:12256;width:4583;height:2726" coordorigin="2299,1622" coordsize="439,262">
              <v:oval id="Oval 980" o:spid="_x0000_s1628" style="position:absolute;left:2300;top:1731;width:438;height:153;visibility:visible" fillcolor="#0078aa" strokecolor="#aae6ff" strokeweight=".1323mm"/>
              <v:rect id="Rectangle 981" o:spid="_x0000_s1629" style="position:absolute;left:2299;top:1700;width:437;height:109;visibility:visible" fillcolor="#0078aa" stroked="f"/>
              <v:rect id="Rectangle 982" o:spid="_x0000_s1630" style="position:absolute;left:2299;top:1700;width:437;height:109;visibility:visible" fillcolor="#0078aa" stroked="f"/>
              <v:oval id="Oval 983" o:spid="_x0000_s1631" style="position:absolute;left:2300;top:1622;width:438;height:153;visibility:visible" fillcolor="#00b4ff" strokecolor="#aae6ff" strokeweight=".1323mm"/>
              <v:group id="Group 984" o:spid="_x0000_s1632" style="position:absolute;left:2365;top:1640;width:304;height:117" coordorigin="2365,1640" coordsize="304,117">
                <v:group id="Group 985" o:spid="_x0000_s1633" style="position:absolute;left:2365;top:1640;width:302;height:115" coordorigin="2365,1640" coordsize="302,115">
                  <v:shape id="Freeform 986" o:spid="_x0000_s1634" style="position:absolute;left:2523;top:1643;width:144;height:49;visibility:visible;mso-wrap-style:square;v-text-anchor:top" coordsize="144,49" path="m,38l32,49,109,16r35,11l125,,34,,72,8,,38xe" fillcolor="black" stroked="f">
                    <v:path arrowok="t" o:connecttype="custom" o:connectlocs="0,38;32,49;109,16;144,27;125,0;34,0;72,8;0,38" o:connectangles="0,0,0,0,0,0,0,0"/>
                  </v:shape>
                  <v:shape id="Freeform 987" o:spid="_x0000_s1635" style="position:absolute;left:2523;top:1643;width:144;height:49;visibility:visible;mso-wrap-style:square;v-text-anchor:top" coordsize="144,49" path="m,38l32,49,109,16r35,11l125,,34,,72,8,,38xe" fillcolor="black" stroked="f">
                    <v:path arrowok="t" o:connecttype="custom" o:connectlocs="0,38;32,49;109,16;144,27;125,0;34,0;72,8;0,38" o:connectangles="0,0,0,0,0,0,0,0"/>
                  </v:shape>
                  <v:shape id="Freeform 988" o:spid="_x0000_s1636" style="position:absolute;left:2365;top:1700;width:144;height:52;visibility:visible;mso-wrap-style:square;v-text-anchor:top" coordsize="144,52" path="m144,11l112,,38,33,,22,19,52r93,l72,41,144,11xe" fillcolor="black" stroked="f">
                    <v:path arrowok="t" o:connecttype="custom" o:connectlocs="144,11;112,0;38,33;0,22;19,52;112,52;72,41;144,11" o:connectangles="0,0,0,0,0,0,0,0"/>
                  </v:shape>
                  <v:shape id="Freeform 989" o:spid="_x0000_s1637" style="position:absolute;left:2365;top:1700;width:144;height:52;visibility:visible;mso-wrap-style:square;v-text-anchor:top" coordsize="144,52" path="m144,11l112,,38,33,,22,19,52r93,l72,41,144,11xe" fillcolor="black" stroked="f">
                    <v:path arrowok="t" o:connecttype="custom" o:connectlocs="144,11;112,0;38,33;0,22;19,52;112,52;72,41;144,11" o:connectangles="0,0,0,0,0,0,0,0"/>
                  </v:shape>
                  <v:shape id="Freeform 990" o:spid="_x0000_s1638" style="position:absolute;left:2373;top:1640;width:144;height:49;visibility:visible;mso-wrap-style:square;v-text-anchor:top" coordsize="144,49" path="m,11l32,r78,30l144,22,126,49r-91,l72,41,,11xe" fillcolor="black" stroked="f">
                    <v:path arrowok="t" o:connecttype="custom" o:connectlocs="0,11;32,0;110,30;144,22;126,49;35,49;72,41;0,11" o:connectangles="0,0,0,0,0,0,0,0"/>
                  </v:shape>
                  <v:shape id="Freeform 991" o:spid="_x0000_s1639" style="position:absolute;left:2373;top:1640;width:144;height:49;visibility:visible;mso-wrap-style:square;v-text-anchor:top" coordsize="144,49" path="m,11l32,r78,30l144,22,126,49r-91,l72,41,,11xe" fillcolor="black" stroked="f">
                    <v:path arrowok="t" o:connecttype="custom" o:connectlocs="0,11;32,0;110,30;144,22;126,49;35,49;72,41;0,11" o:connectangles="0,0,0,0,0,0,0,0"/>
                  </v:shape>
                  <v:shape id="Freeform 992" o:spid="_x0000_s1640" style="position:absolute;left:2517;top:1706;width:144;height:49;visibility:visible;mso-wrap-style:square;v-text-anchor:top" coordsize="144,49" path="m144,38l112,49,38,16,,27,19,r93,l72,8r72,30xe" fillcolor="black" stroked="f">
                    <v:path arrowok="t" o:connecttype="custom" o:connectlocs="144,38;112,49;38,16;0,27;19,0;112,0;72,8;144,38" o:connectangles="0,0,0,0,0,0,0,0"/>
                  </v:shape>
                  <v:shape id="Freeform 993" o:spid="_x0000_s1641" style="position:absolute;left:2517;top:1706;width:144;height:49;visibility:visible;mso-wrap-style:square;v-text-anchor:top" coordsize="144,49" path="m144,38l112,49,38,16,,27,19,r93,l72,8r72,30xe" fillcolor="black" stroked="f">
                    <v:path arrowok="t" o:connecttype="custom" o:connectlocs="144,38;112,49;38,16;0,27;19,0;112,0;72,8;144,38" o:connectangles="0,0,0,0,0,0,0,0"/>
                  </v:shape>
                </v:group>
                <v:group id="Group 994" o:spid="_x0000_s1642" style="position:absolute;left:2368;top:1643;width:301;height:114" coordorigin="2368,1643" coordsize="301,114">
                  <v:shape id="Freeform 995" o:spid="_x0000_s1643" style="position:absolute;left:2525;top:1646;width:144;height:49;visibility:visible;mso-wrap-style:square;v-text-anchor:top" coordsize="144,49" path="m,38l32,49,110,16r34,11l126,,35,,72,8,,38xe" stroked="f">
                    <v:path arrowok="t" o:connecttype="custom" o:connectlocs="0,38;32,49;110,16;144,27;126,0;35,0;72,8;0,38" o:connectangles="0,0,0,0,0,0,0,0"/>
                  </v:shape>
                  <v:shape id="Freeform 996" o:spid="_x0000_s1644" style="position:absolute;left:2525;top:1646;width:144;height:49;visibility:visible;mso-wrap-style:square;v-text-anchor:top" coordsize="144,49" path="m,38l32,49,110,16r34,11l126,,35,,72,8,,38xe" stroked="f">
                    <v:path arrowok="t" o:connecttype="custom" o:connectlocs="0,38;32,49;110,16;144,27;126,0;35,0;72,8;0,38" o:connectangles="0,0,0,0,0,0,0,0"/>
                  </v:shape>
                  <v:shape id="Freeform 997" o:spid="_x0000_s1645" style="position:absolute;left:2368;top:1703;width:144;height:52;visibility:visible;mso-wrap-style:square;v-text-anchor:top" coordsize="144,52" path="m144,11l112,,37,33,,22,19,52r93,l72,41,144,11xe" stroked="f">
                    <v:path arrowok="t" o:connecttype="custom" o:connectlocs="144,11;112,0;37,33;0,22;19,52;112,52;72,41;144,11" o:connectangles="0,0,0,0,0,0,0,0"/>
                  </v:shape>
                  <v:shape id="Freeform 998" o:spid="_x0000_s1646" style="position:absolute;left:2368;top:1703;width:144;height:52;visibility:visible;mso-wrap-style:square;v-text-anchor:top" coordsize="144,52" path="m144,11l112,,37,33,,22,19,52r93,l72,41,144,11xe" stroked="f">
                    <v:path arrowok="t" o:connecttype="custom" o:connectlocs="144,11;112,0;37,33;0,22;19,52;112,52;72,41;144,11" o:connectangles="0,0,0,0,0,0,0,0"/>
                  </v:shape>
                  <v:shape id="Freeform 999" o:spid="_x0000_s1647" style="position:absolute;left:2376;top:1643;width:144;height:49;visibility:visible;mso-wrap-style:square;v-text-anchor:top" coordsize="144,49" path="m,11l32,r77,30l144,22,125,49r-90,l72,41,,11xe" stroked="f">
                    <v:path arrowok="t" o:connecttype="custom" o:connectlocs="0,11;32,0;109,30;144,22;125,49;35,49;72,41;0,11" o:connectangles="0,0,0,0,0,0,0,0"/>
                  </v:shape>
                  <v:shape id="Freeform 1000" o:spid="_x0000_s1648" style="position:absolute;left:2376;top:1643;width:144;height:49;visibility:visible;mso-wrap-style:square;v-text-anchor:top" coordsize="144,49" path="m,11l32,r77,30l144,22,125,49r-90,l72,41,,11xe" stroked="f">
                    <v:path arrowok="t" o:connecttype="custom" o:connectlocs="0,11;32,0;109,30;144,22;125,49;35,49;72,41;0,11" o:connectangles="0,0,0,0,0,0,0,0"/>
                  </v:shape>
                  <v:shape id="Freeform 1001" o:spid="_x0000_s1649" style="position:absolute;left:2520;top:1708;width:144;height:49;visibility:visible;mso-wrap-style:square;v-text-anchor:top" coordsize="144,49" path="m144,38l112,49,37,17,,28,19,r93,l72,8r72,30xe" stroked="f">
                    <v:path arrowok="t" o:connecttype="custom" o:connectlocs="144,38;112,49;37,17;0,28;19,0;112,0;72,8;144,38" o:connectangles="0,0,0,0,0,0,0,0"/>
                  </v:shape>
                  <v:shape id="Freeform 1002" o:spid="_x0000_s1650" style="position:absolute;left:2520;top:1708;width:144;height:49;visibility:visible;mso-wrap-style:square;v-text-anchor:top" coordsize="144,49" path="m144,38l112,49,37,17,,28,19,r93,l72,8r72,30xe" stroked="f">
                    <v:path arrowok="t" o:connecttype="custom" o:connectlocs="144,38;112,49;37,17;0,28;19,0;112,0;72,8;144,38" o:connectangles="0,0,0,0,0,0,0,0"/>
                  </v:shape>
                </v:group>
              </v:group>
              <v:line id="Line 1003" o:spid="_x0000_s1651" style="position:absolute;visibility:visible" from="2299,1697" to="2300,1806" o:connectortype="straight" strokecolor="#aae6ff" strokeweight=".1323mm"/>
              <v:line id="Line 1004" o:spid="_x0000_s1652" style="position:absolute;visibility:visible" from="2736,1697" to="2737,1806" o:connectortype="straight" strokecolor="#aae6ff" strokeweight=".1323mm"/>
            </v:group>
            <v:rect id="Rectangle 1005" o:spid="_x0000_s1653" style="position:absolute;left:27578;top:10423;width:7143;height:2504;visibility:visible" filled="f" stroked="f"/>
            <v:rect id="Rectangle 1006" o:spid="_x0000_s1654" style="position:absolute;left:21691;top:11471;width:2923;height:2481;visibility:visible" filled="f" stroked="f"/>
            <v:rect id="Rectangle 1007" o:spid="_x0000_s1655" style="position:absolute;left:21715;top:11400;width:2577;height:3959;visibility:visibl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vertAlign w:val="subscript"/>
                      </w:rPr>
                    </w:pPr>
                    <w:r>
                      <w:rPr>
                        <w:rFonts w:ascii="Arial" w:eastAsia="黑体" w:hAnsi="Arial" w:cs="Arial"/>
                        <w:b/>
                        <w:bCs/>
                        <w:color w:val="333399"/>
                        <w:sz w:val="28"/>
                        <w:szCs w:val="28"/>
                      </w:rPr>
                      <w:t>R1</w:t>
                    </w:r>
                  </w:p>
                </w:txbxContent>
              </v:textbox>
            </v:rect>
            <v:oval id="Oval 1008" o:spid="_x0000_s1656" style="position:absolute;left:26519;top:10783;width:660;height:652;visibility:visible" strokeweight=".83786mm"/>
            <v:rect id="Rectangle 1009" o:spid="_x0000_s1657" style="position:absolute;left:11274;top:5074;width:5101;height:2516;visibility:visible" filled="f" stroked="f"/>
            <v:oval id="Oval 1010" o:spid="_x0000_s1658" style="position:absolute;left:52401;top:22416;width:660;height:653;visibility:visible" strokeweight=".83786mm"/>
            <v:oval id="Oval 1011" o:spid="_x0000_s1659" style="position:absolute;left:52430;top:14593;width:661;height:647;visibility:visible" strokeweight=".83786mm"/>
            <v:rect id="Rectangle 1012" o:spid="_x0000_s1660" style="position:absolute;left:42150;top:19720;width:7149;height:2499;visibility:visible" filled="f" stroked="f"/>
            <v:rect id="Rectangle 1013" o:spid="_x0000_s1661" style="position:absolute;left:53079;top:23339;width:7138;height:2486;visibility:visible" filled="f" stroked="f"/>
            <v:rect id="Rectangle 1014" o:spid="_x0000_s1662" style="position:absolute;left:53079;top:15479;width:7138;height:2516;visibility:visible" filled="f" stroked="f"/>
            <v:rect id="Rectangle 1015" o:spid="_x0000_s1663" style="position:absolute;left:52383;top:30575;width:7137;height:2468;visibility:visible" filled="f" stroked="f"/>
            <v:rect id="Rectangle 1016" o:spid="_x0000_s1664" style="position:absolute;left:23274;top:33307;width:7132;height:2492;visibility:visible" filled="f" stroked="f"/>
            <v:oval id="Oval 1017" o:spid="_x0000_s1665" style="position:absolute;left:31519;top:33505;width:649;height:665;visibility:visible" strokeweight=".83786mm"/>
            <v:rect id="Rectangle 1018" o:spid="_x0000_s1666" style="position:absolute;left:45549;top:14557;width:6328;height:2492;visibility:visible" filled="f" stroked="f"/>
            <v:rect id="Rectangle 1019" o:spid="_x0000_s1667" style="position:absolute;left:46049;top:12490;width:5102;height:2504;visibility:visible" filled="f" stroked="f"/>
            <v:group id="Group 1020" o:spid="_x0000_s1668" style="position:absolute;left:13030;top:24681;width:4595;height:2713" coordorigin="1304,2569" coordsize="439,262">
              <v:oval id="Oval 1021" o:spid="_x0000_s1669" style="position:absolute;left:1305;top:2678;width:438;height:153;visibility:visible" fillcolor="#0078aa" strokecolor="#aae6ff" strokeweight=".1323mm"/>
              <v:rect id="Rectangle 1022" o:spid="_x0000_s1670" style="position:absolute;left:1304;top:2647;width:437;height:109;visibility:visible" fillcolor="#0078aa" stroked="f"/>
              <v:rect id="Rectangle 1023" o:spid="_x0000_s1671" style="position:absolute;left:1304;top:2647;width:437;height:109;visibility:visible" fillcolor="#0078aa" stroked="f"/>
              <v:oval id="Oval 1024" o:spid="_x0000_s1672" style="position:absolute;left:1305;top:2569;width:438;height:153;visibility:visible" fillcolor="#00b4ff" strokecolor="#aae6ff" strokeweight=".1323mm"/>
              <v:group id="Group 1025" o:spid="_x0000_s1673" style="position:absolute;left:1371;top:2587;width:304;height:117" coordorigin="1371,2587" coordsize="304,117">
                <v:group id="Group 1026" o:spid="_x0000_s1674" style="position:absolute;left:1371;top:2587;width:301;height:115" coordorigin="1371,2587" coordsize="301,115">
                  <v:shape id="Freeform 1027" o:spid="_x0000_s1675" style="position:absolute;left:1528;top:2590;width:144;height:49;visibility:visible;mso-wrap-style:square;v-text-anchor:top" coordsize="144,49" path="m,38l32,49,109,16r35,11l125,,35,,72,8,,38xe" fillcolor="black" stroked="f">
                    <v:path arrowok="t" o:connecttype="custom" o:connectlocs="0,38;32,49;109,16;144,27;125,0;35,0;72,8;0,38" o:connectangles="0,0,0,0,0,0,0,0"/>
                  </v:shape>
                  <v:shape id="Freeform 1028" o:spid="_x0000_s1676" style="position:absolute;left:1528;top:2590;width:144;height:49;visibility:visible;mso-wrap-style:square;v-text-anchor:top" coordsize="144,49" path="m,38l32,49,109,16r35,11l125,,35,,72,8,,38xe" fillcolor="black" stroked="f">
                    <v:path arrowok="t" o:connecttype="custom" o:connectlocs="0,38;32,49;109,16;144,27;125,0;35,0;72,8;0,38" o:connectangles="0,0,0,0,0,0,0,0"/>
                  </v:shape>
                  <v:shape id="Freeform 1029" o:spid="_x0000_s1677" style="position:absolute;left:1371;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1030" o:spid="_x0000_s1678" style="position:absolute;left:1371;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1031" o:spid="_x0000_s1679" style="position:absolute;left:1379;top:2587;width:144;height:49;visibility:visible;mso-wrap-style:square;v-text-anchor:top" coordsize="144,49" path="m,11l32,r77,30l144,22,125,49r-91,l72,41,,11xe" fillcolor="black" stroked="f">
                    <v:path arrowok="t" o:connecttype="custom" o:connectlocs="0,11;32,0;109,30;144,22;125,49;34,49;72,41;0,11" o:connectangles="0,0,0,0,0,0,0,0"/>
                  </v:shape>
                  <v:shape id="Freeform 1032" o:spid="_x0000_s1680" style="position:absolute;left:1379;top:2587;width:144;height:49;visibility:visible;mso-wrap-style:square;v-text-anchor:top" coordsize="144,49" path="m,11l32,r77,30l144,22,125,49r-91,l72,41,,11xe" fillcolor="black" stroked="f">
                    <v:path arrowok="t" o:connecttype="custom" o:connectlocs="0,11;32,0;109,30;144,22;125,49;34,49;72,41;0,11" o:connectangles="0,0,0,0,0,0,0,0"/>
                  </v:shape>
                  <v:shape id="Freeform 1033" o:spid="_x0000_s1681" style="position:absolute;left:1523;top:2653;width:144;height:49;visibility:visible;mso-wrap-style:square;v-text-anchor:top" coordsize="144,49" path="m144,38l112,49,37,16,,27,18,r94,l72,8r72,30xe" fillcolor="black" stroked="f">
                    <v:path arrowok="t" o:connecttype="custom" o:connectlocs="144,38;112,49;37,16;0,27;18,0;112,0;72,8;144,38" o:connectangles="0,0,0,0,0,0,0,0"/>
                  </v:shape>
                  <v:shape id="Freeform 1034" o:spid="_x0000_s1682" style="position:absolute;left:1523;top:2653;width:144;height:49;visibility:visible;mso-wrap-style:square;v-text-anchor:top" coordsize="144,49" path="m144,38l112,49,37,16,,27,18,r94,l72,8r72,30xe" fillcolor="black" stroked="f">
                    <v:path arrowok="t" o:connecttype="custom" o:connectlocs="144,38;112,49;37,16;0,27;18,0;112,0;72,8;144,38" o:connectangles="0,0,0,0,0,0,0,0"/>
                  </v:shape>
                </v:group>
                <v:group id="Group 1035" o:spid="_x0000_s1683" style="position:absolute;left:1373;top:2590;width:302;height:114" coordorigin="1373,2590" coordsize="302,114">
                  <v:shape id="Freeform 1036" o:spid="_x0000_s1684" style="position:absolute;left:1531;top:2593;width:144;height:49;visibility:visible;mso-wrap-style:square;v-text-anchor:top" coordsize="144,49" path="m,38l32,49,109,16r35,11l125,,34,,72,8,,38xe" stroked="f">
                    <v:path arrowok="t" o:connecttype="custom" o:connectlocs="0,38;32,49;109,16;144,27;125,0;34,0;72,8;0,38" o:connectangles="0,0,0,0,0,0,0,0"/>
                  </v:shape>
                  <v:shape id="Freeform 1037" o:spid="_x0000_s1685" style="position:absolute;left:1531;top:2593;width:144;height:49;visibility:visible;mso-wrap-style:square;v-text-anchor:top" coordsize="144,49" path="m,38l32,49,109,16r35,11l125,,34,,72,8,,38xe" stroked="f">
                    <v:path arrowok="t" o:connecttype="custom" o:connectlocs="0,38;32,49;109,16;144,27;125,0;34,0;72,8;0,38" o:connectangles="0,0,0,0,0,0,0,0"/>
                  </v:shape>
                  <v:shape id="Freeform 1038" o:spid="_x0000_s1686" style="position:absolute;left:1373;top:2650;width:144;height:52;visibility:visible;mso-wrap-style:square;v-text-anchor:top" coordsize="144,52" path="m144,11l112,,38,33,,22,19,52r93,l72,41,144,11xe" stroked="f">
                    <v:path arrowok="t" o:connecttype="custom" o:connectlocs="144,11;112,0;38,33;0,22;19,52;112,52;72,41;144,11" o:connectangles="0,0,0,0,0,0,0,0"/>
                  </v:shape>
                  <v:shape id="Freeform 1039" o:spid="_x0000_s1687" style="position:absolute;left:1373;top:2650;width:144;height:52;visibility:visible;mso-wrap-style:square;v-text-anchor:top" coordsize="144,52" path="m144,11l112,,38,33,,22,19,52r93,l72,41,144,11xe" stroked="f">
                    <v:path arrowok="t" o:connecttype="custom" o:connectlocs="144,11;112,0;38,33;0,22;19,52;112,52;72,41;144,11" o:connectangles="0,0,0,0,0,0,0,0"/>
                  </v:shape>
                  <v:shape id="Freeform 1040" o:spid="_x0000_s1688" style="position:absolute;left:1381;top:2590;width:144;height:49;visibility:visible;mso-wrap-style:square;v-text-anchor:top" coordsize="144,49" path="m,11l32,r78,30l144,22,126,49r-91,l72,41,,11xe" stroked="f">
                    <v:path arrowok="t" o:connecttype="custom" o:connectlocs="0,11;32,0;110,30;144,22;126,49;35,49;72,41;0,11" o:connectangles="0,0,0,0,0,0,0,0"/>
                  </v:shape>
                  <v:shape id="Freeform 1041" o:spid="_x0000_s1689" style="position:absolute;left:1381;top:2590;width:144;height:49;visibility:visible;mso-wrap-style:square;v-text-anchor:top" coordsize="144,49" path="m,11l32,r78,30l144,22,126,49r-91,l72,41,,11xe" stroked="f">
                    <v:path arrowok="t" o:connecttype="custom" o:connectlocs="0,11;32,0;110,30;144,22;126,49;35,49;72,41;0,11" o:connectangles="0,0,0,0,0,0,0,0"/>
                  </v:shape>
                  <v:shape id="Freeform 1042" o:spid="_x0000_s1690" style="position:absolute;left:1525;top:2655;width:144;height:49;visibility:visible;mso-wrap-style:square;v-text-anchor:top" coordsize="144,49" path="m144,39l112,49,38,17,,28,19,r93,l72,9r72,30xe" stroked="f">
                    <v:path arrowok="t" o:connecttype="custom" o:connectlocs="144,39;112,49;38,17;0,28;19,0;112,0;72,9;144,39" o:connectangles="0,0,0,0,0,0,0,0"/>
                  </v:shape>
                  <v:shape id="Freeform 1043" o:spid="_x0000_s1691" style="position:absolute;left:1525;top:2655;width:144;height:49;visibility:visible;mso-wrap-style:square;v-text-anchor:top" coordsize="144,49" path="m144,39l112,49,38,17,,28,19,r93,l72,9r72,30xe" stroked="f">
                    <v:path arrowok="t" o:connecttype="custom" o:connectlocs="144,39;112,49;38,17;0,28;19,0;112,0;72,9;144,39" o:connectangles="0,0,0,0,0,0,0,0"/>
                  </v:shape>
                </v:group>
              </v:group>
              <v:line id="Line 1044" o:spid="_x0000_s1692" style="position:absolute;visibility:visible" from="1304,2645" to="1305,2753" o:connectortype="straight" strokecolor="#aae6ff" strokeweight=".1323mm"/>
              <v:line id="Line 1045" o:spid="_x0000_s1693" style="position:absolute;visibility:visible" from="1741,2645" to="1742,2753" o:connectortype="straight" strokecolor="#aae6ff" strokeweight=".1323mm"/>
            </v:group>
            <v:group id="Group 1046" o:spid="_x0000_s1694" style="position:absolute;left:33572;top:24681;width:4596;height:2713" coordorigin="3488,2569" coordsize="439,262">
              <v:oval id="Oval 1047" o:spid="_x0000_s1695" style="position:absolute;left:3489;top:2678;width:438;height:153;visibility:visible" fillcolor="#0078aa" strokecolor="#aae6ff" strokeweight=".1323mm"/>
              <v:rect id="Rectangle 1048" o:spid="_x0000_s1696" style="position:absolute;left:3488;top:2647;width:437;height:109;visibility:visible" fillcolor="#0078aa" stroked="f"/>
              <v:rect id="Rectangle 1049" o:spid="_x0000_s1697" style="position:absolute;left:3488;top:2647;width:437;height:109;visibility:visible" fillcolor="#0078aa" stroked="f"/>
              <v:oval id="Oval 1050" o:spid="_x0000_s1698" style="position:absolute;left:3489;top:2569;width:438;height:153;visibility:visible" fillcolor="#00b4ff" strokecolor="#aae6ff" strokeweight=".1323mm"/>
              <v:group id="Group 1051" o:spid="_x0000_s1699" style="position:absolute;left:3555;top:2587;width:304;height:117" coordorigin="3555,2587" coordsize="304,117">
                <v:group id="Group 1052" o:spid="_x0000_s1700" style="position:absolute;left:3555;top:2587;width:301;height:115" coordorigin="3555,2587" coordsize="301,115">
                  <v:shape id="Freeform 1053" o:spid="_x0000_s1701" style="position:absolute;left:3712;top:2590;width:144;height:49;visibility:visible;mso-wrap-style:square;v-text-anchor:top" coordsize="144,49" path="m,38l32,49,109,16r35,11l125,,35,,72,8,,38xe" fillcolor="black" stroked="f">
                    <v:path arrowok="t" o:connecttype="custom" o:connectlocs="0,38;32,49;109,16;144,27;125,0;35,0;72,8;0,38" o:connectangles="0,0,0,0,0,0,0,0"/>
                  </v:shape>
                  <v:shape id="Freeform 1054" o:spid="_x0000_s1702" style="position:absolute;left:3712;top:2590;width:144;height:49;visibility:visible;mso-wrap-style:square;v-text-anchor:top" coordsize="144,49" path="m,38l32,49,109,16r35,11l125,,35,,72,8,,38xe" fillcolor="black" stroked="f">
                    <v:path arrowok="t" o:connecttype="custom" o:connectlocs="0,38;32,49;109,16;144,27;125,0;35,0;72,8;0,38" o:connectangles="0,0,0,0,0,0,0,0"/>
                  </v:shape>
                  <v:shape id="Freeform 1055" o:spid="_x0000_s1703" style="position:absolute;left:3555;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1056" o:spid="_x0000_s1704" style="position:absolute;left:3555;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1057" o:spid="_x0000_s1705" style="position:absolute;left:3563;top:2587;width:144;height:49;visibility:visible;mso-wrap-style:square;v-text-anchor:top" coordsize="144,49" path="m,11l32,r77,30l144,22,125,49r-91,l72,41,,11xe" fillcolor="black" stroked="f">
                    <v:path arrowok="t" o:connecttype="custom" o:connectlocs="0,11;32,0;109,30;144,22;125,49;34,49;72,41;0,11" o:connectangles="0,0,0,0,0,0,0,0"/>
                  </v:shape>
                  <v:shape id="Freeform 1058" o:spid="_x0000_s1706" style="position:absolute;left:3563;top:2587;width:144;height:49;visibility:visible;mso-wrap-style:square;v-text-anchor:top" coordsize="144,49" path="m,11l32,r77,30l144,22,125,49r-91,l72,41,,11xe" fillcolor="black" stroked="f">
                    <v:path arrowok="t" o:connecttype="custom" o:connectlocs="0,11;32,0;109,30;144,22;125,49;34,49;72,41;0,11" o:connectangles="0,0,0,0,0,0,0,0"/>
                  </v:shape>
                  <v:shape id="Freeform 1059" o:spid="_x0000_s1707" style="position:absolute;left:3707;top:2653;width:144;height:49;visibility:visible;mso-wrap-style:square;v-text-anchor:top" coordsize="144,49" path="m144,38l112,49,37,16,,27,18,r94,l72,8r72,30xe" fillcolor="black" stroked="f">
                    <v:path arrowok="t" o:connecttype="custom" o:connectlocs="144,38;112,49;37,16;0,27;18,0;112,0;72,8;144,38" o:connectangles="0,0,0,0,0,0,0,0"/>
                  </v:shape>
                  <v:shape id="Freeform 1060" o:spid="_x0000_s1708" style="position:absolute;left:3707;top:2653;width:144;height:49;visibility:visible;mso-wrap-style:square;v-text-anchor:top" coordsize="144,49" path="m144,38l112,49,37,16,,27,18,r94,l72,8r72,30xe" fillcolor="black" stroked="f">
                    <v:path arrowok="t" o:connecttype="custom" o:connectlocs="144,38;112,49;37,16;0,27;18,0;112,0;72,8;144,38" o:connectangles="0,0,0,0,0,0,0,0"/>
                  </v:shape>
                </v:group>
                <v:group id="Group 1061" o:spid="_x0000_s1709" style="position:absolute;left:3557;top:2590;width:302;height:114" coordorigin="3557,2590" coordsize="302,114">
                  <v:shape id="Freeform 1062" o:spid="_x0000_s1710" style="position:absolute;left:3715;top:2593;width:144;height:49;visibility:visible;mso-wrap-style:square;v-text-anchor:top" coordsize="144,49" path="m,38l32,49,109,16r35,11l125,,34,,72,8,,38xe" stroked="f">
                    <v:path arrowok="t" o:connecttype="custom" o:connectlocs="0,38;32,49;109,16;144,27;125,0;34,0;72,8;0,38" o:connectangles="0,0,0,0,0,0,0,0"/>
                  </v:shape>
                  <v:shape id="Freeform 1063" o:spid="_x0000_s1711" style="position:absolute;left:3715;top:2593;width:144;height:49;visibility:visible;mso-wrap-style:square;v-text-anchor:top" coordsize="144,49" path="m,38l32,49,109,16r35,11l125,,34,,72,8,,38xe" stroked="f">
                    <v:path arrowok="t" o:connecttype="custom" o:connectlocs="0,38;32,49;109,16;144,27;125,0;34,0;72,8;0,38" o:connectangles="0,0,0,0,0,0,0,0"/>
                  </v:shape>
                  <v:shape id="Freeform 1064" o:spid="_x0000_s1712" style="position:absolute;left:3557;top:2650;width:144;height:52;visibility:visible;mso-wrap-style:square;v-text-anchor:top" coordsize="144,52" path="m144,11l112,,38,33,,22,19,52r93,l72,41,144,11xe" stroked="f">
                    <v:path arrowok="t" o:connecttype="custom" o:connectlocs="144,11;112,0;38,33;0,22;19,52;112,52;72,41;144,11" o:connectangles="0,0,0,0,0,0,0,0"/>
                  </v:shape>
                  <v:shape id="Freeform 1065" o:spid="_x0000_s1713" style="position:absolute;left:3557;top:2650;width:144;height:52;visibility:visible;mso-wrap-style:square;v-text-anchor:top" coordsize="144,52" path="m144,11l112,,38,33,,22,19,52r93,l72,41,144,11xe" stroked="f">
                    <v:path arrowok="t" o:connecttype="custom" o:connectlocs="144,11;112,0;38,33;0,22;19,52;112,52;72,41;144,11" o:connectangles="0,0,0,0,0,0,0,0"/>
                  </v:shape>
                  <v:shape id="Freeform 1066" o:spid="_x0000_s1714" style="position:absolute;left:3565;top:2590;width:144;height:49;visibility:visible;mso-wrap-style:square;v-text-anchor:top" coordsize="144,49" path="m,11l32,r78,30l144,22,126,49r-91,l72,41,,11xe" stroked="f">
                    <v:path arrowok="t" o:connecttype="custom" o:connectlocs="0,11;32,0;110,30;144,22;126,49;35,49;72,41;0,11" o:connectangles="0,0,0,0,0,0,0,0"/>
                  </v:shape>
                  <v:shape id="Freeform 1067" o:spid="_x0000_s1715" style="position:absolute;left:3565;top:2590;width:144;height:49;visibility:visible;mso-wrap-style:square;v-text-anchor:top" coordsize="144,49" path="m,11l32,r78,30l144,22,126,49r-91,l72,41,,11xe" stroked="f">
                    <v:path arrowok="t" o:connecttype="custom" o:connectlocs="0,11;32,0;110,30;144,22;126,49;35,49;72,41;0,11" o:connectangles="0,0,0,0,0,0,0,0"/>
                  </v:shape>
                  <v:shape id="Freeform 1068" o:spid="_x0000_s1716" style="position:absolute;left:3709;top:2655;width:144;height:49;visibility:visible;mso-wrap-style:square;v-text-anchor:top" coordsize="144,49" path="m144,39l112,49,38,17,,28,19,r93,l72,9r72,30xe" stroked="f">
                    <v:path arrowok="t" o:connecttype="custom" o:connectlocs="144,39;112,49;38,17;0,28;19,0;112,0;72,9;144,39" o:connectangles="0,0,0,0,0,0,0,0"/>
                  </v:shape>
                  <v:shape id="Freeform 1069" o:spid="_x0000_s1717" style="position:absolute;left:3709;top:2655;width:144;height:49;visibility:visible;mso-wrap-style:square;v-text-anchor:top" coordsize="144,49" path="m144,39l112,49,38,17,,28,19,r93,l72,9r72,30xe" stroked="f">
                    <v:path arrowok="t" o:connecttype="custom" o:connectlocs="144,39;112,49;38,17;0,28;19,0;112,0;72,9;144,39" o:connectangles="0,0,0,0,0,0,0,0"/>
                  </v:shape>
                </v:group>
              </v:group>
              <v:line id="Line 1070" o:spid="_x0000_s1718" style="position:absolute;visibility:visible" from="3488,2645" to="3489,2753" o:connectortype="straight" strokecolor="#aae6ff" strokeweight=".1323mm"/>
              <v:line id="Line 1071" o:spid="_x0000_s1719" style="position:absolute;visibility:visible" from="3925,2645" to="3926,2753" o:connectortype="straight" strokecolor="#aae6ff" strokeweight=".1323mm"/>
            </v:group>
            <v:oval id="Oval 1072" o:spid="_x0000_s1720" style="position:absolute;left:34489;top:23548;width:667;height:659;visibility:visible" strokeweight=".83786mm"/>
            <v:oval id="Oval 1073" o:spid="_x0000_s1721" style="position:absolute;left:28275;top:15263;width:660;height:653;visibility:visible" strokeweight=".83786mm"/>
            <v:oval id="Oval 1074" o:spid="_x0000_s1722" style="position:absolute;left:16530;top:22758;width:661;height:647;visibility:visible" strokeweight=".83786mm"/>
            <v:oval id="Oval 1075" o:spid="_x0000_s1723" style="position:absolute;left:23542;top:15431;width:637;height:641;visibility:visible" strokeweight=".83786mm"/>
            <v:rect id="Rectangle 1076" o:spid="_x0000_s1724" style="position:absolute;left:29483;top:12915;width:7149;height:2510;visibility:visible" filled="f" stroked="f"/>
            <v:rect id="Rectangle 1077" o:spid="_x0000_s1725" style="position:absolute;left:15959;top:13934;width:7125;height:2510;visibility:visible" filled="f" stroked="f"/>
            <v:rect id="Rectangle 1078" o:spid="_x0000_s1726" style="position:absolute;left:10750;top:18588;width:7137;height:2504;visibility:visible" filled="f" stroked="f"/>
            <v:rect id="Rectangle 1079" o:spid="_x0000_s1727" style="position:absolute;left:34346;top:17654;width:7138;height:2498;visibility:visible" filled="f" stroked="f"/>
            <v:rect id="Rectangle 1080" o:spid="_x0000_s1728" style="position:absolute;top:14958;width:7137;height:2528;visibility:visible" filled="f" stroked="f"/>
            <v:rect id="Rectangle 1081" o:spid="_x0000_s1729" style="position:absolute;left:7637;top:24357;width:7131;height:2510;visibility:visible" filled="f" stroked="f"/>
            <v:rect id="Rectangle 1082" o:spid="_x0000_s1730" style="position:absolute;top:22800;width:7137;height:2510;visibility:visible" filled="f" stroked="f"/>
            <v:oval id="Oval 1083" o:spid="_x0000_s1731" style="position:absolute;left:6625;top:21931;width:661;height:659;visibility:visible" strokeweight=".83786mm"/>
            <v:oval id="Oval 1084" o:spid="_x0000_s1732" style="position:absolute;left:6565;top:14095;width:667;height:647;visibility:visible" strokeweight=".83786mm"/>
            <v:oval id="Oval 1085" o:spid="_x0000_s1733" style="position:absolute;left:11530;top:25741;width:661;height:653;visibility:visible" strokeweight=".83786mm"/>
            <v:rect id="Rectangle 1086" o:spid="_x0000_s1734" style="position:absolute;left:15244;top:24765;width:2929;height:2516;visibility:visible" filled="f" stroked="f"/>
            <v:rect id="Rectangle 1087" o:spid="_x0000_s1735" style="position:absolute;left:38382;top:24351;width:2929;height:2486;visibility:visible" filled="f" stroked="f"/>
            <v:rect id="Rectangle 1088" o:spid="_x0000_s1736" style="position:absolute;left:7928;top:15030;width:6358;height:2504;visibility:visible" filled="f" stroked="f"/>
            <v:rect id="Rectangle 1089" o:spid="_x0000_s1737" style="position:absolute;left:8167;top:12927;width:5071;height:2498;visibility:visible" filled="f" stroked="f"/>
            <v:rect id="Rectangle 1090" o:spid="_x0000_s1738" style="position:absolute;left:8788;top:13328;width:4293;height:7925;visibility:visible;mso-wrap-style:non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vertAlign w:val="subscript"/>
                      </w:rPr>
                    </w:pPr>
                    <w:r w:rsidRPr="009931FA">
                      <w:rPr>
                        <w:rFonts w:ascii="Arial" w:eastAsia="黑体" w:hAnsi="Arial" w:cs="Arial"/>
                        <w:b/>
                        <w:bCs/>
                        <w:color w:val="333399"/>
                        <w:sz w:val="28"/>
                        <w:szCs w:val="28"/>
                      </w:rPr>
                      <w:t>LAN</w:t>
                    </w:r>
                    <w:r w:rsidRPr="009931FA">
                      <w:rPr>
                        <w:rFonts w:ascii="Arial" w:eastAsia="黑体" w:hAnsi="Arial" w:cs="Arial"/>
                        <w:b/>
                        <w:bCs/>
                        <w:color w:val="333399"/>
                        <w:sz w:val="28"/>
                        <w:szCs w:val="28"/>
                        <w:vertAlign w:val="subscript"/>
                      </w:rPr>
                      <w:t>3</w:t>
                    </w:r>
                  </w:p>
                </w:txbxContent>
              </v:textbox>
            </v:rect>
            <v:rect id="Rectangle 1091" o:spid="_x0000_s1739" style="position:absolute;left:25316;top:20643;width:2941;height:2516;visibility:visible" filled="f" stroked="f"/>
            <v:rect id="Rectangle 1092" o:spid="_x0000_s1740" style="position:absolute;left:32090;top:15479;width:2929;height:2516;visibility:visible" filled="f" stroked="f"/>
            <v:rect id="Rectangle 1093" o:spid="_x0000_s1741" style="position:absolute;left:20643;top:18061;width:2923;height:2516;visibility:visible" filled="f" stroked="f"/>
            <v:rect id="Rectangle 1094" o:spid="_x0000_s1742" style="position:absolute;left:22727;top:18061;width:6357;height:2516;visibility:visible" filled="f" stroked="f"/>
            <v:rect id="Rectangle 1095" o:spid="_x0000_s1743" style="position:absolute;left:34168;top:15587;width:6357;height:2504;visibility:visible" filled="f" stroked="f"/>
            <v:line id="Line 1096" o:spid="_x0000_s1744" style="position:absolute;visibility:visible" from="8006,11975" to="8006,27394" o:connectortype="straight" strokeweight="3pt"/>
            <v:shape id="Picture 1097" o:spid="_x0000_s1745" type="#_x0000_t75" style="position:absolute;left:41995;top:28575;width:4108;height:2809;visibility:visible" fillcolor="#bbe0e3" strokeweight=".35275mm">
              <v:imagedata r:id="rId12" o:title=""/>
              <o:lock v:ext="edit" aspectratio="f"/>
            </v:shape>
            <v:line id="Line 1098" o:spid="_x0000_s1746" style="position:absolute;visibility:visible" from="51621,12478" to="51621,31384" o:connectortype="straight" strokeweight="3pt"/>
            <v:line id="Line 1099" o:spid="_x0000_s1747" style="position:absolute;rotation:-90;visibility:visible" from="27566,23851" to="27566,39893" o:connectortype="straight" strokeweight="3pt"/>
            <v:line id="Line 1100" o:spid="_x0000_s1748" style="position:absolute;visibility:visible" from="37591,25903" to="51621,25903" o:connectortype="straight" strokeweight="2.25pt"/>
            <v:oval id="Oval 1101" o:spid="_x0000_s1749" style="position:absolute;left:39102;top:25405;width:840;height:839;visibility:visible" strokeweight=".83786mm"/>
            <v:line id="Line 1102" o:spid="_x0000_s1750" style="position:absolute;rotation:-90;visibility:visible" from="33085,-5357" to="33085,22710" o:connectortype="straight" strokeweight="3pt"/>
            <v:line id="Line 1103" o:spid="_x0000_s1751" style="position:absolute;visibility:visible" from="21203,3180" to="21203,8680" o:connectortype="straight" strokeweight="2.25pt"/>
            <v:oval id="Oval 1104" o:spid="_x0000_s1752" style="position:absolute;left:20810;top:5882;width:667;height:653;visibility:visible" strokeweight=".83786mm"/>
            <v:group id="Group 1105" o:spid="_x0000_s1753" style="position:absolute;left:19274;width:3578;height:3636" coordorigin="1813,593" coordsize="343,352">
              <v:group id="Group 1106" o:spid="_x0000_s1754" style="position:absolute;left:1821;top:599;width:335;height:346" coordorigin="1821,599" coordsize="335,346">
                <v:shape id="Freeform 1107" o:spid="_x0000_s1755" style="position:absolute;left:1830;top:779;width:316;height:33;visibility:visible;mso-wrap-style:square;v-text-anchor:top" coordsize="316,33" path="m,33l37,,278,r38,33l,33xe" fillcolor="black" stroked="f">
                  <v:path arrowok="t" o:connecttype="custom" o:connectlocs="0,33;37,0;278,0;316,33;0,33" o:connectangles="0,0,0,0,0"/>
                </v:shape>
                <v:shape id="Freeform 1108" o:spid="_x0000_s1756" style="position:absolute;left:1830;top:779;width:316;height:33;visibility:visible;mso-wrap-style:square;v-text-anchor:top" coordsize="316,33" path="m,33l37,,278,r38,33l,33xe" fillcolor="black" stroked="f">
                  <v:path arrowok="t" o:connecttype="custom" o:connectlocs="0,33;37,0;278,0;316,33;0,33" o:connectangles="0,0,0,0,0"/>
                </v:shape>
                <v:shape id="Freeform 1109" o:spid="_x0000_s1757" style="position:absolute;left:1877;top:599;width:223;height:23;visibility:visible;mso-wrap-style:square;v-text-anchor:top" coordsize="223,23" path="m,23l27,,196,r27,23l,23xe" fillcolor="black" stroked="f">
                  <v:path arrowok="t" o:connecttype="custom" o:connectlocs="0,23;27,0;196,0;223,23;0,23" o:connectangles="0,0,0,0,0"/>
                </v:shape>
                <v:shape id="Freeform 1110" o:spid="_x0000_s1758" style="position:absolute;left:1877;top:599;width:223;height:23;visibility:visible;mso-wrap-style:square;v-text-anchor:top" coordsize="223,23" path="m,23l27,,196,r27,23l,23xe" fillcolor="black" stroked="f">
                  <v:path arrowok="t" o:connecttype="custom" o:connectlocs="0,23;27,0;196,0;223,23;0,23" o:connectangles="0,0,0,0,0"/>
                </v:shape>
                <v:rect id="Rectangle 1111" o:spid="_x0000_s1759" style="position:absolute;left:1877;top:622;width:223;height:176;visibility:visible" fillcolor="black" stroked="f"/>
                <v:rect id="Rectangle 1112" o:spid="_x0000_s1760" style="position:absolute;left:1832;top:810;width:314;height:78;visibility:visible" fillcolor="black" stroked="f"/>
                <v:rect id="Rectangle 1113" o:spid="_x0000_s1761" style="position:absolute;left:1898;top:644;width:182;height:135;visibility:visible" fillcolor="black" stroked="f"/>
                <v:line id="Line 1114" o:spid="_x0000_s1762" style="position:absolute;flip:x;visibility:visible" from="2047,840" to="2121,841" o:connectortype="straight"/>
                <v:group id="Group 1115" o:spid="_x0000_s1763" style="position:absolute;left:1821;top:895;width:335;height:50" coordorigin="1821,895" coordsize="335,50">
                  <v:shape id="Freeform 1116" o:spid="_x0000_s1764" style="position:absolute;left:1821;top:895;width:335;height:38;visibility:visible;mso-wrap-style:square;v-text-anchor:top" coordsize="335,38" path="m,38l40,,296,r39,38l,38xe" fillcolor="black" stroked="f">
                    <v:path arrowok="t" o:connecttype="custom" o:connectlocs="0,38;40,0;296,0;335,38;0,38" o:connectangles="0,0,0,0,0"/>
                  </v:shape>
                  <v:shape id="Freeform 1117" o:spid="_x0000_s1765" style="position:absolute;left:1821;top:895;width:335;height:38;visibility:visible;mso-wrap-style:square;v-text-anchor:top" coordsize="335,38" path="m,38l40,,296,r39,38l,38xe" fillcolor="black" stroked="f">
                    <v:path arrowok="t" o:connecttype="custom" o:connectlocs="0,38;40,0;296,0;335,38;0,38" o:connectangles="0,0,0,0,0"/>
                  </v:shape>
                  <v:rect id="Rectangle 1118" o:spid="_x0000_s1766" style="position:absolute;left:1823;top:931;width:331;height:14;visibility:visible" fillcolor="black" stroked="f"/>
                </v:group>
              </v:group>
              <v:group id="Group 1119" o:spid="_x0000_s1767" style="position:absolute;left:1813;top:593;width:335;height:346" coordorigin="1813,593" coordsize="335,346">
                <v:shape id="Freeform 1120" o:spid="_x0000_s1768" style="position:absolute;left:1821;top:772;width:316;height:34;visibility:visible;mso-wrap-style:square;v-text-anchor:top" coordsize="316,34" path="m,34l38,,279,r37,34l,34xe" fillcolor="#c9c9b6" stroked="f">
                  <v:path arrowok="t" o:connecttype="custom" o:connectlocs="0,34;38,0;279,0;316,34;0,34" o:connectangles="0,0,0,0,0"/>
                </v:shape>
                <v:shape id="Freeform 1121" o:spid="_x0000_s1769" style="position:absolute;left:1821;top:772;width:316;height:34;visibility:visible;mso-wrap-style:square;v-text-anchor:top" coordsize="316,34" path="m,34l38,,279,r37,34l,34xe" fillcolor="#c9c9b6" stroked="f">
                  <v:path arrowok="t" o:connecttype="custom" o:connectlocs="0,34;38,0;279,0;316,34;0,34" o:connectangles="0,0,0,0,0"/>
                </v:shape>
                <v:shape id="Freeform 1122" o:spid="_x0000_s1770" style="position:absolute;left:1869;top:593;width:223;height:23;visibility:visible;mso-wrap-style:square;v-text-anchor:top" coordsize="223,23" path="m,23l27,,196,r27,23l,23xe" fillcolor="#c9c9b6" stroked="f">
                  <v:path arrowok="t" o:connecttype="custom" o:connectlocs="0,23;27,0;196,0;223,23;0,23" o:connectangles="0,0,0,0,0"/>
                </v:shape>
                <v:shape id="Freeform 1123" o:spid="_x0000_s1771" style="position:absolute;left:1869;top:593;width:223;height:23;visibility:visible;mso-wrap-style:square;v-text-anchor:top" coordsize="223,23" path="m,23l27,,196,r27,23l,23xe" fillcolor="#c9c9b6" stroked="f">
                  <v:path arrowok="t" o:connecttype="custom" o:connectlocs="0,23;27,0;196,0;223,23;0,23" o:connectangles="0,0,0,0,0"/>
                </v:shape>
                <v:rect id="Rectangle 1124" o:spid="_x0000_s1772" style="position:absolute;left:1869;top:616;width:223;height:175;visibility:visible" fillcolor="#b7b79d" stroked="f"/>
                <v:rect id="Rectangle 1125" o:spid="_x0000_s1773" style="position:absolute;left:1823;top:804;width:314;height:78;visibility:visible" fillcolor="#b7b79d" stroked="f"/>
                <v:rect id="Rectangle 1126" o:spid="_x0000_s1774" style="position:absolute;left:1890;top:637;width:181;height:135;visibility:visible" stroked="f"/>
                <v:line id="Line 1127" o:spid="_x0000_s1775" style="position:absolute;flip:x;visibility:visible" from="2038,834" to="2113,835" o:connectortype="straight"/>
                <v:group id="Group 1128" o:spid="_x0000_s1776" style="position:absolute;left:1813;top:888;width:335;height:51" coordorigin="1813,888" coordsize="335,51">
                  <v:shape id="Freeform 1129" o:spid="_x0000_s1777" style="position:absolute;left:1813;top:888;width:335;height:38;visibility:visible;mso-wrap-style:square;v-text-anchor:top" coordsize="335,38" path="m,38l39,,295,r40,38l,38xe" fillcolor="#c9c9b6" stroked="f">
                    <v:path arrowok="t" o:connecttype="custom" o:connectlocs="0,38;39,0;295,0;335,38;0,38" o:connectangles="0,0,0,0,0"/>
                  </v:shape>
                  <v:shape id="Freeform 1130" o:spid="_x0000_s1778" style="position:absolute;left:1813;top:888;width:335;height:38;visibility:visible;mso-wrap-style:square;v-text-anchor:top" coordsize="335,38" path="m,38l39,,295,r40,38l,38xe" fillcolor="#c9c9b6" stroked="f">
                    <v:path arrowok="t" o:connecttype="custom" o:connectlocs="0,38;39,0;295,0;335,38;0,38" o:connectangles="0,0,0,0,0"/>
                  </v:shape>
                  <v:rect id="Rectangle 1131" o:spid="_x0000_s1779" style="position:absolute;left:1815;top:924;width:331;height:15;visibility:visible" fillcolor="#bab79d" stroked="f"/>
                </v:group>
              </v:group>
            </v:group>
            <v:line id="Line 1132" o:spid="_x0000_s1780" style="position:absolute;visibility:visible" from="43061,3180" to="43061,8680" o:connectortype="straight" strokeweight="2.25pt"/>
            <v:line id="Line 1133" o:spid="_x0000_s1781" style="position:absolute;visibility:visible" from="32132,3079" to="32132,8590" o:connectortype="straight" strokeweight="2.25pt"/>
            <v:oval id="Oval 1134" o:spid="_x0000_s1782" style="position:absolute;left:31822;top:5990;width:649;height:647;visibility:visible" strokeweight=".83786mm"/>
            <v:group id="Group 1135" o:spid="_x0000_s1783" style="position:absolute;left:30293;width:3583;height:3636" coordorigin="2868,593" coordsize="343,352">
              <v:group id="Group 1136" o:spid="_x0000_s1784" style="position:absolute;left:2877;top:599;width:334;height:346" coordorigin="2877,599" coordsize="334,346">
                <v:shape id="Freeform 1137" o:spid="_x0000_s1785" style="position:absolute;left:2885;top:779;width:316;height:33;visibility:visible;mso-wrap-style:square;v-text-anchor:top" coordsize="316,33" path="m,33l37,,279,r37,33l,33xe" fillcolor="black" stroked="f">
                  <v:path arrowok="t" o:connecttype="custom" o:connectlocs="0,33;37,0;279,0;316,33;0,33" o:connectangles="0,0,0,0,0"/>
                </v:shape>
                <v:shape id="Freeform 1138" o:spid="_x0000_s1786" style="position:absolute;left:2885;top:779;width:316;height:33;visibility:visible;mso-wrap-style:square;v-text-anchor:top" coordsize="316,33" path="m,33l37,,279,r37,33l,33xe" fillcolor="black" stroked="f">
                  <v:path arrowok="t" o:connecttype="custom" o:connectlocs="0,33;37,0;279,0;316,33;0,33" o:connectangles="0,0,0,0,0"/>
                </v:shape>
                <v:shape id="Freeform 1139" o:spid="_x0000_s1787" style="position:absolute;left:2932;top:599;width:223;height:23;visibility:visible;mso-wrap-style:square;v-text-anchor:top" coordsize="223,23" path="m,23l27,,197,r26,23l,23xe" fillcolor="black" stroked="f">
                  <v:path arrowok="t" o:connecttype="custom" o:connectlocs="0,23;27,0;197,0;223,23;0,23" o:connectangles="0,0,0,0,0"/>
                </v:shape>
                <v:shape id="Freeform 1140" o:spid="_x0000_s1788" style="position:absolute;left:2932;top:599;width:223;height:23;visibility:visible;mso-wrap-style:square;v-text-anchor:top" coordsize="223,23" path="m,23l27,,197,r26,23l,23xe" fillcolor="black" stroked="f">
                  <v:path arrowok="t" o:connecttype="custom" o:connectlocs="0,23;27,0;197,0;223,23;0,23" o:connectangles="0,0,0,0,0"/>
                </v:shape>
                <v:rect id="Rectangle 1141" o:spid="_x0000_s1789" style="position:absolute;left:2932;top:622;width:223;height:176;visibility:visible" fillcolor="black" stroked="f"/>
                <v:rect id="Rectangle 1142" o:spid="_x0000_s1790" style="position:absolute;left:2887;top:810;width:314;height:78;visibility:visible" fillcolor="black" stroked="f"/>
                <v:rect id="Rectangle 1143" o:spid="_x0000_s1791" style="position:absolute;left:2953;top:644;width:182;height:135;visibility:visible" fillcolor="black" stroked="f"/>
                <v:line id="Line 1144" o:spid="_x0000_s1792" style="position:absolute;flip:x;visibility:visible" from="3102,840" to="3176,841" o:connectortype="straight"/>
                <v:group id="Group 1145" o:spid="_x0000_s1793" style="position:absolute;left:2877;top:895;width:334;height:50" coordorigin="2877,895" coordsize="334,50">
                  <v:shape id="Freeform 1146" o:spid="_x0000_s1794" style="position:absolute;left:2877;top:895;width:334;height:38;visibility:visible;mso-wrap-style:square;v-text-anchor:top" coordsize="334,38" path="m,38l39,,295,r39,38l,38xe" fillcolor="black" stroked="f">
                    <v:path arrowok="t" o:connecttype="custom" o:connectlocs="0,38;39,0;295,0;334,38;0,38" o:connectangles="0,0,0,0,0"/>
                  </v:shape>
                  <v:shape id="Freeform 1147" o:spid="_x0000_s1795" style="position:absolute;left:2877;top:895;width:334;height:38;visibility:visible;mso-wrap-style:square;v-text-anchor:top" coordsize="334,38" path="m,38l39,,295,r39,38l,38xe" fillcolor="black" stroked="f">
                    <v:path arrowok="t" o:connecttype="custom" o:connectlocs="0,38;39,0;295,0;334,38;0,38" o:connectangles="0,0,0,0,0"/>
                  </v:shape>
                  <v:rect id="Rectangle 1148" o:spid="_x0000_s1796" style="position:absolute;left:2879;top:931;width:330;height:14;visibility:visible" fillcolor="black" stroked="f"/>
                </v:group>
              </v:group>
              <v:group id="Group 1149" o:spid="_x0000_s1797" style="position:absolute;left:2868;top:593;width:335;height:346" coordorigin="2868,593" coordsize="335,346">
                <v:shape id="Freeform 1150" o:spid="_x0000_s1798" style="position:absolute;left:2877;top:772;width:316;height:34;visibility:visible;mso-wrap-style:square;v-text-anchor:top" coordsize="316,34" path="m,34l37,,278,r38,34l,34xe" fillcolor="#c9c9b6" stroked="f">
                  <v:path arrowok="t" o:connecttype="custom" o:connectlocs="0,34;37,0;278,0;316,34;0,34" o:connectangles="0,0,0,0,0"/>
                </v:shape>
                <v:shape id="Freeform 1151" o:spid="_x0000_s1799" style="position:absolute;left:2877;top:772;width:316;height:34;visibility:visible;mso-wrap-style:square;v-text-anchor:top" coordsize="316,34" path="m,34l37,,278,r38,34l,34xe" fillcolor="#c9c9b6" stroked="f">
                  <v:path arrowok="t" o:connecttype="custom" o:connectlocs="0,34;37,0;278,0;316,34;0,34" o:connectangles="0,0,0,0,0"/>
                </v:shape>
                <v:shape id="Freeform 1152" o:spid="_x0000_s1800" style="position:absolute;left:2924;top:593;width:223;height:23;visibility:visible;mso-wrap-style:square;v-text-anchor:top" coordsize="223,23" path="m,23l27,,196,r27,23l,23xe" fillcolor="#c9c9b6" stroked="f">
                  <v:path arrowok="t" o:connecttype="custom" o:connectlocs="0,23;27,0;196,0;223,23;0,23" o:connectangles="0,0,0,0,0"/>
                </v:shape>
                <v:shape id="Freeform 1153" o:spid="_x0000_s1801" style="position:absolute;left:2924;top:593;width:223;height:23;visibility:visible;mso-wrap-style:square;v-text-anchor:top" coordsize="223,23" path="m,23l27,,196,r27,23l,23xe" fillcolor="#c9c9b6" stroked="f">
                  <v:path arrowok="t" o:connecttype="custom" o:connectlocs="0,23;27,0;196,0;223,23;0,23" o:connectangles="0,0,0,0,0"/>
                </v:shape>
                <v:rect id="Rectangle 1154" o:spid="_x0000_s1802" style="position:absolute;left:2924;top:616;width:223;height:175;visibility:visible" fillcolor="#b7b79d" stroked="f"/>
                <v:rect id="Rectangle 1155" o:spid="_x0000_s1803" style="position:absolute;left:2879;top:804;width:314;height:78;visibility:visible" fillcolor="#b7b79d" stroked="f"/>
                <v:rect id="Rectangle 1156" o:spid="_x0000_s1804" style="position:absolute;left:2945;top:637;width:182;height:135;visibility:visible" stroked="f"/>
                <v:line id="Line 1157" o:spid="_x0000_s1805" style="position:absolute;flip:x;visibility:visible" from="3094,834" to="3168,835" o:connectortype="straight"/>
                <v:group id="Group 1158" o:spid="_x0000_s1806" style="position:absolute;left:2868;top:888;width:335;height:51" coordorigin="2868,888" coordsize="335,51">
                  <v:shape id="Freeform 1159" o:spid="_x0000_s1807" style="position:absolute;left:2868;top:888;width:335;height:38;visibility:visible;mso-wrap-style:square;v-text-anchor:top" coordsize="335,38" path="m,38l40,,296,r39,38l,38xe" fillcolor="#c9c9b6" stroked="f">
                    <v:path arrowok="t" o:connecttype="custom" o:connectlocs="0,38;40,0;296,0;335,38;0,38" o:connectangles="0,0,0,0,0"/>
                  </v:shape>
                  <v:shape id="Freeform 1160" o:spid="_x0000_s1808" style="position:absolute;left:2868;top:888;width:335;height:38;visibility:visible;mso-wrap-style:square;v-text-anchor:top" coordsize="335,38" path="m,38l40,,296,r39,38l,38xe" fillcolor="#c9c9b6" stroked="f">
                    <v:path arrowok="t" o:connecttype="custom" o:connectlocs="0,38;40,0;296,0;335,38;0,38" o:connectangles="0,0,0,0,0"/>
                  </v:shape>
                  <v:rect id="Rectangle 1161" o:spid="_x0000_s1809" style="position:absolute;left:2870;top:924;width:331;height:15;visibility:visible" fillcolor="#bab79d" stroked="f"/>
                </v:group>
              </v:group>
            </v:group>
            <v:oval id="Oval 1162" o:spid="_x0000_s1810" style="position:absolute;left:42746;top:5990;width:666;height:647;visibility:visible" strokeweight=".83786mm"/>
            <v:group id="Group 1163" o:spid="_x0000_s1811" style="position:absolute;left:41222;width:3577;height:3636" coordorigin="3915,593" coordsize="343,352">
              <v:group id="Group 1164" o:spid="_x0000_s1812" style="position:absolute;left:3924;top:599;width:334;height:346" coordorigin="3924,599" coordsize="334,346">
                <v:shape id="Freeform 1165" o:spid="_x0000_s1813" style="position:absolute;left:3932;top:779;width:316;height:33;visibility:visible;mso-wrap-style:square;v-text-anchor:top" coordsize="316,33" path="m,33l37,,279,r37,33l,33xe" fillcolor="black" stroked="f">
                  <v:path arrowok="t" o:connecttype="custom" o:connectlocs="0,33;37,0;279,0;316,33;0,33" o:connectangles="0,0,0,0,0"/>
                </v:shape>
                <v:shape id="Freeform 1166" o:spid="_x0000_s1814" style="position:absolute;left:3932;top:779;width:316;height:33;visibility:visible;mso-wrap-style:square;v-text-anchor:top" coordsize="316,33" path="m,33l37,,279,r37,33l,33xe" fillcolor="black" stroked="f">
                  <v:path arrowok="t" o:connecttype="custom" o:connectlocs="0,33;37,0;279,0;316,33;0,33" o:connectangles="0,0,0,0,0"/>
                </v:shape>
                <v:shape id="Freeform 1167" o:spid="_x0000_s1815" style="position:absolute;left:3979;top:599;width:223;height:23;visibility:visible;mso-wrap-style:square;v-text-anchor:top" coordsize="223,23" path="m,23l27,,197,r26,23l,23xe" fillcolor="black" stroked="f">
                  <v:path arrowok="t" o:connecttype="custom" o:connectlocs="0,23;27,0;197,0;223,23;0,23" o:connectangles="0,0,0,0,0"/>
                </v:shape>
                <v:shape id="Freeform 1168" o:spid="_x0000_s1816" style="position:absolute;left:3979;top:599;width:223;height:23;visibility:visible;mso-wrap-style:square;v-text-anchor:top" coordsize="223,23" path="m,23l27,,197,r26,23l,23xe" fillcolor="black" stroked="f">
                  <v:path arrowok="t" o:connecttype="custom" o:connectlocs="0,23;27,0;197,0;223,23;0,23" o:connectangles="0,0,0,0,0"/>
                </v:shape>
                <v:rect id="Rectangle 1169" o:spid="_x0000_s1817" style="position:absolute;left:3979;top:622;width:223;height:176;visibility:visible" fillcolor="black" stroked="f"/>
                <v:rect id="Rectangle 1170" o:spid="_x0000_s1818" style="position:absolute;left:3934;top:810;width:314;height:78;visibility:visible" fillcolor="black" stroked="f"/>
                <v:rect id="Rectangle 1171" o:spid="_x0000_s1819" style="position:absolute;left:4000;top:644;width:182;height:135;visibility:visible" fillcolor="black" stroked="f"/>
                <v:line id="Line 1172" o:spid="_x0000_s1820" style="position:absolute;flip:x;visibility:visible" from="4149,840" to="4223,841" o:connectortype="straight"/>
                <v:group id="Group 1173" o:spid="_x0000_s1821" style="position:absolute;left:3924;top:895;width:334;height:50" coordorigin="3924,895" coordsize="334,50">
                  <v:shape id="Freeform 1174" o:spid="_x0000_s1822" style="position:absolute;left:3924;top:895;width:334;height:38;visibility:visible;mso-wrap-style:square;v-text-anchor:top" coordsize="334,38" path="m,38l39,,295,r39,38l,38xe" fillcolor="black" stroked="f">
                    <v:path arrowok="t" o:connecttype="custom" o:connectlocs="0,38;39,0;295,0;334,38;0,38" o:connectangles="0,0,0,0,0"/>
                  </v:shape>
                  <v:shape id="Freeform 1175" o:spid="_x0000_s1823" style="position:absolute;left:3924;top:895;width:334;height:38;visibility:visible;mso-wrap-style:square;v-text-anchor:top" coordsize="334,38" path="m,38l39,,295,r39,38l,38xe" fillcolor="black" stroked="f">
                    <v:path arrowok="t" o:connecttype="custom" o:connectlocs="0,38;39,0;295,0;334,38;0,38" o:connectangles="0,0,0,0,0"/>
                  </v:shape>
                  <v:rect id="Rectangle 1176" o:spid="_x0000_s1824" style="position:absolute;left:3926;top:931;width:330;height:14;visibility:visible" fillcolor="black" stroked="f"/>
                </v:group>
              </v:group>
              <v:group id="Group 1177" o:spid="_x0000_s1825" style="position:absolute;left:3915;top:593;width:335;height:346" coordorigin="3915,593" coordsize="335,346">
                <v:shape id="Freeform 1178" o:spid="_x0000_s1826" style="position:absolute;left:3924;top:772;width:316;height:34;visibility:visible;mso-wrap-style:square;v-text-anchor:top" coordsize="316,34" path="m,34l37,,278,r38,34l,34xe" fillcolor="#c9c9b6" stroked="f">
                  <v:path arrowok="t" o:connecttype="custom" o:connectlocs="0,34;37,0;278,0;316,34;0,34" o:connectangles="0,0,0,0,0"/>
                </v:shape>
                <v:shape id="Freeform 1179" o:spid="_x0000_s1827" style="position:absolute;left:3924;top:772;width:316;height:34;visibility:visible;mso-wrap-style:square;v-text-anchor:top" coordsize="316,34" path="m,34l37,,278,r38,34l,34xe" fillcolor="#c9c9b6" stroked="f">
                  <v:path arrowok="t" o:connecttype="custom" o:connectlocs="0,34;37,0;278,0;316,34;0,34" o:connectangles="0,0,0,0,0"/>
                </v:shape>
                <v:shape id="Freeform 1180" o:spid="_x0000_s1828" style="position:absolute;left:3971;top:593;width:223;height:23;visibility:visible;mso-wrap-style:square;v-text-anchor:top" coordsize="223,23" path="m,23l27,,196,r27,23l,23xe" fillcolor="#c9c9b6" stroked="f">
                  <v:path arrowok="t" o:connecttype="custom" o:connectlocs="0,23;27,0;196,0;223,23;0,23" o:connectangles="0,0,0,0,0"/>
                </v:shape>
                <v:shape id="Freeform 1181" o:spid="_x0000_s1829" style="position:absolute;left:3971;top:593;width:223;height:23;visibility:visible;mso-wrap-style:square;v-text-anchor:top" coordsize="223,23" path="m,23l27,,196,r27,23l,23xe" fillcolor="#c9c9b6" stroked="f">
                  <v:path arrowok="t" o:connecttype="custom" o:connectlocs="0,23;27,0;196,0;223,23;0,23" o:connectangles="0,0,0,0,0"/>
                </v:shape>
                <v:rect id="Rectangle 1182" o:spid="_x0000_s1830" style="position:absolute;left:3971;top:616;width:223;height:175;visibility:visible" fillcolor="#b7b79d" stroked="f"/>
                <v:rect id="Rectangle 1183" o:spid="_x0000_s1831" style="position:absolute;left:3926;top:804;width:314;height:78;visibility:visible" fillcolor="#b7b79d" stroked="f"/>
                <v:rect id="Rectangle 1184" o:spid="_x0000_s1832" style="position:absolute;left:3992;top:637;width:182;height:135;visibility:visible" stroked="f"/>
                <v:line id="Line 1185" o:spid="_x0000_s1833" style="position:absolute;flip:x;visibility:visible" from="4141,834" to="4215,835" o:connectortype="straight"/>
                <v:group id="Group 1186" o:spid="_x0000_s1834" style="position:absolute;left:3915;top:888;width:335;height:51" coordorigin="3915,888" coordsize="335,51">
                  <v:shape id="Freeform 1187" o:spid="_x0000_s1835" style="position:absolute;left:3915;top:888;width:335;height:38;visibility:visible;mso-wrap-style:square;v-text-anchor:top" coordsize="335,38" path="m,38l40,,296,r39,38l,38xe" fillcolor="#c9c9b6" stroked="f">
                    <v:path arrowok="t" o:connecttype="custom" o:connectlocs="0,38;40,0;296,0;335,38;0,38" o:connectangles="0,0,0,0,0"/>
                  </v:shape>
                  <v:shape id="Freeform 1188" o:spid="_x0000_s1836" style="position:absolute;left:3915;top:888;width:335;height:38;visibility:visible;mso-wrap-style:square;v-text-anchor:top" coordsize="335,38" path="m,38l40,,296,r39,38l,38xe" fillcolor="#c9c9b6" stroked="f">
                    <v:path arrowok="t" o:connecttype="custom" o:connectlocs="0,38;40,0;296,0;335,38;0,38" o:connectangles="0,0,0,0,0"/>
                  </v:shape>
                  <v:rect id="Rectangle 1189" o:spid="_x0000_s1837" style="position:absolute;left:3917;top:924;width:331;height:15;visibility:visible" fillcolor="#bab79d" stroked="f"/>
                </v:group>
              </v:group>
            </v:group>
            <v:rect id="Rectangle 1190" o:spid="_x0000_s1838" style="position:absolute;left:12573;top:20802;width:2273;height:7925;visibility:visible;mso-wrap-style:non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vertAlign w:val="subscript"/>
                      </w:rPr>
                    </w:pPr>
                    <w:r w:rsidRPr="009931FA">
                      <w:rPr>
                        <w:rFonts w:ascii="Arial" w:eastAsia="黑体" w:hAnsi="Arial" w:cs="Arial"/>
                        <w:b/>
                        <w:bCs/>
                        <w:color w:val="333399"/>
                        <w:sz w:val="28"/>
                        <w:szCs w:val="28"/>
                      </w:rPr>
                      <w:t>R</w:t>
                    </w:r>
                    <w:r>
                      <w:rPr>
                        <w:rFonts w:ascii="Arial" w:eastAsia="黑体" w:hAnsi="Arial" w:cs="Arial"/>
                        <w:b/>
                        <w:bCs/>
                        <w:color w:val="333399"/>
                        <w:sz w:val="28"/>
                        <w:szCs w:val="28"/>
                      </w:rPr>
                      <w:t>2</w:t>
                    </w:r>
                  </w:p>
                </w:txbxContent>
              </v:textbox>
            </v:rect>
            <v:rect id="Rectangle 1191" o:spid="_x0000_s1839" style="position:absolute;left:35433;top:20802;width:2273;height:7925;visibility:visible;mso-wrap-style:non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vertAlign w:val="subscript"/>
                      </w:rPr>
                    </w:pPr>
                    <w:r w:rsidRPr="009931FA">
                      <w:rPr>
                        <w:rFonts w:ascii="Arial" w:eastAsia="黑体" w:hAnsi="Arial" w:cs="Arial"/>
                        <w:b/>
                        <w:bCs/>
                        <w:color w:val="333399"/>
                        <w:sz w:val="28"/>
                        <w:szCs w:val="28"/>
                      </w:rPr>
                      <w:t>R</w:t>
                    </w:r>
                    <w:r>
                      <w:rPr>
                        <w:rFonts w:ascii="Arial" w:eastAsia="黑体" w:hAnsi="Arial" w:cs="Arial"/>
                        <w:b/>
                        <w:bCs/>
                        <w:color w:val="333399"/>
                        <w:sz w:val="28"/>
                        <w:szCs w:val="28"/>
                      </w:rPr>
                      <w:t>3</w:t>
                    </w:r>
                  </w:p>
                </w:txbxContent>
              </v:textbox>
            </v:rect>
            <w10:anchorlock/>
          </v:group>
        </w:pict>
      </w:r>
    </w:p>
    <w:p w:rsidR="00B81CD7" w:rsidRPr="00EC372B" w:rsidRDefault="00B81CD7" w:rsidP="00AE377A">
      <w:pPr>
        <w:widowControl/>
        <w:jc w:val="left"/>
        <w:rPr>
          <w:rFonts w:ascii="Times New Roman" w:hAnsi="Times New Roman" w:cs="Times New Roman"/>
          <w:b/>
          <w:bCs/>
          <w:color w:val="000000"/>
          <w:kern w:val="0"/>
          <w:sz w:val="24"/>
          <w:szCs w:val="24"/>
        </w:rPr>
      </w:pPr>
    </w:p>
    <w:p w:rsidR="00B81CD7" w:rsidRPr="00EC372B" w:rsidRDefault="00B81CD7" w:rsidP="00AE377A">
      <w:pPr>
        <w:rPr>
          <w:rFonts w:ascii="Verdana" w:hAnsi="Verdana" w:cs="Verdana"/>
          <w:color w:val="000000"/>
          <w:sz w:val="24"/>
          <w:szCs w:val="24"/>
        </w:rPr>
      </w:pPr>
    </w:p>
    <w:p w:rsidR="00B81CD7" w:rsidRPr="00E04CC5" w:rsidRDefault="00B81CD7" w:rsidP="00A90B3B">
      <w:pPr>
        <w:rPr>
          <w:rFonts w:ascii="Verdana" w:hAnsi="Verdana" w:cs="Verdana"/>
          <w:kern w:val="0"/>
          <w:sz w:val="24"/>
          <w:szCs w:val="24"/>
        </w:rPr>
      </w:pPr>
      <w:r>
        <w:rPr>
          <w:rFonts w:ascii="Verdana" w:hAnsi="Verdana" w:cs="Verdana"/>
          <w:kern w:val="0"/>
          <w:sz w:val="24"/>
          <w:szCs w:val="24"/>
        </w:rPr>
        <w:t>6</w:t>
      </w:r>
      <w:r w:rsidRPr="00E04CC5">
        <w:rPr>
          <w:rFonts w:ascii="Verdana" w:hAnsi="Verdana" w:cs="宋体" w:hint="eastAsia"/>
          <w:kern w:val="0"/>
          <w:sz w:val="24"/>
          <w:szCs w:val="24"/>
        </w:rPr>
        <w:t>．</w:t>
      </w:r>
      <w:r w:rsidRPr="00E04CC5">
        <w:rPr>
          <w:rFonts w:ascii="Verdana" w:hAnsi="Verdana" w:cs="Verdana"/>
          <w:kern w:val="0"/>
          <w:sz w:val="24"/>
          <w:szCs w:val="24"/>
        </w:rPr>
        <w:t>(10points)Consider the following network. With the indicated link costs, use Dijkstra’s shortest-path algorithm to compute the shortest path from x to all network node. While selecting the next node, if several nodes have the same min cost, select the one with lowest id, (e.g., if x and y have the same min cost, then select x).</w:t>
      </w:r>
    </w:p>
    <w:p w:rsidR="00B81CD7" w:rsidRDefault="00B81CD7" w:rsidP="00A90B3B">
      <w:pPr>
        <w:jc w:val="center"/>
        <w:rPr>
          <w:rFonts w:eastAsia="Times New Roman" w:cs="Times New Roman"/>
        </w:rPr>
      </w:pPr>
      <w:r>
        <w:rPr>
          <w:noProof/>
        </w:rPr>
      </w:r>
      <w:r>
        <w:rPr>
          <w:rFonts w:cs="Times New Roman"/>
          <w:noProof/>
        </w:rPr>
        <w:pict>
          <v:group id="画布 2043" o:spid="_x0000_s1840" editas="canvas" style="width:323.95pt;height:179.4pt;mso-position-horizontal-relative:char;mso-position-vertical-relative:line" coordsize="41141,22783">
            <v:shape id="_x0000_s1841" type="#_x0000_t75" style="position:absolute;width:41141;height:22783;visibility:visible">
              <v:fill o:detectmouseclick="t"/>
              <v:path o:connecttype="none"/>
            </v:shape>
            <v:group id="Group 408" o:spid="_x0000_s1842" style="position:absolute;width:41141;height:22783" coordorigin="2160,9150" coordsize="6479,3588">
              <v:shape id="Text Box 409" o:spid="_x0000_s1843" type="#_x0000_t202" style="position:absolute;left:5580;top:11490;width:180;height:312;visibility:visible" stroked="f">
                <v:textbox inset=".5mm,.3mm,.5mm,.3mm">
                  <w:txbxContent>
                    <w:p w:rsidR="00B81CD7" w:rsidRDefault="00B81CD7" w:rsidP="00A90B3B">
                      <w:r>
                        <w:t>1</w:t>
                      </w:r>
                    </w:p>
                  </w:txbxContent>
                </v:textbox>
              </v:shape>
              <v:oval id="Oval 410" o:spid="_x0000_s1844" style="position:absolute;left:2160;top:11022;width:540;height:468;visibility:visible">
                <v:textbox>
                  <w:txbxContent>
                    <w:p w:rsidR="00B81CD7" w:rsidRDefault="00B81CD7" w:rsidP="00A90B3B">
                      <w:r>
                        <w:t>x</w:t>
                      </w:r>
                    </w:p>
                  </w:txbxContent>
                </v:textbox>
              </v:oval>
              <v:oval id="Oval 411" o:spid="_x0000_s1845" style="position:absolute;left:3420;top:10242;width:540;height:467;visibility:visible">
                <v:textbox inset="1.5mm,.3mm,1.5mm,.3mm">
                  <w:txbxContent>
                    <w:p w:rsidR="00B81CD7" w:rsidRDefault="00B81CD7" w:rsidP="00A90B3B">
                      <w:r>
                        <w:t>y</w:t>
                      </w:r>
                    </w:p>
                  </w:txbxContent>
                </v:textbox>
              </v:oval>
              <v:oval id="Oval 412" o:spid="_x0000_s1846" style="position:absolute;left:3600;top:12114;width:540;height:467;visibility:visible">
                <v:textbox inset="1.5mm,.3mm,1.5mm,.3mm">
                  <w:txbxContent>
                    <w:p w:rsidR="00B81CD7" w:rsidRDefault="00B81CD7" w:rsidP="00A90B3B">
                      <w:r>
                        <w:t>w</w:t>
                      </w:r>
                    </w:p>
                  </w:txbxContent>
                </v:textbox>
              </v:oval>
              <v:oval id="Oval 413" o:spid="_x0000_s1847" style="position:absolute;left:4680;top:11022;width:540;height:467;visibility:visible">
                <v:textbox inset="1.5mm,.3mm,1.5mm,.3mm">
                  <w:txbxContent>
                    <w:p w:rsidR="00B81CD7" w:rsidRDefault="00B81CD7" w:rsidP="00A90B3B">
                      <w:r>
                        <w:t>v</w:t>
                      </w:r>
                    </w:p>
                  </w:txbxContent>
                </v:textbox>
              </v:oval>
              <v:oval id="Oval 414" o:spid="_x0000_s1848" style="position:absolute;left:2520;top:9150;width:540;height:466;visibility:visible">
                <v:textbox inset="1.5mm,.3mm,1.5mm,.3mm">
                  <w:txbxContent>
                    <w:p w:rsidR="00B81CD7" w:rsidRDefault="00B81CD7" w:rsidP="00A90B3B">
                      <w:r>
                        <w:t>z</w:t>
                      </w:r>
                    </w:p>
                  </w:txbxContent>
                </v:textbox>
              </v:oval>
              <v:oval id="Oval 415" o:spid="_x0000_s1849" style="position:absolute;left:6660;top:10242;width:540;height:467;visibility:visible">
                <v:textbox inset="1.5mm,.3mm,1.5mm,.3mm">
                  <w:txbxContent>
                    <w:p w:rsidR="00B81CD7" w:rsidRDefault="00B81CD7" w:rsidP="00A90B3B">
                      <w:r>
                        <w:t>t</w:t>
                      </w:r>
                    </w:p>
                  </w:txbxContent>
                </v:textbox>
              </v:oval>
              <v:oval id="Oval 416" o:spid="_x0000_s1850" style="position:absolute;left:6481;top:11803;width:539;height:466;visibility:visible">
                <v:textbox inset="1.5mm,.3mm,1.5mm,.3mm">
                  <w:txbxContent>
                    <w:p w:rsidR="00B81CD7" w:rsidRDefault="00B81CD7" w:rsidP="00A90B3B">
                      <w:r>
                        <w:t>u</w:t>
                      </w:r>
                    </w:p>
                  </w:txbxContent>
                </v:textbox>
              </v:oval>
              <v:oval id="Oval 417" o:spid="_x0000_s1851" style="position:absolute;left:8100;top:11334;width:539;height:466;visibility:visible">
                <v:textbox inset="1.5mm,.3mm,1.5mm,.3mm">
                  <w:txbxContent>
                    <w:p w:rsidR="00B81CD7" w:rsidRDefault="00B81CD7" w:rsidP="00A90B3B">
                      <w:r>
                        <w:t>s</w:t>
                      </w:r>
                    </w:p>
                  </w:txbxContent>
                </v:textbox>
              </v:oval>
              <v:line id="Line 418" o:spid="_x0000_s1852" style="position:absolute;flip:y;visibility:visible" from="2520,10554" to="3420,11022" o:connectortype="straight"/>
              <v:line id="Line 419" o:spid="_x0000_s1853" style="position:absolute;visibility:visible" from="2700,11334" to="4680,11335" o:connectortype="straight"/>
              <v:line id="Line 420" o:spid="_x0000_s1854" style="position:absolute;visibility:visible" from="2520,11490" to="3600,12270" o:connectortype="straight"/>
              <v:line id="Line 421" o:spid="_x0000_s1855" style="position:absolute;visibility:visible" from="2880,9618" to="3600,10242" o:connectortype="straight"/>
              <v:line id="Line 422" o:spid="_x0000_s1856" style="position:absolute;visibility:visible" from="3960,10554" to="4860,11022" o:connectortype="straight"/>
              <v:line id="Line 423" o:spid="_x0000_s1857" style="position:absolute;flip:y;visibility:visible" from="4140,11334" to="4680,12270" o:connectortype="straight"/>
              <v:line id="Line 424" o:spid="_x0000_s1858" style="position:absolute;flip:y;visibility:visible" from="4140,12114" to="6480,12426" o:connectortype="straight"/>
              <v:line id="Line 425" o:spid="_x0000_s1859" style="position:absolute;visibility:visible" from="3960,10398" to="6660,10398" o:connectortype="straight"/>
              <v:line id="Line 426" o:spid="_x0000_s1860" style="position:absolute;visibility:visible" from="3060,9462" to="6840,10242" o:connectortype="straight"/>
              <v:line id="Line 427" o:spid="_x0000_s1861" style="position:absolute;flip:y;visibility:visible" from="5220,10554" to="6660,11178" o:connectortype="straight"/>
              <v:line id="Line 428" o:spid="_x0000_s1862" style="position:absolute;visibility:visible" from="5220,11334" to="6660,11802" o:connectortype="straight"/>
              <v:line id="Line 429" o:spid="_x0000_s1863" style="position:absolute;visibility:visible" from="6840,10710" to="6840,11802" o:connectortype="straight"/>
              <v:line id="Line 430" o:spid="_x0000_s1864" style="position:absolute;visibility:visible" from="7200,10554" to="8280,11334" o:connectortype="straight"/>
              <v:line id="Line 431" o:spid="_x0000_s1865" style="position:absolute;flip:y;visibility:visible" from="7020,11646" to="8100,11958" o:connectortype="straight"/>
              <v:shape id="Text Box 432" o:spid="_x0000_s1866" type="#_x0000_t202" style="position:absolute;left:2880;top:11958;width:180;height:312;visibility:visible" stroked="f">
                <v:textbox inset=".5mm,.3mm,.5mm,.3mm">
                  <w:txbxContent>
                    <w:p w:rsidR="00B81CD7" w:rsidRDefault="00B81CD7" w:rsidP="00A90B3B">
                      <w:r>
                        <w:t>1</w:t>
                      </w:r>
                    </w:p>
                  </w:txbxContent>
                </v:textbox>
              </v:shape>
              <v:shape id="Text Box 433" o:spid="_x0000_s1867" type="#_x0000_t202" style="position:absolute;left:3420;top:11334;width:180;height:312;visibility:visible" stroked="f">
                <v:textbox inset=".5mm,.3mm,.5mm,.3mm">
                  <w:txbxContent>
                    <w:p w:rsidR="00B81CD7" w:rsidRDefault="00B81CD7" w:rsidP="00A90B3B">
                      <w:r>
                        <w:t>3</w:t>
                      </w:r>
                    </w:p>
                  </w:txbxContent>
                </v:textbox>
              </v:shape>
              <v:shape id="Text Box 434" o:spid="_x0000_s1868" type="#_x0000_t202" style="position:absolute;left:4140;top:11646;width:180;height:312;visibility:visible" stroked="f">
                <v:textbox inset=".5mm,.3mm,.5mm,.3mm">
                  <w:txbxContent>
                    <w:p w:rsidR="00B81CD7" w:rsidRDefault="00B81CD7" w:rsidP="00A90B3B">
                      <w:r>
                        <w:t>1</w:t>
                      </w:r>
                    </w:p>
                  </w:txbxContent>
                </v:textbox>
              </v:shape>
              <v:shape id="Text Box 435" o:spid="_x0000_s1869" type="#_x0000_t202" style="position:absolute;left:2700;top:10398;width:180;height:312;visibility:visible" stroked="f">
                <v:textbox inset=".5mm,.3mm,.5mm,.3mm">
                  <w:txbxContent>
                    <w:p w:rsidR="00B81CD7" w:rsidRDefault="00B81CD7" w:rsidP="00A90B3B">
                      <w:r>
                        <w:t>6</w:t>
                      </w:r>
                    </w:p>
                  </w:txbxContent>
                </v:textbox>
              </v:shape>
              <v:shape id="Text Box 436" o:spid="_x0000_s1870" type="#_x0000_t202" style="position:absolute;left:2700;top:9930;width:360;height:312;visibility:visible" stroked="f">
                <v:textbox inset=".5mm,.3mm,.5mm,.3mm">
                  <w:txbxContent>
                    <w:p w:rsidR="00B81CD7" w:rsidRDefault="00B81CD7" w:rsidP="00A90B3B">
                      <w:r>
                        <w:t>14</w:t>
                      </w:r>
                    </w:p>
                  </w:txbxContent>
                </v:textbox>
              </v:shape>
              <v:shape id="Text Box 437" o:spid="_x0000_s1871" type="#_x0000_t202" style="position:absolute;left:4500;top:9306;width:180;height:312;visibility:visible" stroked="f">
                <v:textbox inset=".5mm,.3mm,.5mm,.3mm">
                  <w:txbxContent>
                    <w:p w:rsidR="00B81CD7" w:rsidRDefault="00B81CD7" w:rsidP="00A90B3B">
                      <w:r>
                        <w:t>2</w:t>
                      </w:r>
                    </w:p>
                  </w:txbxContent>
                </v:textbox>
              </v:shape>
              <v:shape id="Text Box 438" o:spid="_x0000_s1872" type="#_x0000_t202" style="position:absolute;left:4500;top:10086;width:180;height:312;visibility:visible" stroked="f">
                <v:textbox inset=".5mm,.3mm,.5mm,.3mm">
                  <w:txbxContent>
                    <w:p w:rsidR="00B81CD7" w:rsidRDefault="00B81CD7" w:rsidP="00A90B3B">
                      <w:r>
                        <w:t>4</w:t>
                      </w:r>
                    </w:p>
                  </w:txbxContent>
                </v:textbox>
              </v:shape>
              <v:shape id="Text Box 439" o:spid="_x0000_s1873" type="#_x0000_t202" style="position:absolute;left:6120;top:10866;width:180;height:312;visibility:visible" stroked="f">
                <v:textbox inset=".5mm,.3mm,.5mm,.3mm">
                  <w:txbxContent>
                    <w:p w:rsidR="00B81CD7" w:rsidRDefault="00B81CD7" w:rsidP="00A90B3B">
                      <w:r>
                        <w:t>9</w:t>
                      </w:r>
                    </w:p>
                  </w:txbxContent>
                </v:textbox>
              </v:shape>
              <v:shape id="Text Box 440" o:spid="_x0000_s1874" type="#_x0000_t202" style="position:absolute;left:5220;top:12426;width:180;height:312;visibility:visible" stroked="f">
                <v:textbox inset=".5mm,.3mm,.5mm,.3mm">
                  <w:txbxContent>
                    <w:p w:rsidR="00B81CD7" w:rsidRDefault="00B81CD7" w:rsidP="00A90B3B">
                      <w:r>
                        <w:t>3</w:t>
                      </w:r>
                    </w:p>
                  </w:txbxContent>
                </v:textbox>
              </v:shape>
              <v:shape id="Text Box 441" o:spid="_x0000_s1875" type="#_x0000_t202" style="position:absolute;left:7020;top:11178;width:180;height:312;visibility:visible" stroked="f">
                <v:textbox inset=".5mm,.3mm,.5mm,.3mm">
                  <w:txbxContent>
                    <w:p w:rsidR="00B81CD7" w:rsidRDefault="00B81CD7" w:rsidP="00A90B3B">
                      <w:r>
                        <w:t>2</w:t>
                      </w:r>
                    </w:p>
                  </w:txbxContent>
                </v:textbox>
              </v:shape>
              <v:shape id="Text Box 442" o:spid="_x0000_s1876" type="#_x0000_t202" style="position:absolute;left:7740;top:10554;width:180;height:312;visibility:visible" stroked="f">
                <v:textbox inset=".5mm,.3mm,.5mm,.3mm">
                  <w:txbxContent>
                    <w:p w:rsidR="00B81CD7" w:rsidRDefault="00B81CD7" w:rsidP="00A90B3B">
                      <w:r>
                        <w:t>1</w:t>
                      </w:r>
                    </w:p>
                  </w:txbxContent>
                </v:textbox>
              </v:shape>
              <v:shape id="Text Box 443" o:spid="_x0000_s1877" type="#_x0000_t202" style="position:absolute;left:7560;top:11958;width:180;height:312;visibility:visible" stroked="f">
                <v:textbox inset=".5mm,.3mm,.5mm,.3mm">
                  <w:txbxContent>
                    <w:p w:rsidR="00B81CD7" w:rsidRDefault="00B81CD7" w:rsidP="00A90B3B">
                      <w:r>
                        <w:t>4</w:t>
                      </w:r>
                    </w:p>
                  </w:txbxContent>
                </v:textbox>
              </v:shape>
              <v:shape id="Text Box 444" o:spid="_x0000_s1878" type="#_x0000_t202" style="position:absolute;left:4140;top:10866;width:180;height:312;visibility:visible" stroked="f">
                <v:textbox inset=".5mm,.3mm,.5mm,.3mm">
                  <w:txbxContent>
                    <w:p w:rsidR="00B81CD7" w:rsidRDefault="00B81CD7" w:rsidP="00A90B3B">
                      <w:r>
                        <w:t>1</w:t>
                      </w:r>
                    </w:p>
                  </w:txbxContent>
                </v:textbox>
              </v:shape>
            </v:group>
            <w10:anchorlock/>
          </v:group>
        </w:pict>
      </w:r>
    </w:p>
    <w:p w:rsidR="00B81CD7" w:rsidRDefault="00B81CD7" w:rsidP="00A90B3B">
      <w:pPr>
        <w:rPr>
          <w:rFonts w:cs="Times New Roma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1519"/>
        <w:gridCol w:w="1095"/>
        <w:gridCol w:w="1091"/>
        <w:gridCol w:w="1093"/>
        <w:gridCol w:w="1093"/>
        <w:gridCol w:w="1109"/>
        <w:gridCol w:w="1093"/>
        <w:gridCol w:w="1092"/>
      </w:tblGrid>
      <w:tr w:rsidR="00B81CD7" w:rsidRPr="005D1795">
        <w:tc>
          <w:tcPr>
            <w:tcW w:w="648" w:type="dxa"/>
          </w:tcPr>
          <w:p w:rsidR="00B81CD7" w:rsidRPr="005D1795" w:rsidRDefault="00B81CD7" w:rsidP="005D1795">
            <w:pPr>
              <w:pStyle w:val="PlainText"/>
              <w:jc w:val="center"/>
              <w:rPr>
                <w:rFonts w:ascii="Times New Roman" w:hAnsi="Times New Roman" w:cs="Times New Roman"/>
                <w:b/>
                <w:bCs/>
                <w:sz w:val="24"/>
                <w:szCs w:val="24"/>
              </w:rPr>
            </w:pPr>
            <w:r w:rsidRPr="005D1795">
              <w:rPr>
                <w:rFonts w:ascii="Times New Roman" w:hAnsi="Times New Roman" w:cs="Times New Roman"/>
                <w:b/>
                <w:bCs/>
                <w:sz w:val="24"/>
                <w:szCs w:val="24"/>
              </w:rPr>
              <w:t>Step</w:t>
            </w:r>
          </w:p>
        </w:tc>
        <w:tc>
          <w:tcPr>
            <w:tcW w:w="1534" w:type="dxa"/>
          </w:tcPr>
          <w:p w:rsidR="00B81CD7" w:rsidRPr="005D1795" w:rsidRDefault="00B81CD7" w:rsidP="005D1795">
            <w:pPr>
              <w:pStyle w:val="PlainText"/>
              <w:jc w:val="center"/>
              <w:rPr>
                <w:rFonts w:ascii="Times New Roman" w:hAnsi="Times New Roman" w:cs="Times New Roman"/>
                <w:b/>
                <w:bCs/>
                <w:sz w:val="24"/>
                <w:szCs w:val="24"/>
              </w:rPr>
            </w:pPr>
            <w:r w:rsidRPr="005D1795">
              <w:rPr>
                <w:rFonts w:ascii="Times New Roman" w:hAnsi="Times New Roman" w:cs="Times New Roman"/>
                <w:b/>
                <w:bCs/>
                <w:sz w:val="24"/>
                <w:szCs w:val="24"/>
              </w:rPr>
              <w:t>N’</w:t>
            </w:r>
          </w:p>
        </w:tc>
        <w:tc>
          <w:tcPr>
            <w:tcW w:w="1095" w:type="dxa"/>
          </w:tcPr>
          <w:p w:rsidR="00B81CD7" w:rsidRPr="005D1795" w:rsidRDefault="00B81CD7" w:rsidP="005D1795">
            <w:pPr>
              <w:pStyle w:val="PlainText"/>
              <w:jc w:val="center"/>
              <w:rPr>
                <w:rFonts w:ascii="Times New Roman" w:hAnsi="Times New Roman" w:cs="Times New Roman"/>
                <w:b/>
                <w:bCs/>
                <w:sz w:val="24"/>
                <w:szCs w:val="24"/>
              </w:rPr>
            </w:pPr>
            <w:r w:rsidRPr="005D1795">
              <w:rPr>
                <w:rFonts w:ascii="Times New Roman" w:hAnsi="Times New Roman" w:cs="Times New Roman"/>
                <w:b/>
                <w:bCs/>
                <w:sz w:val="24"/>
                <w:szCs w:val="24"/>
              </w:rPr>
              <w:t>D(s),p(s)</w:t>
            </w:r>
          </w:p>
        </w:tc>
        <w:tc>
          <w:tcPr>
            <w:tcW w:w="1093" w:type="dxa"/>
          </w:tcPr>
          <w:p w:rsidR="00B81CD7" w:rsidRPr="005D1795" w:rsidRDefault="00B81CD7" w:rsidP="005D1795">
            <w:pPr>
              <w:autoSpaceDE w:val="0"/>
              <w:autoSpaceDN w:val="0"/>
              <w:adjustRightInd w:val="0"/>
              <w:jc w:val="center"/>
              <w:rPr>
                <w:rFonts w:ascii="Arial Narrow" w:hAnsi="Arial Narrow" w:cs="Arial Narrow"/>
                <w:b/>
                <w:bCs/>
                <w:kern w:val="0"/>
                <w:sz w:val="20"/>
                <w:szCs w:val="20"/>
              </w:rPr>
            </w:pPr>
            <w:r w:rsidRPr="005D1795">
              <w:rPr>
                <w:rFonts w:ascii="Times New Roman" w:hAnsi="Times New Roman" w:cs="Times New Roman"/>
                <w:b/>
                <w:bCs/>
                <w:kern w:val="0"/>
                <w:sz w:val="20"/>
                <w:szCs w:val="20"/>
              </w:rPr>
              <w:t>D(t),p(t)</w:t>
            </w:r>
          </w:p>
        </w:tc>
        <w:tc>
          <w:tcPr>
            <w:tcW w:w="1094" w:type="dxa"/>
          </w:tcPr>
          <w:p w:rsidR="00B81CD7" w:rsidRPr="005D1795" w:rsidRDefault="00B81CD7" w:rsidP="005D1795">
            <w:pPr>
              <w:autoSpaceDE w:val="0"/>
              <w:autoSpaceDN w:val="0"/>
              <w:adjustRightInd w:val="0"/>
              <w:jc w:val="center"/>
              <w:rPr>
                <w:rFonts w:ascii="Arial Narrow" w:hAnsi="Arial Narrow" w:cs="Arial Narrow"/>
                <w:b/>
                <w:bCs/>
                <w:kern w:val="0"/>
                <w:sz w:val="20"/>
                <w:szCs w:val="20"/>
              </w:rPr>
            </w:pPr>
            <w:r w:rsidRPr="005D1795">
              <w:rPr>
                <w:rFonts w:ascii="Times New Roman" w:hAnsi="Times New Roman" w:cs="Times New Roman"/>
                <w:b/>
                <w:bCs/>
                <w:kern w:val="0"/>
                <w:sz w:val="20"/>
                <w:szCs w:val="20"/>
              </w:rPr>
              <w:t>D(u),p(u)</w:t>
            </w:r>
          </w:p>
        </w:tc>
        <w:tc>
          <w:tcPr>
            <w:tcW w:w="1094" w:type="dxa"/>
          </w:tcPr>
          <w:p w:rsidR="00B81CD7" w:rsidRPr="005D1795" w:rsidRDefault="00B81CD7" w:rsidP="005D1795">
            <w:pPr>
              <w:autoSpaceDE w:val="0"/>
              <w:autoSpaceDN w:val="0"/>
              <w:adjustRightInd w:val="0"/>
              <w:jc w:val="center"/>
              <w:rPr>
                <w:rFonts w:ascii="Arial Narrow" w:hAnsi="Arial Narrow" w:cs="Arial Narrow"/>
                <w:b/>
                <w:bCs/>
                <w:kern w:val="0"/>
                <w:sz w:val="20"/>
                <w:szCs w:val="20"/>
              </w:rPr>
            </w:pPr>
            <w:r w:rsidRPr="005D1795">
              <w:rPr>
                <w:rFonts w:ascii="Times New Roman" w:hAnsi="Times New Roman" w:cs="Times New Roman"/>
                <w:b/>
                <w:bCs/>
                <w:kern w:val="0"/>
                <w:sz w:val="20"/>
                <w:szCs w:val="20"/>
              </w:rPr>
              <w:t>D(v),p(v)</w:t>
            </w:r>
          </w:p>
        </w:tc>
        <w:tc>
          <w:tcPr>
            <w:tcW w:w="1109" w:type="dxa"/>
          </w:tcPr>
          <w:p w:rsidR="00B81CD7" w:rsidRPr="005D1795" w:rsidRDefault="00B81CD7" w:rsidP="005D1795">
            <w:pPr>
              <w:autoSpaceDE w:val="0"/>
              <w:autoSpaceDN w:val="0"/>
              <w:adjustRightInd w:val="0"/>
              <w:jc w:val="center"/>
              <w:rPr>
                <w:rFonts w:ascii="Arial Narrow" w:hAnsi="Arial Narrow" w:cs="Arial Narrow"/>
                <w:b/>
                <w:bCs/>
                <w:kern w:val="0"/>
                <w:sz w:val="20"/>
                <w:szCs w:val="20"/>
              </w:rPr>
            </w:pPr>
            <w:r w:rsidRPr="005D1795">
              <w:rPr>
                <w:rFonts w:ascii="Times New Roman" w:hAnsi="Times New Roman" w:cs="Times New Roman"/>
                <w:b/>
                <w:bCs/>
                <w:kern w:val="0"/>
                <w:sz w:val="20"/>
                <w:szCs w:val="20"/>
              </w:rPr>
              <w:t>D(w),p(w)</w:t>
            </w:r>
          </w:p>
        </w:tc>
        <w:tc>
          <w:tcPr>
            <w:tcW w:w="1094" w:type="dxa"/>
          </w:tcPr>
          <w:p w:rsidR="00B81CD7" w:rsidRPr="005D1795" w:rsidRDefault="00B81CD7" w:rsidP="005D1795">
            <w:pPr>
              <w:autoSpaceDE w:val="0"/>
              <w:autoSpaceDN w:val="0"/>
              <w:adjustRightInd w:val="0"/>
              <w:jc w:val="center"/>
              <w:rPr>
                <w:rFonts w:ascii="Arial Narrow" w:hAnsi="Arial Narrow" w:cs="Arial Narrow"/>
                <w:b/>
                <w:bCs/>
                <w:kern w:val="0"/>
                <w:sz w:val="20"/>
                <w:szCs w:val="20"/>
              </w:rPr>
            </w:pPr>
            <w:r w:rsidRPr="005D1795">
              <w:rPr>
                <w:rFonts w:ascii="Times New Roman" w:hAnsi="Times New Roman" w:cs="Times New Roman"/>
                <w:b/>
                <w:bCs/>
                <w:kern w:val="0"/>
                <w:sz w:val="20"/>
                <w:szCs w:val="20"/>
              </w:rPr>
              <w:t>D(y),p(y)</w:t>
            </w:r>
          </w:p>
        </w:tc>
        <w:tc>
          <w:tcPr>
            <w:tcW w:w="1094" w:type="dxa"/>
          </w:tcPr>
          <w:p w:rsidR="00B81CD7" w:rsidRPr="005D1795" w:rsidRDefault="00B81CD7" w:rsidP="005D1795">
            <w:pPr>
              <w:autoSpaceDE w:val="0"/>
              <w:autoSpaceDN w:val="0"/>
              <w:adjustRightInd w:val="0"/>
              <w:jc w:val="center"/>
              <w:rPr>
                <w:rFonts w:ascii="Arial Narrow" w:hAnsi="Arial Narrow" w:cs="Arial Narrow"/>
                <w:b/>
                <w:bCs/>
                <w:kern w:val="0"/>
                <w:sz w:val="20"/>
                <w:szCs w:val="20"/>
              </w:rPr>
            </w:pPr>
            <w:r w:rsidRPr="005D1795">
              <w:rPr>
                <w:rFonts w:ascii="Times New Roman" w:hAnsi="Times New Roman" w:cs="Times New Roman"/>
                <w:b/>
                <w:bCs/>
                <w:kern w:val="0"/>
                <w:sz w:val="20"/>
                <w:szCs w:val="20"/>
              </w:rPr>
              <w:t>D(z),p(z)</w:t>
            </w:r>
          </w:p>
        </w:tc>
      </w:tr>
      <w:tr w:rsidR="00B81CD7" w:rsidRPr="005D1795">
        <w:tc>
          <w:tcPr>
            <w:tcW w:w="648" w:type="dxa"/>
          </w:tcPr>
          <w:p w:rsidR="00B81CD7" w:rsidRPr="005D1795" w:rsidRDefault="00B81CD7" w:rsidP="00C707A2">
            <w:pPr>
              <w:pStyle w:val="PlainText"/>
              <w:rPr>
                <w:rFonts w:ascii="Times New Roman" w:hAnsi="Times New Roman" w:cs="Times New Roman"/>
                <w:sz w:val="24"/>
                <w:szCs w:val="24"/>
              </w:rPr>
            </w:pPr>
            <w:r w:rsidRPr="005D1795">
              <w:rPr>
                <w:rFonts w:ascii="Times New Roman" w:hAnsi="Times New Roman" w:cs="Times New Roman"/>
                <w:sz w:val="24"/>
                <w:szCs w:val="24"/>
              </w:rPr>
              <w:t>0</w:t>
            </w:r>
          </w:p>
        </w:tc>
        <w:tc>
          <w:tcPr>
            <w:tcW w:w="1534" w:type="dxa"/>
          </w:tcPr>
          <w:p w:rsidR="00B81CD7" w:rsidRPr="005D1795" w:rsidRDefault="00B81CD7" w:rsidP="00C707A2">
            <w:pPr>
              <w:pStyle w:val="PlainText"/>
              <w:rPr>
                <w:rFonts w:ascii="Times New Roman" w:hAnsi="Times New Roman" w:cs="Times New Roman"/>
                <w:sz w:val="24"/>
                <w:szCs w:val="24"/>
              </w:rPr>
            </w:pPr>
          </w:p>
        </w:tc>
        <w:tc>
          <w:tcPr>
            <w:tcW w:w="1095" w:type="dxa"/>
          </w:tcPr>
          <w:p w:rsidR="00B81CD7" w:rsidRPr="005D1795" w:rsidRDefault="00B81CD7" w:rsidP="00C707A2">
            <w:pPr>
              <w:pStyle w:val="PlainText"/>
              <w:rPr>
                <w:rFonts w:ascii="Times New Roman" w:hAnsi="Times New Roman" w:cs="Times New Roman"/>
                <w:sz w:val="24"/>
                <w:szCs w:val="24"/>
              </w:rPr>
            </w:pPr>
          </w:p>
        </w:tc>
        <w:tc>
          <w:tcPr>
            <w:tcW w:w="1093"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109"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r>
      <w:tr w:rsidR="00B81CD7" w:rsidRPr="005D1795">
        <w:tc>
          <w:tcPr>
            <w:tcW w:w="648" w:type="dxa"/>
          </w:tcPr>
          <w:p w:rsidR="00B81CD7" w:rsidRPr="005D1795" w:rsidRDefault="00B81CD7" w:rsidP="00C707A2">
            <w:pPr>
              <w:pStyle w:val="PlainText"/>
              <w:rPr>
                <w:rFonts w:ascii="Times New Roman" w:hAnsi="Times New Roman" w:cs="Times New Roman"/>
                <w:sz w:val="24"/>
                <w:szCs w:val="24"/>
              </w:rPr>
            </w:pPr>
            <w:r w:rsidRPr="005D1795">
              <w:rPr>
                <w:rFonts w:ascii="Times New Roman" w:hAnsi="Times New Roman" w:cs="Times New Roman"/>
                <w:sz w:val="24"/>
                <w:szCs w:val="24"/>
              </w:rPr>
              <w:t>1</w:t>
            </w:r>
          </w:p>
        </w:tc>
        <w:tc>
          <w:tcPr>
            <w:tcW w:w="1534" w:type="dxa"/>
          </w:tcPr>
          <w:p w:rsidR="00B81CD7" w:rsidRPr="005D1795" w:rsidRDefault="00B81CD7" w:rsidP="00C707A2">
            <w:pPr>
              <w:pStyle w:val="PlainText"/>
              <w:rPr>
                <w:rFonts w:ascii="Times New Roman" w:hAnsi="Times New Roman" w:cs="Times New Roman"/>
                <w:sz w:val="24"/>
                <w:szCs w:val="24"/>
              </w:rPr>
            </w:pPr>
          </w:p>
        </w:tc>
        <w:tc>
          <w:tcPr>
            <w:tcW w:w="1095" w:type="dxa"/>
          </w:tcPr>
          <w:p w:rsidR="00B81CD7" w:rsidRPr="005D1795" w:rsidRDefault="00B81CD7" w:rsidP="00C707A2">
            <w:pPr>
              <w:pStyle w:val="PlainText"/>
              <w:rPr>
                <w:rFonts w:ascii="Times New Roman" w:hAnsi="Times New Roman" w:cs="Times New Roman"/>
                <w:sz w:val="24"/>
                <w:szCs w:val="24"/>
              </w:rPr>
            </w:pPr>
          </w:p>
        </w:tc>
        <w:tc>
          <w:tcPr>
            <w:tcW w:w="1093"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109"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r>
      <w:tr w:rsidR="00B81CD7" w:rsidRPr="005D1795">
        <w:tc>
          <w:tcPr>
            <w:tcW w:w="648" w:type="dxa"/>
          </w:tcPr>
          <w:p w:rsidR="00B81CD7" w:rsidRPr="005D1795" w:rsidRDefault="00B81CD7" w:rsidP="00C707A2">
            <w:pPr>
              <w:pStyle w:val="PlainText"/>
              <w:rPr>
                <w:rFonts w:ascii="Times New Roman" w:hAnsi="Times New Roman" w:cs="Times New Roman"/>
                <w:sz w:val="24"/>
                <w:szCs w:val="24"/>
              </w:rPr>
            </w:pPr>
            <w:r w:rsidRPr="005D1795">
              <w:rPr>
                <w:rFonts w:ascii="Times New Roman" w:hAnsi="Times New Roman" w:cs="Times New Roman"/>
                <w:sz w:val="24"/>
                <w:szCs w:val="24"/>
              </w:rPr>
              <w:t>2</w:t>
            </w:r>
          </w:p>
        </w:tc>
        <w:tc>
          <w:tcPr>
            <w:tcW w:w="1534" w:type="dxa"/>
          </w:tcPr>
          <w:p w:rsidR="00B81CD7" w:rsidRPr="005D1795" w:rsidRDefault="00B81CD7" w:rsidP="00C707A2">
            <w:pPr>
              <w:pStyle w:val="PlainText"/>
              <w:rPr>
                <w:rFonts w:ascii="Times New Roman" w:hAnsi="Times New Roman" w:cs="Times New Roman"/>
                <w:sz w:val="24"/>
                <w:szCs w:val="24"/>
              </w:rPr>
            </w:pPr>
          </w:p>
        </w:tc>
        <w:tc>
          <w:tcPr>
            <w:tcW w:w="1095" w:type="dxa"/>
          </w:tcPr>
          <w:p w:rsidR="00B81CD7" w:rsidRPr="005D1795" w:rsidRDefault="00B81CD7" w:rsidP="00C707A2">
            <w:pPr>
              <w:pStyle w:val="PlainText"/>
              <w:rPr>
                <w:rFonts w:ascii="Times New Roman" w:hAnsi="Times New Roman" w:cs="Times New Roman"/>
                <w:sz w:val="24"/>
                <w:szCs w:val="24"/>
              </w:rPr>
            </w:pPr>
          </w:p>
        </w:tc>
        <w:tc>
          <w:tcPr>
            <w:tcW w:w="1093"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109"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r>
      <w:tr w:rsidR="00B81CD7" w:rsidRPr="005D1795">
        <w:tc>
          <w:tcPr>
            <w:tcW w:w="648" w:type="dxa"/>
          </w:tcPr>
          <w:p w:rsidR="00B81CD7" w:rsidRPr="005D1795" w:rsidRDefault="00B81CD7" w:rsidP="00C707A2">
            <w:pPr>
              <w:pStyle w:val="PlainText"/>
              <w:rPr>
                <w:rFonts w:ascii="Times New Roman" w:hAnsi="Times New Roman" w:cs="Times New Roman"/>
                <w:sz w:val="24"/>
                <w:szCs w:val="24"/>
              </w:rPr>
            </w:pPr>
            <w:r w:rsidRPr="005D1795">
              <w:rPr>
                <w:rFonts w:ascii="Times New Roman" w:hAnsi="Times New Roman" w:cs="Times New Roman"/>
                <w:sz w:val="24"/>
                <w:szCs w:val="24"/>
              </w:rPr>
              <w:t>3</w:t>
            </w:r>
          </w:p>
        </w:tc>
        <w:tc>
          <w:tcPr>
            <w:tcW w:w="1534" w:type="dxa"/>
          </w:tcPr>
          <w:p w:rsidR="00B81CD7" w:rsidRPr="005D1795" w:rsidRDefault="00B81CD7" w:rsidP="00C707A2">
            <w:pPr>
              <w:pStyle w:val="PlainText"/>
              <w:rPr>
                <w:rFonts w:ascii="Times New Roman" w:hAnsi="Times New Roman" w:cs="Times New Roman"/>
                <w:sz w:val="24"/>
                <w:szCs w:val="24"/>
              </w:rPr>
            </w:pPr>
          </w:p>
        </w:tc>
        <w:tc>
          <w:tcPr>
            <w:tcW w:w="1095" w:type="dxa"/>
          </w:tcPr>
          <w:p w:rsidR="00B81CD7" w:rsidRPr="005D1795" w:rsidRDefault="00B81CD7" w:rsidP="00C707A2">
            <w:pPr>
              <w:pStyle w:val="PlainText"/>
              <w:rPr>
                <w:rFonts w:ascii="Times New Roman" w:hAnsi="Times New Roman" w:cs="Times New Roman"/>
                <w:sz w:val="24"/>
                <w:szCs w:val="24"/>
              </w:rPr>
            </w:pPr>
          </w:p>
        </w:tc>
        <w:tc>
          <w:tcPr>
            <w:tcW w:w="1093"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109"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r>
      <w:tr w:rsidR="00B81CD7" w:rsidRPr="005D1795">
        <w:tc>
          <w:tcPr>
            <w:tcW w:w="648" w:type="dxa"/>
          </w:tcPr>
          <w:p w:rsidR="00B81CD7" w:rsidRPr="005D1795" w:rsidRDefault="00B81CD7" w:rsidP="00C707A2">
            <w:pPr>
              <w:pStyle w:val="PlainText"/>
              <w:rPr>
                <w:rFonts w:ascii="Times New Roman" w:hAnsi="Times New Roman" w:cs="Times New Roman"/>
                <w:sz w:val="24"/>
                <w:szCs w:val="24"/>
              </w:rPr>
            </w:pPr>
            <w:r w:rsidRPr="005D1795">
              <w:rPr>
                <w:rFonts w:ascii="Times New Roman" w:hAnsi="Times New Roman" w:cs="Times New Roman"/>
                <w:sz w:val="24"/>
                <w:szCs w:val="24"/>
              </w:rPr>
              <w:t>4</w:t>
            </w:r>
          </w:p>
        </w:tc>
        <w:tc>
          <w:tcPr>
            <w:tcW w:w="1534" w:type="dxa"/>
          </w:tcPr>
          <w:p w:rsidR="00B81CD7" w:rsidRPr="005D1795" w:rsidRDefault="00B81CD7" w:rsidP="00C707A2">
            <w:pPr>
              <w:pStyle w:val="PlainText"/>
              <w:rPr>
                <w:rFonts w:ascii="Times New Roman" w:hAnsi="Times New Roman" w:cs="Times New Roman"/>
                <w:sz w:val="24"/>
                <w:szCs w:val="24"/>
              </w:rPr>
            </w:pPr>
          </w:p>
        </w:tc>
        <w:tc>
          <w:tcPr>
            <w:tcW w:w="1095" w:type="dxa"/>
          </w:tcPr>
          <w:p w:rsidR="00B81CD7" w:rsidRPr="005D1795" w:rsidRDefault="00B81CD7" w:rsidP="00C707A2">
            <w:pPr>
              <w:pStyle w:val="PlainText"/>
              <w:rPr>
                <w:rFonts w:ascii="Times New Roman" w:hAnsi="Times New Roman" w:cs="Times New Roman"/>
                <w:sz w:val="24"/>
                <w:szCs w:val="24"/>
              </w:rPr>
            </w:pPr>
          </w:p>
        </w:tc>
        <w:tc>
          <w:tcPr>
            <w:tcW w:w="1093"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109"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r>
      <w:tr w:rsidR="00B81CD7" w:rsidRPr="005D1795">
        <w:tc>
          <w:tcPr>
            <w:tcW w:w="648" w:type="dxa"/>
          </w:tcPr>
          <w:p w:rsidR="00B81CD7" w:rsidRPr="005D1795" w:rsidRDefault="00B81CD7" w:rsidP="00C707A2">
            <w:pPr>
              <w:pStyle w:val="PlainText"/>
              <w:rPr>
                <w:rFonts w:ascii="Times New Roman" w:hAnsi="Times New Roman" w:cs="Times New Roman"/>
                <w:sz w:val="24"/>
                <w:szCs w:val="24"/>
              </w:rPr>
            </w:pPr>
            <w:r w:rsidRPr="005D1795">
              <w:rPr>
                <w:rFonts w:ascii="Times New Roman" w:hAnsi="Times New Roman" w:cs="Times New Roman"/>
                <w:sz w:val="24"/>
                <w:szCs w:val="24"/>
              </w:rPr>
              <w:t>5</w:t>
            </w:r>
          </w:p>
        </w:tc>
        <w:tc>
          <w:tcPr>
            <w:tcW w:w="1534" w:type="dxa"/>
          </w:tcPr>
          <w:p w:rsidR="00B81CD7" w:rsidRPr="005D1795" w:rsidRDefault="00B81CD7" w:rsidP="00C707A2">
            <w:pPr>
              <w:pStyle w:val="PlainText"/>
              <w:rPr>
                <w:rFonts w:ascii="Times New Roman" w:hAnsi="Times New Roman" w:cs="Times New Roman"/>
                <w:sz w:val="24"/>
                <w:szCs w:val="24"/>
              </w:rPr>
            </w:pPr>
          </w:p>
        </w:tc>
        <w:tc>
          <w:tcPr>
            <w:tcW w:w="1095" w:type="dxa"/>
          </w:tcPr>
          <w:p w:rsidR="00B81CD7" w:rsidRPr="005D1795" w:rsidRDefault="00B81CD7" w:rsidP="00C707A2">
            <w:pPr>
              <w:pStyle w:val="PlainText"/>
              <w:rPr>
                <w:rFonts w:ascii="Times New Roman" w:hAnsi="Times New Roman" w:cs="Times New Roman"/>
                <w:sz w:val="24"/>
                <w:szCs w:val="24"/>
              </w:rPr>
            </w:pPr>
          </w:p>
        </w:tc>
        <w:tc>
          <w:tcPr>
            <w:tcW w:w="1093"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109"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r>
      <w:tr w:rsidR="00B81CD7" w:rsidRPr="005D1795">
        <w:tc>
          <w:tcPr>
            <w:tcW w:w="648" w:type="dxa"/>
          </w:tcPr>
          <w:p w:rsidR="00B81CD7" w:rsidRPr="005D1795" w:rsidRDefault="00B81CD7" w:rsidP="00C707A2">
            <w:pPr>
              <w:pStyle w:val="PlainText"/>
              <w:rPr>
                <w:rFonts w:ascii="Times New Roman" w:hAnsi="Times New Roman" w:cs="Times New Roman"/>
                <w:sz w:val="24"/>
                <w:szCs w:val="24"/>
              </w:rPr>
            </w:pPr>
            <w:r w:rsidRPr="005D1795">
              <w:rPr>
                <w:rFonts w:ascii="Times New Roman" w:hAnsi="Times New Roman" w:cs="Times New Roman"/>
                <w:sz w:val="24"/>
                <w:szCs w:val="24"/>
              </w:rPr>
              <w:t>6</w:t>
            </w:r>
          </w:p>
        </w:tc>
        <w:tc>
          <w:tcPr>
            <w:tcW w:w="1534" w:type="dxa"/>
          </w:tcPr>
          <w:p w:rsidR="00B81CD7" w:rsidRPr="005D1795" w:rsidRDefault="00B81CD7" w:rsidP="00C707A2">
            <w:pPr>
              <w:pStyle w:val="PlainText"/>
              <w:rPr>
                <w:rFonts w:ascii="Times New Roman" w:hAnsi="Times New Roman" w:cs="Times New Roman"/>
                <w:sz w:val="24"/>
                <w:szCs w:val="24"/>
              </w:rPr>
            </w:pPr>
          </w:p>
        </w:tc>
        <w:tc>
          <w:tcPr>
            <w:tcW w:w="1095" w:type="dxa"/>
          </w:tcPr>
          <w:p w:rsidR="00B81CD7" w:rsidRPr="005D1795" w:rsidRDefault="00B81CD7" w:rsidP="00C707A2">
            <w:pPr>
              <w:pStyle w:val="PlainText"/>
              <w:rPr>
                <w:rFonts w:ascii="Times New Roman" w:hAnsi="Times New Roman" w:cs="Times New Roman"/>
                <w:sz w:val="24"/>
                <w:szCs w:val="24"/>
              </w:rPr>
            </w:pPr>
          </w:p>
        </w:tc>
        <w:tc>
          <w:tcPr>
            <w:tcW w:w="1093"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109"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c>
          <w:tcPr>
            <w:tcW w:w="1094" w:type="dxa"/>
          </w:tcPr>
          <w:p w:rsidR="00B81CD7" w:rsidRPr="005D1795" w:rsidRDefault="00B81CD7" w:rsidP="00C707A2">
            <w:pPr>
              <w:pStyle w:val="PlainText"/>
              <w:rPr>
                <w:rFonts w:ascii="Times New Roman" w:hAnsi="Times New Roman" w:cs="Times New Roman"/>
                <w:sz w:val="24"/>
                <w:szCs w:val="24"/>
              </w:rPr>
            </w:pPr>
          </w:p>
        </w:tc>
      </w:tr>
    </w:tbl>
    <w:p w:rsidR="00B81CD7" w:rsidRDefault="00B81CD7" w:rsidP="00A90B3B">
      <w:pPr>
        <w:pStyle w:val="PlainText"/>
        <w:rPr>
          <w:rFonts w:ascii="Times New Roman" w:hAnsi="Times New Roman" w:cs="Times New Roman"/>
          <w:sz w:val="24"/>
          <w:szCs w:val="24"/>
        </w:rPr>
      </w:pPr>
    </w:p>
    <w:p w:rsidR="00B81CD7" w:rsidRDefault="00B81CD7" w:rsidP="00A90B3B">
      <w:pPr>
        <w:pStyle w:val="PlainText"/>
        <w:rPr>
          <w:rFonts w:ascii="Times New Roman" w:hAnsi="Times New Roman" w:cs="Times New Roman"/>
          <w:sz w:val="24"/>
          <w:szCs w:val="24"/>
        </w:rPr>
      </w:pPr>
      <w:r>
        <w:rPr>
          <w:rFonts w:ascii="Times New Roman" w:hAnsi="Times New Roman" w:cs="Times New Roman"/>
          <w:sz w:val="24"/>
          <w:szCs w:val="24"/>
        </w:rPr>
        <w:t>To complete the routing table of node x</w:t>
      </w:r>
    </w:p>
    <w:p w:rsidR="00B81CD7" w:rsidRDefault="00B81CD7" w:rsidP="00A90B3B">
      <w:pPr>
        <w:pStyle w:val="PlainText"/>
        <w:rPr>
          <w:rFonts w:ascii="Times New Roman" w:hAnsi="Times New Roman" w:cs="Times New Roman"/>
          <w:sz w:val="24"/>
          <w:szCs w:val="24"/>
        </w:rPr>
      </w:pPr>
    </w:p>
    <w:tbl>
      <w:tblPr>
        <w:tblW w:w="4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58"/>
        <w:gridCol w:w="1558"/>
        <w:gridCol w:w="1558"/>
      </w:tblGrid>
      <w:tr w:rsidR="00B81CD7" w:rsidRPr="005D1795">
        <w:trPr>
          <w:trHeight w:val="420"/>
          <w:jc w:val="center"/>
        </w:trPr>
        <w:tc>
          <w:tcPr>
            <w:tcW w:w="1558" w:type="dxa"/>
            <w:vAlign w:val="center"/>
          </w:tcPr>
          <w:p w:rsidR="00B81CD7" w:rsidRPr="005D1795" w:rsidRDefault="00B81CD7" w:rsidP="00C707A2">
            <w:pPr>
              <w:jc w:val="center"/>
              <w:rPr>
                <w:b/>
                <w:bCs/>
                <w:sz w:val="24"/>
                <w:szCs w:val="24"/>
              </w:rPr>
            </w:pPr>
            <w:r w:rsidRPr="005D1795">
              <w:rPr>
                <w:b/>
                <w:bCs/>
                <w:sz w:val="24"/>
                <w:szCs w:val="24"/>
              </w:rPr>
              <w:t>Destination</w:t>
            </w:r>
          </w:p>
        </w:tc>
        <w:tc>
          <w:tcPr>
            <w:tcW w:w="1558" w:type="dxa"/>
            <w:vAlign w:val="center"/>
          </w:tcPr>
          <w:p w:rsidR="00B81CD7" w:rsidRPr="005D1795" w:rsidRDefault="00B81CD7" w:rsidP="00C707A2">
            <w:pPr>
              <w:jc w:val="center"/>
              <w:rPr>
                <w:b/>
                <w:bCs/>
                <w:sz w:val="24"/>
                <w:szCs w:val="24"/>
              </w:rPr>
            </w:pPr>
            <w:r w:rsidRPr="005D1795">
              <w:rPr>
                <w:b/>
                <w:bCs/>
                <w:sz w:val="24"/>
                <w:szCs w:val="24"/>
              </w:rPr>
              <w:t>Next Node</w:t>
            </w:r>
          </w:p>
        </w:tc>
        <w:tc>
          <w:tcPr>
            <w:tcW w:w="1558" w:type="dxa"/>
            <w:vAlign w:val="center"/>
          </w:tcPr>
          <w:p w:rsidR="00B81CD7" w:rsidRPr="005D1795" w:rsidRDefault="00B81CD7" w:rsidP="00C707A2">
            <w:pPr>
              <w:jc w:val="center"/>
              <w:rPr>
                <w:b/>
                <w:bCs/>
                <w:sz w:val="24"/>
                <w:szCs w:val="24"/>
              </w:rPr>
            </w:pPr>
            <w:r w:rsidRPr="005D1795">
              <w:rPr>
                <w:b/>
                <w:bCs/>
                <w:sz w:val="24"/>
                <w:szCs w:val="24"/>
              </w:rPr>
              <w:t>Cost</w:t>
            </w:r>
          </w:p>
        </w:tc>
      </w:tr>
      <w:tr w:rsidR="00B81CD7" w:rsidRPr="005D1795">
        <w:trPr>
          <w:trHeight w:val="420"/>
          <w:jc w:val="center"/>
        </w:trPr>
        <w:tc>
          <w:tcPr>
            <w:tcW w:w="1558" w:type="dxa"/>
            <w:vAlign w:val="center"/>
          </w:tcPr>
          <w:p w:rsidR="00B81CD7" w:rsidRPr="005D1795" w:rsidRDefault="00B81CD7" w:rsidP="00C707A2">
            <w:pPr>
              <w:spacing w:line="240" w:lineRule="exact"/>
              <w:jc w:val="center"/>
              <w:rPr>
                <w:sz w:val="24"/>
                <w:szCs w:val="24"/>
              </w:rPr>
            </w:pPr>
            <w:r w:rsidRPr="005D1795">
              <w:rPr>
                <w:sz w:val="24"/>
                <w:szCs w:val="24"/>
              </w:rPr>
              <w:t>s</w:t>
            </w:r>
          </w:p>
        </w:tc>
        <w:tc>
          <w:tcPr>
            <w:tcW w:w="1558" w:type="dxa"/>
            <w:vAlign w:val="center"/>
          </w:tcPr>
          <w:p w:rsidR="00B81CD7" w:rsidRPr="005D1795" w:rsidRDefault="00B81CD7" w:rsidP="00C707A2">
            <w:pPr>
              <w:jc w:val="center"/>
              <w:rPr>
                <w:b/>
                <w:bCs/>
                <w:sz w:val="24"/>
                <w:szCs w:val="24"/>
              </w:rPr>
            </w:pPr>
            <w:r w:rsidRPr="005D1795">
              <w:rPr>
                <w:b/>
                <w:bCs/>
                <w:sz w:val="24"/>
                <w:szCs w:val="24"/>
              </w:rPr>
              <w:t>w</w:t>
            </w:r>
          </w:p>
        </w:tc>
        <w:tc>
          <w:tcPr>
            <w:tcW w:w="1558" w:type="dxa"/>
            <w:vAlign w:val="center"/>
          </w:tcPr>
          <w:p w:rsidR="00B81CD7" w:rsidRPr="005D1795" w:rsidRDefault="00B81CD7" w:rsidP="00C707A2">
            <w:pPr>
              <w:jc w:val="center"/>
              <w:rPr>
                <w:b/>
                <w:bCs/>
                <w:sz w:val="24"/>
                <w:szCs w:val="24"/>
              </w:rPr>
            </w:pPr>
            <w:r w:rsidRPr="005D1795">
              <w:rPr>
                <w:b/>
                <w:bCs/>
                <w:sz w:val="24"/>
                <w:szCs w:val="24"/>
              </w:rPr>
              <w:t>6</w:t>
            </w:r>
          </w:p>
        </w:tc>
      </w:tr>
      <w:tr w:rsidR="00B81CD7" w:rsidRPr="005D1795">
        <w:trPr>
          <w:trHeight w:val="420"/>
          <w:jc w:val="center"/>
        </w:trPr>
        <w:tc>
          <w:tcPr>
            <w:tcW w:w="1558" w:type="dxa"/>
            <w:vAlign w:val="center"/>
          </w:tcPr>
          <w:p w:rsidR="00B81CD7" w:rsidRPr="005D1795" w:rsidRDefault="00B81CD7" w:rsidP="00C707A2">
            <w:pPr>
              <w:spacing w:line="240" w:lineRule="exact"/>
              <w:jc w:val="center"/>
              <w:rPr>
                <w:sz w:val="24"/>
                <w:szCs w:val="24"/>
              </w:rPr>
            </w:pPr>
            <w:r w:rsidRPr="005D1795">
              <w:rPr>
                <w:sz w:val="24"/>
                <w:szCs w:val="24"/>
              </w:rPr>
              <w:t>t</w:t>
            </w:r>
          </w:p>
        </w:tc>
        <w:tc>
          <w:tcPr>
            <w:tcW w:w="1558" w:type="dxa"/>
            <w:vAlign w:val="center"/>
          </w:tcPr>
          <w:p w:rsidR="00B81CD7" w:rsidRPr="005D1795" w:rsidRDefault="00B81CD7" w:rsidP="00C707A2">
            <w:pPr>
              <w:jc w:val="center"/>
              <w:rPr>
                <w:rFonts w:cs="Times New Roman"/>
                <w:b/>
                <w:bCs/>
                <w:sz w:val="24"/>
                <w:szCs w:val="24"/>
              </w:rPr>
            </w:pPr>
          </w:p>
        </w:tc>
        <w:tc>
          <w:tcPr>
            <w:tcW w:w="1558" w:type="dxa"/>
            <w:vAlign w:val="center"/>
          </w:tcPr>
          <w:p w:rsidR="00B81CD7" w:rsidRPr="005D1795" w:rsidRDefault="00B81CD7" w:rsidP="00C707A2">
            <w:pPr>
              <w:jc w:val="center"/>
              <w:rPr>
                <w:rFonts w:cs="Times New Roman"/>
                <w:b/>
                <w:bCs/>
                <w:sz w:val="24"/>
                <w:szCs w:val="24"/>
              </w:rPr>
            </w:pPr>
          </w:p>
        </w:tc>
      </w:tr>
      <w:tr w:rsidR="00B81CD7" w:rsidRPr="005D1795">
        <w:trPr>
          <w:trHeight w:val="420"/>
          <w:jc w:val="center"/>
        </w:trPr>
        <w:tc>
          <w:tcPr>
            <w:tcW w:w="1558" w:type="dxa"/>
            <w:vAlign w:val="center"/>
          </w:tcPr>
          <w:p w:rsidR="00B81CD7" w:rsidRPr="005D1795" w:rsidRDefault="00B81CD7" w:rsidP="00C707A2">
            <w:pPr>
              <w:spacing w:line="240" w:lineRule="exact"/>
              <w:jc w:val="center"/>
              <w:rPr>
                <w:sz w:val="24"/>
                <w:szCs w:val="24"/>
              </w:rPr>
            </w:pPr>
            <w:r w:rsidRPr="005D1795">
              <w:rPr>
                <w:sz w:val="24"/>
                <w:szCs w:val="24"/>
              </w:rPr>
              <w:t>u</w:t>
            </w:r>
          </w:p>
        </w:tc>
        <w:tc>
          <w:tcPr>
            <w:tcW w:w="1558" w:type="dxa"/>
            <w:vAlign w:val="center"/>
          </w:tcPr>
          <w:p w:rsidR="00B81CD7" w:rsidRPr="005D1795" w:rsidRDefault="00B81CD7" w:rsidP="00C707A2">
            <w:pPr>
              <w:jc w:val="center"/>
              <w:rPr>
                <w:rFonts w:cs="Times New Roman"/>
                <w:b/>
                <w:bCs/>
                <w:sz w:val="24"/>
                <w:szCs w:val="24"/>
              </w:rPr>
            </w:pPr>
          </w:p>
        </w:tc>
        <w:tc>
          <w:tcPr>
            <w:tcW w:w="1558" w:type="dxa"/>
            <w:vAlign w:val="center"/>
          </w:tcPr>
          <w:p w:rsidR="00B81CD7" w:rsidRPr="005D1795" w:rsidRDefault="00B81CD7" w:rsidP="00C707A2">
            <w:pPr>
              <w:jc w:val="center"/>
              <w:rPr>
                <w:rFonts w:cs="Times New Roman"/>
                <w:b/>
                <w:bCs/>
                <w:sz w:val="24"/>
                <w:szCs w:val="24"/>
              </w:rPr>
            </w:pPr>
          </w:p>
        </w:tc>
      </w:tr>
      <w:tr w:rsidR="00B81CD7" w:rsidRPr="005D1795">
        <w:trPr>
          <w:trHeight w:val="442"/>
          <w:jc w:val="center"/>
        </w:trPr>
        <w:tc>
          <w:tcPr>
            <w:tcW w:w="1558" w:type="dxa"/>
            <w:vAlign w:val="center"/>
          </w:tcPr>
          <w:p w:rsidR="00B81CD7" w:rsidRPr="005D1795" w:rsidRDefault="00B81CD7" w:rsidP="00C707A2">
            <w:pPr>
              <w:spacing w:line="240" w:lineRule="exact"/>
              <w:jc w:val="center"/>
              <w:rPr>
                <w:sz w:val="24"/>
                <w:szCs w:val="24"/>
              </w:rPr>
            </w:pPr>
            <w:r w:rsidRPr="005D1795">
              <w:rPr>
                <w:sz w:val="24"/>
                <w:szCs w:val="24"/>
              </w:rPr>
              <w:t>v</w:t>
            </w:r>
          </w:p>
        </w:tc>
        <w:tc>
          <w:tcPr>
            <w:tcW w:w="1558" w:type="dxa"/>
            <w:vAlign w:val="center"/>
          </w:tcPr>
          <w:p w:rsidR="00B81CD7" w:rsidRPr="005D1795" w:rsidRDefault="00B81CD7" w:rsidP="00C707A2">
            <w:pPr>
              <w:jc w:val="center"/>
              <w:rPr>
                <w:rFonts w:cs="Times New Roman"/>
                <w:b/>
                <w:bCs/>
                <w:sz w:val="24"/>
                <w:szCs w:val="24"/>
              </w:rPr>
            </w:pPr>
          </w:p>
        </w:tc>
        <w:tc>
          <w:tcPr>
            <w:tcW w:w="1558" w:type="dxa"/>
            <w:vAlign w:val="center"/>
          </w:tcPr>
          <w:p w:rsidR="00B81CD7" w:rsidRPr="005D1795" w:rsidRDefault="00B81CD7" w:rsidP="00C707A2">
            <w:pPr>
              <w:jc w:val="center"/>
              <w:rPr>
                <w:rFonts w:cs="Times New Roman"/>
                <w:b/>
                <w:bCs/>
                <w:sz w:val="24"/>
                <w:szCs w:val="24"/>
              </w:rPr>
            </w:pPr>
          </w:p>
        </w:tc>
      </w:tr>
      <w:tr w:rsidR="00B81CD7" w:rsidRPr="005D1795">
        <w:trPr>
          <w:trHeight w:val="442"/>
          <w:jc w:val="center"/>
        </w:trPr>
        <w:tc>
          <w:tcPr>
            <w:tcW w:w="1558" w:type="dxa"/>
            <w:vAlign w:val="center"/>
          </w:tcPr>
          <w:p w:rsidR="00B81CD7" w:rsidRPr="005D1795" w:rsidRDefault="00B81CD7" w:rsidP="00C707A2">
            <w:pPr>
              <w:spacing w:line="240" w:lineRule="exact"/>
              <w:jc w:val="center"/>
              <w:rPr>
                <w:sz w:val="24"/>
                <w:szCs w:val="24"/>
              </w:rPr>
            </w:pPr>
            <w:r w:rsidRPr="005D1795">
              <w:rPr>
                <w:sz w:val="24"/>
                <w:szCs w:val="24"/>
              </w:rPr>
              <w:t>w</w:t>
            </w:r>
          </w:p>
        </w:tc>
        <w:tc>
          <w:tcPr>
            <w:tcW w:w="1558" w:type="dxa"/>
            <w:vAlign w:val="center"/>
          </w:tcPr>
          <w:p w:rsidR="00B81CD7" w:rsidRPr="005D1795" w:rsidRDefault="00B81CD7" w:rsidP="00C707A2">
            <w:pPr>
              <w:jc w:val="center"/>
              <w:rPr>
                <w:rFonts w:cs="Times New Roman"/>
                <w:b/>
                <w:bCs/>
                <w:sz w:val="24"/>
                <w:szCs w:val="24"/>
              </w:rPr>
            </w:pPr>
          </w:p>
        </w:tc>
        <w:tc>
          <w:tcPr>
            <w:tcW w:w="1558" w:type="dxa"/>
            <w:vAlign w:val="center"/>
          </w:tcPr>
          <w:p w:rsidR="00B81CD7" w:rsidRPr="005D1795" w:rsidRDefault="00B81CD7" w:rsidP="00C707A2">
            <w:pPr>
              <w:jc w:val="center"/>
              <w:rPr>
                <w:rFonts w:cs="Times New Roman"/>
                <w:b/>
                <w:bCs/>
                <w:sz w:val="24"/>
                <w:szCs w:val="24"/>
              </w:rPr>
            </w:pPr>
          </w:p>
        </w:tc>
      </w:tr>
      <w:tr w:rsidR="00B81CD7" w:rsidRPr="005D1795">
        <w:trPr>
          <w:trHeight w:val="442"/>
          <w:jc w:val="center"/>
        </w:trPr>
        <w:tc>
          <w:tcPr>
            <w:tcW w:w="1558" w:type="dxa"/>
            <w:vAlign w:val="center"/>
          </w:tcPr>
          <w:p w:rsidR="00B81CD7" w:rsidRPr="005D1795" w:rsidRDefault="00B81CD7" w:rsidP="00C707A2">
            <w:pPr>
              <w:spacing w:line="240" w:lineRule="exact"/>
              <w:jc w:val="center"/>
              <w:rPr>
                <w:sz w:val="24"/>
                <w:szCs w:val="24"/>
              </w:rPr>
            </w:pPr>
            <w:r w:rsidRPr="005D1795">
              <w:rPr>
                <w:sz w:val="24"/>
                <w:szCs w:val="24"/>
              </w:rPr>
              <w:t>y</w:t>
            </w:r>
          </w:p>
        </w:tc>
        <w:tc>
          <w:tcPr>
            <w:tcW w:w="1558" w:type="dxa"/>
            <w:vAlign w:val="center"/>
          </w:tcPr>
          <w:p w:rsidR="00B81CD7" w:rsidRPr="005D1795" w:rsidRDefault="00B81CD7" w:rsidP="00C707A2">
            <w:pPr>
              <w:jc w:val="center"/>
              <w:rPr>
                <w:rFonts w:cs="Times New Roman"/>
                <w:b/>
                <w:bCs/>
                <w:sz w:val="24"/>
                <w:szCs w:val="24"/>
              </w:rPr>
            </w:pPr>
          </w:p>
        </w:tc>
        <w:tc>
          <w:tcPr>
            <w:tcW w:w="1558" w:type="dxa"/>
            <w:vAlign w:val="center"/>
          </w:tcPr>
          <w:p w:rsidR="00B81CD7" w:rsidRPr="005D1795" w:rsidRDefault="00B81CD7" w:rsidP="00C707A2">
            <w:pPr>
              <w:jc w:val="center"/>
              <w:rPr>
                <w:rFonts w:cs="Times New Roman"/>
                <w:b/>
                <w:bCs/>
                <w:sz w:val="24"/>
                <w:szCs w:val="24"/>
              </w:rPr>
            </w:pPr>
          </w:p>
        </w:tc>
      </w:tr>
      <w:tr w:rsidR="00B81CD7" w:rsidRPr="005D1795">
        <w:trPr>
          <w:trHeight w:val="442"/>
          <w:jc w:val="center"/>
        </w:trPr>
        <w:tc>
          <w:tcPr>
            <w:tcW w:w="1558" w:type="dxa"/>
            <w:vAlign w:val="center"/>
          </w:tcPr>
          <w:p w:rsidR="00B81CD7" w:rsidRPr="005D1795" w:rsidRDefault="00B81CD7" w:rsidP="00C707A2">
            <w:pPr>
              <w:spacing w:line="240" w:lineRule="exact"/>
              <w:jc w:val="center"/>
              <w:rPr>
                <w:sz w:val="24"/>
                <w:szCs w:val="24"/>
              </w:rPr>
            </w:pPr>
            <w:r w:rsidRPr="005D1795">
              <w:rPr>
                <w:sz w:val="24"/>
                <w:szCs w:val="24"/>
              </w:rPr>
              <w:t>z</w:t>
            </w:r>
          </w:p>
        </w:tc>
        <w:tc>
          <w:tcPr>
            <w:tcW w:w="1558" w:type="dxa"/>
            <w:vAlign w:val="center"/>
          </w:tcPr>
          <w:p w:rsidR="00B81CD7" w:rsidRPr="005D1795" w:rsidRDefault="00B81CD7" w:rsidP="00C707A2">
            <w:pPr>
              <w:jc w:val="center"/>
              <w:rPr>
                <w:rFonts w:cs="Times New Roman"/>
                <w:b/>
                <w:bCs/>
                <w:sz w:val="24"/>
                <w:szCs w:val="24"/>
              </w:rPr>
            </w:pPr>
          </w:p>
        </w:tc>
        <w:tc>
          <w:tcPr>
            <w:tcW w:w="1558" w:type="dxa"/>
            <w:vAlign w:val="center"/>
          </w:tcPr>
          <w:p w:rsidR="00B81CD7" w:rsidRPr="005D1795" w:rsidRDefault="00B81CD7" w:rsidP="00C707A2">
            <w:pPr>
              <w:jc w:val="center"/>
              <w:rPr>
                <w:rFonts w:cs="Times New Roman"/>
                <w:b/>
                <w:bCs/>
                <w:sz w:val="24"/>
                <w:szCs w:val="24"/>
              </w:rPr>
            </w:pPr>
          </w:p>
        </w:tc>
      </w:tr>
    </w:tbl>
    <w:p w:rsidR="00B81CD7" w:rsidRDefault="00B81CD7" w:rsidP="00A90B3B">
      <w:pPr>
        <w:pStyle w:val="PlainText"/>
        <w:rPr>
          <w:rFonts w:ascii="Times New Roman" w:hAnsi="Times New Roman" w:cs="Times New Roman"/>
          <w:sz w:val="24"/>
          <w:szCs w:val="24"/>
        </w:rPr>
      </w:pPr>
    </w:p>
    <w:p w:rsidR="00B81CD7" w:rsidRPr="00F8098A" w:rsidRDefault="00B81CD7" w:rsidP="00AD5E07">
      <w:pPr>
        <w:autoSpaceDE w:val="0"/>
        <w:autoSpaceDN w:val="0"/>
        <w:adjustRightInd w:val="0"/>
        <w:jc w:val="left"/>
        <w:rPr>
          <w:rFonts w:cs="Times New Roman"/>
          <w:b/>
          <w:bCs/>
          <w:kern w:val="0"/>
          <w:sz w:val="24"/>
          <w:szCs w:val="24"/>
        </w:rPr>
      </w:pPr>
    </w:p>
    <w:p w:rsidR="00B81CD7" w:rsidRPr="00EE68E2" w:rsidRDefault="00B81CD7" w:rsidP="00AD5E07">
      <w:pPr>
        <w:widowControl/>
        <w:jc w:val="left"/>
        <w:rPr>
          <w:rFonts w:ascii="Verdana" w:hAnsi="Verdana" w:cs="Verdana"/>
          <w:kern w:val="0"/>
          <w:sz w:val="24"/>
          <w:szCs w:val="24"/>
        </w:rPr>
      </w:pPr>
      <w:r>
        <w:rPr>
          <w:noProof/>
        </w:rPr>
        <w:pict>
          <v:shape id="图片 2044" o:spid="_x0000_s1879" type="#_x0000_t75" alt="tcpip-model" style="position:absolute;margin-left:0;margin-top:42.7pt;width:158.9pt;height:211.7pt;z-index:251662848;visibility:visible" o:allowincell="f">
            <v:imagedata r:id="rId13" o:title=""/>
            <w10:wrap type="topAndBottom"/>
            <w10:anchorlock/>
          </v:shape>
        </w:pict>
      </w:r>
      <w:r w:rsidRPr="00EE68E2">
        <w:rPr>
          <w:rFonts w:ascii="Verdana" w:hAnsi="Verdana" w:cs="Verdana"/>
          <w:kern w:val="0"/>
          <w:sz w:val="24"/>
          <w:szCs w:val="24"/>
        </w:rPr>
        <w:t xml:space="preserve">7. </w:t>
      </w:r>
      <w:r w:rsidRPr="00EE68E2">
        <w:rPr>
          <w:rFonts w:ascii="Verdana" w:hAnsi="Verdana" w:cs="Verdana"/>
          <w:i/>
          <w:iCs/>
          <w:kern w:val="0"/>
          <w:sz w:val="24"/>
          <w:szCs w:val="24"/>
        </w:rPr>
        <w:t xml:space="preserve">(5 points) </w:t>
      </w:r>
      <w:r w:rsidRPr="00EE68E2">
        <w:rPr>
          <w:rFonts w:ascii="Verdana" w:hAnsi="Verdana" w:cs="Verdana"/>
          <w:kern w:val="0"/>
          <w:sz w:val="24"/>
          <w:szCs w:val="24"/>
        </w:rPr>
        <w:t>The diagram below depicts the 5-layer TCP/IP model we've used in class.  Put the name of each layer inside each box.</w:t>
      </w:r>
    </w:p>
    <w:p w:rsidR="00B81CD7" w:rsidRPr="00EE68E2" w:rsidRDefault="00B81CD7" w:rsidP="00AD5E07">
      <w:pPr>
        <w:widowControl/>
        <w:jc w:val="left"/>
        <w:rPr>
          <w:rFonts w:ascii="Verdana" w:hAnsi="Verdana" w:cs="Verdana"/>
          <w:color w:val="0000FF"/>
          <w:kern w:val="0"/>
          <w:sz w:val="24"/>
          <w:szCs w:val="24"/>
        </w:rPr>
      </w:pPr>
    </w:p>
    <w:p w:rsidR="00B81CD7" w:rsidRPr="00EE68E2" w:rsidRDefault="00B81CD7" w:rsidP="00AD5E07">
      <w:pPr>
        <w:widowControl/>
        <w:jc w:val="left"/>
        <w:rPr>
          <w:rFonts w:ascii="Verdana" w:hAnsi="Verdana" w:cs="Verdana"/>
          <w:kern w:val="0"/>
          <w:sz w:val="24"/>
          <w:szCs w:val="24"/>
        </w:rPr>
      </w:pPr>
      <w:r w:rsidRPr="00EE68E2">
        <w:rPr>
          <w:rFonts w:ascii="Verdana" w:hAnsi="Verdana" w:cs="Verdana"/>
          <w:i/>
          <w:iCs/>
          <w:kern w:val="0"/>
          <w:sz w:val="24"/>
          <w:szCs w:val="24"/>
        </w:rPr>
        <w:t>(5 points)</w:t>
      </w:r>
      <w:r w:rsidRPr="00EE68E2">
        <w:rPr>
          <w:rFonts w:ascii="Verdana" w:hAnsi="Verdana" w:cs="Verdana"/>
          <w:kern w:val="0"/>
          <w:sz w:val="24"/>
          <w:szCs w:val="24"/>
        </w:rPr>
        <w:t>Using the layers from the above diagram, label each technology item below with the best associated layer it fits into (use the layer number from above) (1 point for each):</w:t>
      </w:r>
    </w:p>
    <w:p w:rsidR="00B81CD7" w:rsidRPr="00EE68E2" w:rsidRDefault="00B81CD7" w:rsidP="00AD5E07">
      <w:pPr>
        <w:widowControl/>
        <w:jc w:val="left"/>
        <w:rPr>
          <w:rFonts w:ascii="Verdana" w:hAnsi="Verdana" w:cs="Verdana"/>
          <w:kern w:val="0"/>
          <w:sz w:val="24"/>
          <w:szCs w:val="24"/>
        </w:rPr>
      </w:pPr>
    </w:p>
    <w:p w:rsidR="00B81CD7" w:rsidRPr="00EE68E2" w:rsidRDefault="00B81CD7" w:rsidP="00AD5E07">
      <w:pPr>
        <w:widowControl/>
        <w:jc w:val="left"/>
        <w:rPr>
          <w:rFonts w:ascii="Verdana" w:hAnsi="Verdana" w:cs="Verdana"/>
          <w:kern w:val="0"/>
          <w:sz w:val="24"/>
          <w:szCs w:val="24"/>
        </w:rPr>
      </w:pPr>
      <w:r w:rsidRPr="00EE68E2">
        <w:rPr>
          <w:rFonts w:ascii="Verdana" w:hAnsi="Verdana" w:cs="Verdana"/>
          <w:kern w:val="0"/>
          <w:sz w:val="24"/>
          <w:szCs w:val="24"/>
        </w:rPr>
        <w:t xml:space="preserve">User Datagram Protocol (UDP) </w:t>
      </w:r>
    </w:p>
    <w:p w:rsidR="00B81CD7" w:rsidRPr="00EE68E2" w:rsidRDefault="00B81CD7" w:rsidP="00AD5E07">
      <w:pPr>
        <w:widowControl/>
        <w:jc w:val="left"/>
        <w:rPr>
          <w:rFonts w:ascii="Verdana" w:hAnsi="Verdana" w:cs="Verdana"/>
          <w:kern w:val="0"/>
          <w:sz w:val="24"/>
          <w:szCs w:val="24"/>
        </w:rPr>
      </w:pPr>
    </w:p>
    <w:p w:rsidR="00B81CD7" w:rsidRPr="00EE68E2" w:rsidRDefault="00B81CD7" w:rsidP="00AD5E07">
      <w:pPr>
        <w:widowControl/>
        <w:jc w:val="left"/>
        <w:rPr>
          <w:rFonts w:ascii="Verdana" w:hAnsi="Verdana" w:cs="Verdana"/>
          <w:kern w:val="0"/>
          <w:sz w:val="24"/>
          <w:szCs w:val="24"/>
        </w:rPr>
      </w:pPr>
      <w:r w:rsidRPr="00EE68E2">
        <w:rPr>
          <w:rFonts w:ascii="Verdana" w:hAnsi="Verdana" w:cs="Verdana"/>
          <w:kern w:val="0"/>
          <w:sz w:val="24"/>
          <w:szCs w:val="24"/>
        </w:rPr>
        <w:t xml:space="preserve">Medium Access Control (MAC) </w:t>
      </w:r>
    </w:p>
    <w:p w:rsidR="00B81CD7" w:rsidRPr="00EE68E2" w:rsidRDefault="00B81CD7" w:rsidP="00AD5E07">
      <w:pPr>
        <w:widowControl/>
        <w:jc w:val="left"/>
        <w:rPr>
          <w:rFonts w:ascii="Verdana" w:hAnsi="Verdana" w:cs="Verdana"/>
          <w:kern w:val="0"/>
          <w:sz w:val="24"/>
          <w:szCs w:val="24"/>
        </w:rPr>
      </w:pPr>
    </w:p>
    <w:p w:rsidR="00B81CD7" w:rsidRPr="00EE68E2" w:rsidRDefault="00B81CD7" w:rsidP="00AD5E07">
      <w:pPr>
        <w:widowControl/>
        <w:jc w:val="left"/>
        <w:rPr>
          <w:rFonts w:ascii="Verdana" w:hAnsi="Verdana" w:cs="Verdana"/>
          <w:kern w:val="0"/>
          <w:sz w:val="24"/>
          <w:szCs w:val="24"/>
        </w:rPr>
      </w:pPr>
      <w:r w:rsidRPr="00EE68E2">
        <w:rPr>
          <w:rFonts w:ascii="Verdana" w:hAnsi="Verdana" w:cs="Verdana"/>
          <w:kern w:val="0"/>
          <w:sz w:val="24"/>
          <w:szCs w:val="24"/>
        </w:rPr>
        <w:t xml:space="preserve">HTTP (web browser) </w:t>
      </w:r>
    </w:p>
    <w:p w:rsidR="00B81CD7" w:rsidRPr="00EE68E2" w:rsidRDefault="00B81CD7" w:rsidP="00AD5E07">
      <w:pPr>
        <w:widowControl/>
        <w:jc w:val="left"/>
        <w:rPr>
          <w:rFonts w:ascii="Verdana" w:hAnsi="Verdana" w:cs="Verdana"/>
          <w:kern w:val="0"/>
          <w:sz w:val="24"/>
          <w:szCs w:val="24"/>
        </w:rPr>
      </w:pPr>
    </w:p>
    <w:p w:rsidR="00B81CD7" w:rsidRPr="00EE68E2" w:rsidRDefault="00B81CD7" w:rsidP="00AD5E07">
      <w:pPr>
        <w:widowControl/>
        <w:jc w:val="left"/>
        <w:rPr>
          <w:rFonts w:ascii="Verdana" w:hAnsi="Verdana" w:cs="Verdana"/>
          <w:kern w:val="0"/>
          <w:sz w:val="24"/>
          <w:szCs w:val="24"/>
        </w:rPr>
      </w:pPr>
      <w:r w:rsidRPr="00EE68E2">
        <w:rPr>
          <w:rFonts w:ascii="Verdana" w:hAnsi="Verdana" w:cs="Verdana"/>
          <w:kern w:val="0"/>
          <w:sz w:val="24"/>
          <w:szCs w:val="24"/>
        </w:rPr>
        <w:t xml:space="preserve">Internet Protocol (IP) </w:t>
      </w:r>
    </w:p>
    <w:p w:rsidR="00B81CD7" w:rsidRPr="00EE68E2" w:rsidRDefault="00B81CD7" w:rsidP="00AD5E07">
      <w:pPr>
        <w:widowControl/>
        <w:jc w:val="left"/>
        <w:rPr>
          <w:rFonts w:ascii="Verdana" w:hAnsi="Verdana" w:cs="Verdana"/>
          <w:kern w:val="0"/>
          <w:sz w:val="24"/>
          <w:szCs w:val="24"/>
        </w:rPr>
      </w:pPr>
    </w:p>
    <w:p w:rsidR="00B81CD7" w:rsidRPr="00EE68E2" w:rsidRDefault="00B81CD7" w:rsidP="00AD5E07">
      <w:pPr>
        <w:widowControl/>
        <w:jc w:val="left"/>
        <w:rPr>
          <w:rFonts w:ascii="Verdana" w:hAnsi="Verdana" w:cs="Verdana"/>
          <w:kern w:val="0"/>
          <w:sz w:val="24"/>
          <w:szCs w:val="24"/>
        </w:rPr>
      </w:pPr>
      <w:r w:rsidRPr="00EE68E2">
        <w:rPr>
          <w:rFonts w:ascii="Verdana" w:hAnsi="Verdana" w:cs="Verdana"/>
          <w:kern w:val="0"/>
          <w:sz w:val="24"/>
          <w:szCs w:val="24"/>
        </w:rPr>
        <w:t>Distance vector routing algorithms (e.g. RIP)</w:t>
      </w:r>
    </w:p>
    <w:p w:rsidR="00B81CD7" w:rsidRPr="00EE68E2" w:rsidRDefault="00B81CD7" w:rsidP="00AD5E07">
      <w:pPr>
        <w:widowControl/>
        <w:jc w:val="left"/>
        <w:rPr>
          <w:rFonts w:ascii="Verdana" w:hAnsi="Verdana" w:cs="Verdana"/>
          <w:kern w:val="0"/>
          <w:sz w:val="24"/>
          <w:szCs w:val="24"/>
        </w:rPr>
      </w:pPr>
    </w:p>
    <w:p w:rsidR="00B81CD7" w:rsidRPr="00EE68E2" w:rsidRDefault="00B81CD7" w:rsidP="00AD5E07">
      <w:pPr>
        <w:widowControl/>
        <w:jc w:val="left"/>
        <w:rPr>
          <w:rFonts w:ascii="Verdana" w:hAnsi="Verdana" w:cs="Verdana"/>
          <w:kern w:val="0"/>
          <w:sz w:val="24"/>
          <w:szCs w:val="24"/>
        </w:rPr>
      </w:pPr>
      <w:r w:rsidRPr="00EE68E2">
        <w:rPr>
          <w:rFonts w:ascii="Verdana" w:hAnsi="Verdana" w:cs="Verdana"/>
          <w:kern w:val="0"/>
          <w:sz w:val="24"/>
          <w:szCs w:val="24"/>
        </w:rPr>
        <w:t>Chatting with friends(QQ)</w:t>
      </w:r>
    </w:p>
    <w:p w:rsidR="00B81CD7" w:rsidRPr="00EE68E2" w:rsidRDefault="00B81CD7" w:rsidP="00AD5E07">
      <w:pPr>
        <w:widowControl/>
        <w:jc w:val="left"/>
        <w:rPr>
          <w:rFonts w:ascii="Verdana" w:hAnsi="Verdana" w:cs="Verdana"/>
          <w:kern w:val="0"/>
          <w:sz w:val="24"/>
          <w:szCs w:val="24"/>
        </w:rPr>
      </w:pPr>
    </w:p>
    <w:p w:rsidR="00B81CD7" w:rsidRPr="00EE68E2" w:rsidRDefault="00B81CD7" w:rsidP="00AD5E07">
      <w:pPr>
        <w:widowControl/>
        <w:jc w:val="left"/>
        <w:rPr>
          <w:rFonts w:ascii="Verdana" w:hAnsi="Verdana" w:cs="Verdana"/>
          <w:kern w:val="0"/>
          <w:sz w:val="24"/>
          <w:szCs w:val="24"/>
        </w:rPr>
      </w:pPr>
      <w:r w:rsidRPr="00EE68E2">
        <w:rPr>
          <w:rFonts w:ascii="Verdana" w:hAnsi="Verdana" w:cs="Verdana"/>
          <w:kern w:val="0"/>
          <w:sz w:val="24"/>
          <w:szCs w:val="24"/>
        </w:rPr>
        <w:t xml:space="preserve">Transmission Control Protocol (TCP) </w:t>
      </w:r>
    </w:p>
    <w:p w:rsidR="00B81CD7" w:rsidRDefault="00B81CD7" w:rsidP="00316FC3">
      <w:pPr>
        <w:rPr>
          <w:rFonts w:ascii="Verdana" w:hAnsi="Verdana" w:cs="Verdana"/>
          <w:sz w:val="24"/>
          <w:szCs w:val="24"/>
        </w:rPr>
      </w:pPr>
    </w:p>
    <w:p w:rsidR="00B81CD7" w:rsidRDefault="00B81CD7" w:rsidP="00316FC3">
      <w:pPr>
        <w:rPr>
          <w:rFonts w:ascii="Verdana" w:hAnsi="Verdana" w:cs="Verdana"/>
          <w:sz w:val="24"/>
          <w:szCs w:val="24"/>
        </w:rPr>
      </w:pPr>
    </w:p>
    <w:p w:rsidR="00B81CD7" w:rsidRPr="00316FC3" w:rsidRDefault="00B81CD7" w:rsidP="00316FC3">
      <w:pPr>
        <w:rPr>
          <w:rFonts w:ascii="Verdana" w:hAnsi="Verdana" w:cs="Verdana"/>
          <w:sz w:val="36"/>
          <w:szCs w:val="36"/>
          <w:shd w:val="pct15" w:color="auto" w:fill="FFFFFF"/>
        </w:rPr>
      </w:pPr>
      <w:r w:rsidRPr="00A5074D">
        <w:rPr>
          <w:rFonts w:ascii="Verdana" w:hAnsi="Verdana" w:cs="宋体" w:hint="eastAsia"/>
          <w:sz w:val="36"/>
          <w:szCs w:val="36"/>
          <w:shd w:val="pct15" w:color="auto" w:fill="FFFFFF"/>
        </w:rPr>
        <w:t>答案</w:t>
      </w:r>
    </w:p>
    <w:p w:rsidR="00B81CD7" w:rsidRPr="00162F9D" w:rsidRDefault="00B81CD7" w:rsidP="00381B77">
      <w:pPr>
        <w:rPr>
          <w:rFonts w:ascii="Verdana" w:hAnsi="Verdana" w:cs="Verdana"/>
          <w:color w:val="000000"/>
          <w:sz w:val="28"/>
          <w:szCs w:val="28"/>
        </w:rPr>
      </w:pPr>
      <w:r w:rsidRPr="00162F9D">
        <w:rPr>
          <w:rFonts w:ascii="Verdana" w:hAnsi="Verdana" w:cs="Verdana"/>
          <w:color w:val="000000"/>
          <w:sz w:val="28"/>
          <w:szCs w:val="28"/>
        </w:rPr>
        <w:t xml:space="preserve">PART </w:t>
      </w:r>
      <w:r w:rsidRPr="00162F9D">
        <w:rPr>
          <w:rFonts w:ascii="Verdana" w:hAnsi="Verdana" w:cs="Verdana"/>
          <w:color w:val="000000"/>
          <w:sz w:val="28"/>
          <w:szCs w:val="28"/>
        </w:rPr>
        <w:fldChar w:fldCharType="begin"/>
      </w:r>
      <w:r w:rsidRPr="00162F9D">
        <w:rPr>
          <w:rFonts w:ascii="Verdana" w:hAnsi="Verdana" w:cs="Verdana"/>
          <w:color w:val="000000"/>
          <w:sz w:val="28"/>
          <w:szCs w:val="28"/>
        </w:rPr>
        <w:instrText>= 4 \* ROMAN</w:instrText>
      </w:r>
      <w:r w:rsidRPr="00162F9D">
        <w:rPr>
          <w:rFonts w:ascii="Verdana" w:hAnsi="Verdana" w:cs="Verdana"/>
          <w:color w:val="000000"/>
          <w:sz w:val="28"/>
          <w:szCs w:val="28"/>
        </w:rPr>
        <w:fldChar w:fldCharType="separate"/>
      </w:r>
      <w:r w:rsidRPr="00162F9D">
        <w:rPr>
          <w:rFonts w:ascii="Verdana" w:hAnsi="Verdana" w:cs="Verdana"/>
          <w:color w:val="000000"/>
          <w:sz w:val="28"/>
          <w:szCs w:val="28"/>
        </w:rPr>
        <w:t>IV</w:t>
      </w:r>
      <w:r w:rsidRPr="00162F9D">
        <w:rPr>
          <w:rFonts w:ascii="Verdana" w:hAnsi="Verdana" w:cs="Verdana"/>
          <w:color w:val="000000"/>
          <w:sz w:val="28"/>
          <w:szCs w:val="28"/>
        </w:rPr>
        <w:fldChar w:fldCharType="end"/>
      </w:r>
      <w:r w:rsidRPr="00162F9D">
        <w:rPr>
          <w:rFonts w:ascii="Verdana" w:hAnsi="Verdana" w:cs="Verdana"/>
          <w:color w:val="000000"/>
          <w:sz w:val="28"/>
          <w:szCs w:val="28"/>
        </w:rPr>
        <w:t>: Answer the following questions.  (</w:t>
      </w:r>
      <w:r w:rsidRPr="00162F9D">
        <w:rPr>
          <w:rFonts w:ascii="Verdana" w:hAnsi="Verdana" w:cs="Verdana"/>
          <w:i/>
          <w:iCs/>
          <w:color w:val="000000"/>
          <w:sz w:val="28"/>
          <w:szCs w:val="28"/>
        </w:rPr>
        <w:t xml:space="preserve">Total: </w:t>
      </w:r>
      <w:r>
        <w:rPr>
          <w:rFonts w:ascii="Verdana" w:hAnsi="Verdana" w:cs="Verdana"/>
          <w:i/>
          <w:iCs/>
          <w:color w:val="000000"/>
          <w:sz w:val="28"/>
          <w:szCs w:val="28"/>
        </w:rPr>
        <w:t>3</w:t>
      </w:r>
      <w:r w:rsidRPr="00162F9D">
        <w:rPr>
          <w:rFonts w:ascii="Verdana" w:hAnsi="Verdana" w:cs="Verdana"/>
          <w:i/>
          <w:iCs/>
          <w:color w:val="000000"/>
          <w:sz w:val="28"/>
          <w:szCs w:val="28"/>
        </w:rPr>
        <w:t>0pts</w:t>
      </w:r>
      <w:r w:rsidRPr="00162F9D">
        <w:rPr>
          <w:rFonts w:ascii="Verdana" w:hAnsi="Verdana" w:cs="Verdana"/>
          <w:color w:val="000000"/>
          <w:sz w:val="28"/>
          <w:szCs w:val="28"/>
        </w:rPr>
        <w:t>)</w:t>
      </w:r>
      <w:r w:rsidRPr="00162F9D">
        <w:rPr>
          <w:rFonts w:ascii="Verdana" w:hAnsi="Verdana" w:cs="宋体" w:hint="eastAsia"/>
          <w:color w:val="000000"/>
          <w:sz w:val="28"/>
          <w:szCs w:val="28"/>
        </w:rPr>
        <w:t>．</w:t>
      </w:r>
    </w:p>
    <w:p w:rsidR="00B81CD7" w:rsidRDefault="00B81CD7" w:rsidP="00381B77">
      <w:pPr>
        <w:rPr>
          <w:rFonts w:ascii="Verdana" w:hAnsi="Verdana" w:cs="Verdana"/>
        </w:rPr>
      </w:pPr>
      <w:r w:rsidRPr="002B4ACD">
        <w:rPr>
          <w:rFonts w:ascii="Verdana" w:hAnsi="Verdana" w:cs="Verdana"/>
          <w:sz w:val="24"/>
          <w:szCs w:val="24"/>
        </w:rPr>
        <w:t xml:space="preserve">1. </w:t>
      </w:r>
      <w:r w:rsidRPr="002B4ACD">
        <w:rPr>
          <w:rFonts w:ascii="Verdana" w:hAnsi="Verdana" w:cs="Verdana"/>
          <w:kern w:val="0"/>
          <w:sz w:val="24"/>
          <w:szCs w:val="24"/>
        </w:rPr>
        <w:t>Consider the following plot of TCP window size as a function of time.</w:t>
      </w:r>
      <w:r w:rsidRPr="0096293D">
        <w:rPr>
          <w:rFonts w:ascii="Verdana" w:hAnsi="Verdana" w:cs="Verdana"/>
          <w:sz w:val="24"/>
          <w:szCs w:val="24"/>
        </w:rPr>
        <w:t xml:space="preserve">Assuming TCP </w:t>
      </w:r>
      <w:r w:rsidRPr="0096293D">
        <w:rPr>
          <w:rFonts w:ascii="Verdana" w:hAnsi="Verdana" w:cs="Verdana"/>
          <w:kern w:val="0"/>
          <w:sz w:val="24"/>
          <w:szCs w:val="24"/>
        </w:rPr>
        <w:t xml:space="preserve">Reno is </w:t>
      </w:r>
      <w:r>
        <w:rPr>
          <w:rFonts w:ascii="Verdana" w:hAnsi="Verdana" w:cs="Verdana"/>
          <w:kern w:val="0"/>
          <w:sz w:val="24"/>
          <w:szCs w:val="24"/>
        </w:rPr>
        <w:t xml:space="preserve">the </w:t>
      </w:r>
      <w:r w:rsidRPr="0096293D">
        <w:rPr>
          <w:rFonts w:ascii="Verdana" w:hAnsi="Verdana" w:cs="Verdana"/>
          <w:kern w:val="0"/>
          <w:sz w:val="24"/>
          <w:szCs w:val="24"/>
        </w:rPr>
        <w:t>pro</w:t>
      </w:r>
      <w:r>
        <w:rPr>
          <w:rFonts w:ascii="Verdana" w:hAnsi="Verdana" w:cs="Verdana"/>
          <w:kern w:val="0"/>
          <w:sz w:val="24"/>
          <w:szCs w:val="24"/>
        </w:rPr>
        <w:t>tocol experiencing the behavior</w:t>
      </w:r>
      <w:r w:rsidRPr="0096293D">
        <w:rPr>
          <w:rFonts w:ascii="Verdana" w:hAnsi="Verdana" w:cs="Verdana"/>
          <w:kern w:val="0"/>
          <w:sz w:val="24"/>
          <w:szCs w:val="24"/>
        </w:rPr>
        <w:t>, answer the following question</w:t>
      </w:r>
      <w:r>
        <w:rPr>
          <w:rFonts w:ascii="Verdana" w:hAnsi="Verdana" w:cs="Verdana"/>
          <w:kern w:val="0"/>
          <w:sz w:val="24"/>
          <w:szCs w:val="24"/>
        </w:rPr>
        <w:t>s</w:t>
      </w:r>
      <w:r w:rsidRPr="0096293D">
        <w:rPr>
          <w:rFonts w:ascii="Verdana" w:hAnsi="Verdana" w:cs="Verdana"/>
          <w:kern w:val="0"/>
          <w:sz w:val="24"/>
          <w:szCs w:val="24"/>
        </w:rPr>
        <w:t>.</w:t>
      </w:r>
      <w:r w:rsidRPr="000569BB">
        <w:rPr>
          <w:rFonts w:ascii="Verdana" w:hAnsi="Verdana" w:cs="Verdana"/>
          <w:b/>
          <w:bCs/>
          <w:kern w:val="0"/>
          <w:sz w:val="24"/>
          <w:szCs w:val="24"/>
        </w:rPr>
        <w:t>(</w:t>
      </w:r>
      <w:r>
        <w:rPr>
          <w:rFonts w:ascii="Verdana" w:hAnsi="Verdana" w:cs="Verdana"/>
          <w:b/>
          <w:bCs/>
          <w:kern w:val="0"/>
          <w:sz w:val="24"/>
          <w:szCs w:val="24"/>
        </w:rPr>
        <w:t>8</w:t>
      </w:r>
      <w:r w:rsidRPr="000569BB">
        <w:rPr>
          <w:rFonts w:ascii="Verdana" w:hAnsi="Verdana" w:cs="Verdana"/>
          <w:b/>
          <w:bCs/>
          <w:kern w:val="0"/>
          <w:sz w:val="24"/>
          <w:szCs w:val="24"/>
        </w:rPr>
        <w:t>pts)</w:t>
      </w:r>
    </w:p>
    <w:p w:rsidR="00B81CD7" w:rsidRPr="00E92D6E" w:rsidRDefault="00B81CD7" w:rsidP="00734E4C">
      <w:pPr>
        <w:tabs>
          <w:tab w:val="num" w:pos="1080"/>
        </w:tabs>
        <w:spacing w:beforeLines="50"/>
        <w:rPr>
          <w:rFonts w:ascii="Verdana" w:hAnsi="Verdana" w:cs="Verdana"/>
          <w:b/>
          <w:bCs/>
          <w:kern w:val="0"/>
          <w:sz w:val="24"/>
          <w:szCs w:val="24"/>
        </w:rPr>
      </w:pPr>
      <w:r w:rsidRPr="00E92D6E">
        <w:rPr>
          <w:rFonts w:ascii="Verdana" w:hAnsi="Verdana" w:cs="Verdana"/>
          <w:kern w:val="0"/>
          <w:sz w:val="24"/>
          <w:szCs w:val="24"/>
        </w:rPr>
        <w:t>Q1.</w:t>
      </w:r>
      <w:r w:rsidRPr="00E92D6E">
        <w:rPr>
          <w:rFonts w:ascii="Verdana" w:hAnsi="Verdana" w:cs="宋体" w:hint="eastAsia"/>
          <w:sz w:val="24"/>
          <w:szCs w:val="24"/>
        </w:rPr>
        <w:t>答</w:t>
      </w:r>
      <w:r w:rsidRPr="00E92D6E">
        <w:rPr>
          <w:rFonts w:ascii="Verdana" w:cs="宋体" w:hint="eastAsia"/>
          <w:sz w:val="24"/>
          <w:szCs w:val="24"/>
        </w:rPr>
        <w:t>：</w:t>
      </w:r>
      <w:r w:rsidRPr="00E92D6E">
        <w:rPr>
          <w:rFonts w:ascii="Verdana" w:hAnsi="Verdana" w:cs="Verdana"/>
          <w:b/>
          <w:bCs/>
          <w:sz w:val="24"/>
          <w:szCs w:val="24"/>
        </w:rPr>
        <w:t>[1,6] [23,26]</w:t>
      </w:r>
      <w:r>
        <w:rPr>
          <w:rFonts w:ascii="Verdana" w:hAnsi="Verdana" w:cs="Verdana"/>
          <w:b/>
          <w:bCs/>
          <w:kern w:val="0"/>
          <w:sz w:val="24"/>
          <w:szCs w:val="24"/>
        </w:rPr>
        <w:t xml:space="preserve"> (1 pts)</w:t>
      </w:r>
    </w:p>
    <w:p w:rsidR="00B81CD7" w:rsidRPr="005E2FD5" w:rsidRDefault="00B81CD7" w:rsidP="00734E4C">
      <w:pPr>
        <w:tabs>
          <w:tab w:val="num" w:pos="1080"/>
        </w:tabs>
        <w:spacing w:beforeLines="50"/>
        <w:rPr>
          <w:rFonts w:ascii="Verdana" w:hAnsi="Verdana" w:cs="Verdana"/>
          <w:b/>
          <w:bCs/>
          <w:kern w:val="0"/>
          <w:sz w:val="24"/>
          <w:szCs w:val="24"/>
        </w:rPr>
      </w:pPr>
      <w:r>
        <w:rPr>
          <w:rFonts w:ascii="Verdana" w:hAnsi="Verdana" w:cs="Verdana"/>
          <w:kern w:val="0"/>
          <w:sz w:val="24"/>
          <w:szCs w:val="24"/>
        </w:rPr>
        <w:t>Q2.</w:t>
      </w:r>
      <w:r>
        <w:rPr>
          <w:rFonts w:ascii="Verdana" w:hAnsi="Verdana" w:cs="宋体" w:hint="eastAsia"/>
          <w:kern w:val="0"/>
          <w:sz w:val="24"/>
          <w:szCs w:val="24"/>
        </w:rPr>
        <w:t>答：</w:t>
      </w:r>
      <w:r w:rsidRPr="005E2FD5">
        <w:rPr>
          <w:rFonts w:ascii="Verdana" w:hAnsi="Verdana" w:cs="Verdana"/>
          <w:b/>
          <w:bCs/>
          <w:sz w:val="24"/>
          <w:szCs w:val="24"/>
        </w:rPr>
        <w:t>[6,16] [17,22]</w:t>
      </w:r>
      <w:r>
        <w:rPr>
          <w:rFonts w:ascii="Verdana" w:hAnsi="Verdana" w:cs="Verdana"/>
          <w:b/>
          <w:bCs/>
          <w:kern w:val="0"/>
          <w:sz w:val="24"/>
          <w:szCs w:val="24"/>
        </w:rPr>
        <w:t xml:space="preserve"> (1 pts)</w:t>
      </w:r>
    </w:p>
    <w:p w:rsidR="00B81CD7" w:rsidRPr="002006B5" w:rsidRDefault="00B81CD7" w:rsidP="00734E4C">
      <w:pPr>
        <w:tabs>
          <w:tab w:val="num" w:pos="1080"/>
        </w:tabs>
        <w:spacing w:beforeLines="50"/>
        <w:rPr>
          <w:rFonts w:ascii="Verdana" w:hAnsi="Verdana" w:cs="Verdana"/>
          <w:kern w:val="0"/>
          <w:sz w:val="24"/>
          <w:szCs w:val="24"/>
        </w:rPr>
      </w:pPr>
      <w:r>
        <w:rPr>
          <w:rFonts w:ascii="Verdana" w:hAnsi="Verdana" w:cs="Verdana"/>
          <w:kern w:val="0"/>
          <w:sz w:val="24"/>
          <w:szCs w:val="24"/>
        </w:rPr>
        <w:t>Q3.</w:t>
      </w:r>
      <w:r>
        <w:rPr>
          <w:rFonts w:ascii="Verdana" w:hAnsi="Verdana" w:cs="宋体" w:hint="eastAsia"/>
          <w:kern w:val="0"/>
          <w:sz w:val="24"/>
          <w:szCs w:val="24"/>
        </w:rPr>
        <w:t>答：</w:t>
      </w:r>
      <w:r w:rsidRPr="005E2FD5">
        <w:rPr>
          <w:rFonts w:ascii="Verdana" w:hAnsi="Verdana" w:cs="Verdana"/>
          <w:b/>
          <w:bCs/>
          <w:sz w:val="24"/>
          <w:szCs w:val="24"/>
        </w:rPr>
        <w:t>3ACKs</w:t>
      </w:r>
      <w:r>
        <w:rPr>
          <w:rFonts w:ascii="Verdana" w:hAnsi="Verdana" w:cs="Verdana"/>
          <w:b/>
          <w:bCs/>
          <w:kern w:val="0"/>
          <w:sz w:val="24"/>
          <w:szCs w:val="24"/>
        </w:rPr>
        <w:t>(1 pts)</w:t>
      </w:r>
    </w:p>
    <w:p w:rsidR="00B81CD7" w:rsidRDefault="00B81CD7" w:rsidP="00734E4C">
      <w:pPr>
        <w:tabs>
          <w:tab w:val="num" w:pos="1080"/>
        </w:tabs>
        <w:spacing w:beforeLines="50"/>
        <w:rPr>
          <w:rFonts w:ascii="Verdana" w:hAnsi="Verdana" w:cs="Verdana"/>
          <w:kern w:val="0"/>
          <w:sz w:val="24"/>
          <w:szCs w:val="24"/>
        </w:rPr>
      </w:pPr>
      <w:r>
        <w:rPr>
          <w:rFonts w:ascii="Verdana" w:hAnsi="Verdana" w:cs="Verdana"/>
          <w:kern w:val="0"/>
          <w:sz w:val="24"/>
          <w:szCs w:val="24"/>
        </w:rPr>
        <w:t xml:space="preserve">Q4. </w:t>
      </w:r>
      <w:r>
        <w:rPr>
          <w:rFonts w:ascii="Verdana" w:hAnsi="Verdana" w:cs="宋体" w:hint="eastAsia"/>
          <w:kern w:val="0"/>
          <w:sz w:val="24"/>
          <w:szCs w:val="24"/>
        </w:rPr>
        <w:t>答：</w:t>
      </w:r>
      <w:r w:rsidRPr="005E2FD5">
        <w:rPr>
          <w:rFonts w:ascii="Verdana" w:hAnsi="Verdana" w:cs="Verdana"/>
          <w:b/>
          <w:bCs/>
          <w:kern w:val="0"/>
          <w:sz w:val="24"/>
          <w:szCs w:val="24"/>
        </w:rPr>
        <w:t>timeout</w:t>
      </w:r>
      <w:r>
        <w:rPr>
          <w:rFonts w:ascii="Verdana" w:hAnsi="Verdana" w:cs="Verdana"/>
          <w:b/>
          <w:bCs/>
          <w:kern w:val="0"/>
          <w:sz w:val="24"/>
          <w:szCs w:val="24"/>
        </w:rPr>
        <w:t xml:space="preserve"> (1 pts)</w:t>
      </w:r>
    </w:p>
    <w:p w:rsidR="00B81CD7" w:rsidRDefault="00B81CD7" w:rsidP="00734E4C">
      <w:pPr>
        <w:tabs>
          <w:tab w:val="num" w:pos="1080"/>
        </w:tabs>
        <w:spacing w:beforeLines="50"/>
        <w:rPr>
          <w:rFonts w:ascii="Verdana" w:hAnsi="Verdana" w:cs="Verdana"/>
          <w:kern w:val="0"/>
          <w:sz w:val="24"/>
          <w:szCs w:val="24"/>
        </w:rPr>
      </w:pPr>
      <w:r>
        <w:rPr>
          <w:rFonts w:ascii="Verdana" w:hAnsi="Verdana" w:cs="Verdana"/>
          <w:kern w:val="0"/>
          <w:sz w:val="24"/>
          <w:szCs w:val="24"/>
        </w:rPr>
        <w:t>Q5.</w:t>
      </w:r>
      <w:r>
        <w:rPr>
          <w:rFonts w:ascii="Verdana" w:hAnsi="Verdana" w:cs="宋体" w:hint="eastAsia"/>
          <w:kern w:val="0"/>
          <w:sz w:val="24"/>
          <w:szCs w:val="24"/>
        </w:rPr>
        <w:t>答：</w:t>
      </w:r>
      <w:r w:rsidRPr="005E2FD5">
        <w:rPr>
          <w:rFonts w:ascii="Verdana" w:hAnsi="Verdana" w:cs="Verdana"/>
          <w:b/>
          <w:bCs/>
          <w:kern w:val="0"/>
          <w:sz w:val="24"/>
          <w:szCs w:val="24"/>
        </w:rPr>
        <w:t>32</w:t>
      </w:r>
      <w:r>
        <w:rPr>
          <w:rFonts w:ascii="Verdana" w:hAnsi="Verdana" w:cs="Verdana"/>
          <w:b/>
          <w:bCs/>
          <w:kern w:val="0"/>
          <w:sz w:val="24"/>
          <w:szCs w:val="24"/>
        </w:rPr>
        <w:t xml:space="preserve"> (1 pts)</w:t>
      </w:r>
    </w:p>
    <w:p w:rsidR="00B81CD7" w:rsidRPr="005E2FD5" w:rsidRDefault="00B81CD7" w:rsidP="00734E4C">
      <w:pPr>
        <w:tabs>
          <w:tab w:val="num" w:pos="1080"/>
        </w:tabs>
        <w:spacing w:beforeLines="50"/>
        <w:rPr>
          <w:rFonts w:ascii="Verdana" w:hAnsi="Verdana" w:cs="Verdana"/>
          <w:b/>
          <w:bCs/>
          <w:kern w:val="0"/>
          <w:sz w:val="24"/>
          <w:szCs w:val="24"/>
        </w:rPr>
      </w:pPr>
      <w:r>
        <w:rPr>
          <w:rFonts w:ascii="Verdana" w:hAnsi="Verdana" w:cs="Verdana"/>
          <w:kern w:val="0"/>
          <w:sz w:val="24"/>
          <w:szCs w:val="24"/>
        </w:rPr>
        <w:t>Q6.</w:t>
      </w:r>
      <w:r>
        <w:rPr>
          <w:rFonts w:cs="宋体" w:hint="eastAsia"/>
          <w:sz w:val="24"/>
          <w:szCs w:val="24"/>
        </w:rPr>
        <w:t>答：</w:t>
      </w:r>
      <w:r w:rsidRPr="005E2FD5">
        <w:rPr>
          <w:rFonts w:ascii="Verdana" w:hAnsi="Verdana" w:cs="Verdana"/>
          <w:b/>
          <w:bCs/>
          <w:sz w:val="24"/>
          <w:szCs w:val="24"/>
        </w:rPr>
        <w:t>21</w:t>
      </w:r>
      <w:r>
        <w:rPr>
          <w:rFonts w:ascii="Verdana" w:hAnsi="Verdana" w:cs="Verdana"/>
          <w:b/>
          <w:bCs/>
          <w:kern w:val="0"/>
          <w:sz w:val="24"/>
          <w:szCs w:val="24"/>
        </w:rPr>
        <w:t>(1 pts)</w:t>
      </w:r>
    </w:p>
    <w:p w:rsidR="00B81CD7" w:rsidRDefault="00B81CD7" w:rsidP="00734E4C">
      <w:pPr>
        <w:tabs>
          <w:tab w:val="num" w:pos="1080"/>
        </w:tabs>
        <w:spacing w:beforeLines="50"/>
        <w:rPr>
          <w:rFonts w:ascii="Verdana" w:hAnsi="Verdana" w:cs="Verdana"/>
          <w:kern w:val="0"/>
          <w:sz w:val="24"/>
          <w:szCs w:val="24"/>
        </w:rPr>
      </w:pPr>
      <w:r>
        <w:rPr>
          <w:rFonts w:ascii="Verdana" w:hAnsi="Verdana" w:cs="Verdana"/>
          <w:kern w:val="0"/>
          <w:sz w:val="24"/>
          <w:szCs w:val="24"/>
        </w:rPr>
        <w:t>Q7.</w:t>
      </w:r>
      <w:r>
        <w:rPr>
          <w:rFonts w:ascii="Verdana" w:hAnsi="Verdana" w:cs="宋体" w:hint="eastAsia"/>
          <w:kern w:val="0"/>
          <w:sz w:val="24"/>
          <w:szCs w:val="24"/>
        </w:rPr>
        <w:t>答：</w:t>
      </w:r>
      <w:r w:rsidRPr="005E2FD5">
        <w:rPr>
          <w:rFonts w:ascii="Verdana" w:hAnsi="Verdana" w:cs="Verdana"/>
          <w:b/>
          <w:bCs/>
          <w:sz w:val="24"/>
          <w:szCs w:val="24"/>
        </w:rPr>
        <w:t>13</w:t>
      </w:r>
      <w:r>
        <w:rPr>
          <w:rFonts w:ascii="Verdana" w:hAnsi="Verdana" w:cs="Verdana"/>
          <w:b/>
          <w:bCs/>
          <w:kern w:val="0"/>
          <w:sz w:val="24"/>
          <w:szCs w:val="24"/>
        </w:rPr>
        <w:t xml:space="preserve"> (1 pts)</w:t>
      </w:r>
    </w:p>
    <w:p w:rsidR="00B81CD7" w:rsidRDefault="00B81CD7" w:rsidP="00734E4C">
      <w:pPr>
        <w:tabs>
          <w:tab w:val="num" w:pos="1080"/>
        </w:tabs>
        <w:spacing w:beforeLines="50"/>
        <w:rPr>
          <w:rFonts w:ascii="Verdana" w:hAnsi="Verdana" w:cs="Verdana"/>
          <w:kern w:val="0"/>
          <w:sz w:val="24"/>
          <w:szCs w:val="24"/>
        </w:rPr>
      </w:pPr>
      <w:r>
        <w:rPr>
          <w:rFonts w:ascii="Verdana" w:hAnsi="Verdana" w:cs="Verdana"/>
          <w:kern w:val="0"/>
          <w:sz w:val="24"/>
          <w:szCs w:val="24"/>
        </w:rPr>
        <w:t>Q8.</w:t>
      </w:r>
      <w:r>
        <w:rPr>
          <w:rFonts w:ascii="Verdana" w:hAnsi="Verdana" w:cs="宋体" w:hint="eastAsia"/>
          <w:kern w:val="0"/>
          <w:sz w:val="24"/>
          <w:szCs w:val="24"/>
        </w:rPr>
        <w:t>答：</w:t>
      </w:r>
      <w:r w:rsidRPr="005E2FD5">
        <w:rPr>
          <w:rFonts w:ascii="Verdana" w:hAnsi="Verdana" w:cs="Verdana"/>
          <w:b/>
          <w:bCs/>
          <w:sz w:val="24"/>
          <w:szCs w:val="24"/>
        </w:rPr>
        <w:t>7th</w:t>
      </w:r>
      <w:r>
        <w:rPr>
          <w:rFonts w:ascii="Verdana" w:hAnsi="Verdana" w:cs="Verdana"/>
          <w:b/>
          <w:bCs/>
          <w:kern w:val="0"/>
          <w:sz w:val="24"/>
          <w:szCs w:val="24"/>
        </w:rPr>
        <w:t>(1 pts)</w:t>
      </w:r>
    </w:p>
    <w:p w:rsidR="00B81CD7" w:rsidRDefault="00B81CD7" w:rsidP="00734E4C">
      <w:pPr>
        <w:tabs>
          <w:tab w:val="num" w:pos="1080"/>
        </w:tabs>
        <w:spacing w:beforeLines="50"/>
        <w:rPr>
          <w:rFonts w:ascii="Verdana" w:hAnsi="Verdana" w:cs="Verdana"/>
          <w:kern w:val="0"/>
          <w:sz w:val="24"/>
          <w:szCs w:val="24"/>
        </w:rPr>
      </w:pPr>
      <w:r>
        <w:rPr>
          <w:rFonts w:ascii="Verdana" w:hAnsi="Verdana" w:cs="Verdana"/>
          <w:kern w:val="0"/>
          <w:sz w:val="24"/>
          <w:szCs w:val="24"/>
        </w:rPr>
        <w:t>Q9.</w:t>
      </w:r>
      <w:r>
        <w:rPr>
          <w:rFonts w:ascii="Verdana" w:hAnsi="Verdana" w:cs="宋体" w:hint="eastAsia"/>
          <w:kern w:val="0"/>
          <w:sz w:val="24"/>
          <w:szCs w:val="24"/>
        </w:rPr>
        <w:t>答：</w:t>
      </w:r>
      <w:r>
        <w:rPr>
          <w:rFonts w:ascii="Verdana" w:hAnsi="Verdana" w:cs="Verdana"/>
          <w:b/>
          <w:bCs/>
          <w:sz w:val="24"/>
          <w:szCs w:val="24"/>
        </w:rPr>
        <w:t>4</w:t>
      </w:r>
      <w:r>
        <w:rPr>
          <w:rFonts w:ascii="Verdana" w:hAnsi="Verdana" w:cs="Verdana"/>
          <w:b/>
          <w:bCs/>
          <w:kern w:val="0"/>
          <w:sz w:val="24"/>
          <w:szCs w:val="24"/>
        </w:rPr>
        <w:t>(1 pts)</w:t>
      </w:r>
    </w:p>
    <w:p w:rsidR="00B81CD7" w:rsidRDefault="00B81CD7" w:rsidP="00734E4C">
      <w:pPr>
        <w:tabs>
          <w:tab w:val="num" w:pos="1080"/>
        </w:tabs>
        <w:spacing w:beforeLines="50"/>
        <w:rPr>
          <w:rFonts w:ascii="Verdana" w:hAnsi="Verdana" w:cs="Verdana"/>
          <w:b/>
          <w:bCs/>
          <w:kern w:val="0"/>
          <w:sz w:val="24"/>
          <w:szCs w:val="24"/>
        </w:rPr>
      </w:pPr>
      <w:r>
        <w:rPr>
          <w:rFonts w:ascii="Verdana" w:hAnsi="Verdana" w:cs="Verdana"/>
          <w:kern w:val="0"/>
          <w:sz w:val="24"/>
          <w:szCs w:val="24"/>
        </w:rPr>
        <w:t>Q10.</w:t>
      </w:r>
      <w:r>
        <w:rPr>
          <w:rFonts w:ascii="Verdana" w:hAnsi="Verdana" w:cs="宋体" w:hint="eastAsia"/>
          <w:kern w:val="0"/>
          <w:sz w:val="24"/>
          <w:szCs w:val="24"/>
        </w:rPr>
        <w:t>答：</w:t>
      </w:r>
      <w:r>
        <w:rPr>
          <w:rFonts w:ascii="Verdana" w:hAnsi="Verdana" w:cs="Verdana"/>
          <w:b/>
          <w:bCs/>
          <w:sz w:val="24"/>
          <w:szCs w:val="24"/>
        </w:rPr>
        <w:t xml:space="preserve">4 </w:t>
      </w:r>
      <w:r>
        <w:rPr>
          <w:rFonts w:ascii="Verdana" w:hAnsi="Verdana" w:cs="Verdana"/>
          <w:b/>
          <w:bCs/>
          <w:kern w:val="0"/>
          <w:sz w:val="24"/>
          <w:szCs w:val="24"/>
        </w:rPr>
        <w:t>(1 pts)</w:t>
      </w:r>
    </w:p>
    <w:p w:rsidR="00B81CD7" w:rsidRDefault="00B81CD7" w:rsidP="007E5D0D">
      <w:pPr>
        <w:ind w:left="31680" w:hangingChars="150" w:firstLine="31680"/>
        <w:rPr>
          <w:rFonts w:ascii="Verdana" w:hAnsi="Verdana" w:cs="Verdana"/>
          <w:color w:val="000000"/>
          <w:sz w:val="24"/>
          <w:szCs w:val="24"/>
        </w:rPr>
      </w:pPr>
    </w:p>
    <w:p w:rsidR="00B81CD7" w:rsidRPr="00A41B08" w:rsidRDefault="00B81CD7" w:rsidP="007E5D0D">
      <w:pPr>
        <w:ind w:left="31680" w:hangingChars="150" w:firstLine="31680"/>
        <w:rPr>
          <w:rFonts w:ascii="Verdana" w:hAnsi="Verdana" w:cs="Verdana"/>
          <w:color w:val="000000"/>
          <w:sz w:val="24"/>
          <w:szCs w:val="24"/>
        </w:rPr>
      </w:pPr>
      <w:r>
        <w:rPr>
          <w:rFonts w:ascii="Verdana" w:hAnsi="Verdana" w:cs="Verdana"/>
          <w:color w:val="000000"/>
          <w:sz w:val="24"/>
          <w:szCs w:val="24"/>
        </w:rPr>
        <w:t>2</w:t>
      </w:r>
      <w:r w:rsidRPr="00A41B08">
        <w:rPr>
          <w:rFonts w:ascii="Verdana" w:hAnsi="Verdana" w:cs="Verdana"/>
          <w:color w:val="000000"/>
          <w:sz w:val="24"/>
          <w:szCs w:val="24"/>
        </w:rPr>
        <w:t xml:space="preserve">. According to the following network’s topology with the indicated link costs, use Dijkstra’s shortest-path algorithm to compute the shortest path from </w:t>
      </w:r>
      <w:r w:rsidRPr="00A41B08">
        <w:rPr>
          <w:rFonts w:ascii="Verdana" w:hAnsi="Verdana" w:cs="Verdana"/>
          <w:b/>
          <w:bCs/>
          <w:color w:val="000000"/>
          <w:sz w:val="24"/>
          <w:szCs w:val="24"/>
        </w:rPr>
        <w:t>x</w:t>
      </w:r>
      <w:r w:rsidRPr="00A41B08">
        <w:rPr>
          <w:rFonts w:ascii="Verdana" w:hAnsi="Verdana" w:cs="Verdana"/>
          <w:color w:val="000000"/>
          <w:sz w:val="24"/>
          <w:szCs w:val="24"/>
        </w:rPr>
        <w:t xml:space="preserve"> to all other nodes. While selecting the next node, if several nodes have the same min cost, select the one with lowest id, (e.g., if A and B have the same min cost, then select A).</w:t>
      </w:r>
      <w:r w:rsidRPr="00A41B08">
        <w:rPr>
          <w:rFonts w:ascii="Verdana" w:hAnsi="Verdana" w:cs="Verdana"/>
          <w:b/>
          <w:bCs/>
          <w:color w:val="000000"/>
          <w:sz w:val="24"/>
          <w:szCs w:val="24"/>
        </w:rPr>
        <w:t>(</w:t>
      </w:r>
      <w:r>
        <w:rPr>
          <w:rFonts w:ascii="Verdana" w:hAnsi="Verdana" w:cs="Verdana"/>
          <w:b/>
          <w:bCs/>
          <w:color w:val="000000"/>
          <w:sz w:val="24"/>
          <w:szCs w:val="24"/>
        </w:rPr>
        <w:t>8pts</w:t>
      </w:r>
      <w:r w:rsidRPr="00A41B08">
        <w:rPr>
          <w:rFonts w:ascii="Verdana" w:hAnsi="Verdana" w:cs="Verdana"/>
          <w:b/>
          <w:bCs/>
          <w:color w:val="000000"/>
          <w:sz w:val="24"/>
          <w:szCs w:val="24"/>
        </w:rPr>
        <w:t>)</w:t>
      </w:r>
    </w:p>
    <w:p w:rsidR="00B81CD7" w:rsidRDefault="00B81CD7" w:rsidP="008770AD">
      <w:pPr>
        <w:jc w:val="center"/>
        <w:rPr>
          <w:rFonts w:cs="Times New Roman"/>
          <w:kern w:val="0"/>
        </w:rPr>
      </w:pPr>
    </w:p>
    <w:p w:rsidR="00B81CD7" w:rsidRPr="00A41B08" w:rsidRDefault="00B81CD7" w:rsidP="008770AD">
      <w:pPr>
        <w:pStyle w:val="PlainText"/>
        <w:rPr>
          <w:rFonts w:ascii="Verdana" w:hAnsi="Verdana" w:cs="Verdana"/>
          <w:color w:val="000000"/>
          <w:sz w:val="24"/>
          <w:szCs w:val="24"/>
        </w:rPr>
      </w:pPr>
      <w:r>
        <w:rPr>
          <w:rFonts w:ascii="Verdana" w:hAnsi="Verdana" w:cs="Verdana"/>
          <w:color w:val="000000"/>
          <w:sz w:val="24"/>
          <w:szCs w:val="24"/>
        </w:rPr>
        <w:t xml:space="preserve">Q1. </w:t>
      </w:r>
      <w:r w:rsidRPr="00A41B08">
        <w:rPr>
          <w:rFonts w:ascii="Verdana" w:hAnsi="Verdana" w:cs="Verdana"/>
          <w:color w:val="000000"/>
          <w:sz w:val="24"/>
          <w:szCs w:val="24"/>
        </w:rPr>
        <w:t>Complete the routing table of node x.</w:t>
      </w:r>
      <w:r>
        <w:rPr>
          <w:rFonts w:ascii="Verdana" w:hAnsi="Verdana" w:cs="Verdana"/>
          <w:b/>
          <w:bCs/>
          <w:sz w:val="24"/>
          <w:szCs w:val="24"/>
        </w:rPr>
        <w:t>(4pts)</w:t>
      </w:r>
    </w:p>
    <w:p w:rsidR="00B81CD7" w:rsidRPr="00A41B08" w:rsidRDefault="00B81CD7" w:rsidP="007E5D0D">
      <w:pPr>
        <w:pStyle w:val="PlainText"/>
        <w:ind w:firstLineChars="200" w:firstLine="31680"/>
        <w:rPr>
          <w:rFonts w:ascii="Verdana" w:hAnsi="Verdana" w:cs="Verdana"/>
          <w:color w:val="000000"/>
          <w:sz w:val="24"/>
          <w:szCs w:val="24"/>
        </w:rPr>
      </w:pPr>
    </w:p>
    <w:tbl>
      <w:tblPr>
        <w:tblW w:w="6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39"/>
        <w:gridCol w:w="2036"/>
        <w:gridCol w:w="2098"/>
      </w:tblGrid>
      <w:tr w:rsidR="00B81CD7" w:rsidRPr="005D1795">
        <w:trPr>
          <w:trHeight w:val="397"/>
          <w:jc w:val="center"/>
        </w:trPr>
        <w:tc>
          <w:tcPr>
            <w:tcW w:w="2339" w:type="dxa"/>
            <w:shd w:val="clear" w:color="auto" w:fill="E6E6E6"/>
            <w:vAlign w:val="center"/>
          </w:tcPr>
          <w:p w:rsidR="00B81CD7" w:rsidRPr="005D1795" w:rsidRDefault="00B81CD7" w:rsidP="00C707A2">
            <w:pPr>
              <w:jc w:val="center"/>
              <w:rPr>
                <w:rFonts w:ascii="Verdana" w:hAnsi="Verdana" w:cs="Verdana"/>
                <w:b/>
                <w:bCs/>
                <w:color w:val="000000"/>
                <w:sz w:val="24"/>
                <w:szCs w:val="24"/>
              </w:rPr>
            </w:pPr>
            <w:r w:rsidRPr="005D1795">
              <w:rPr>
                <w:rFonts w:ascii="Verdana" w:hAnsi="Verdana" w:cs="Verdana"/>
                <w:b/>
                <w:bCs/>
                <w:color w:val="000000"/>
                <w:sz w:val="24"/>
                <w:szCs w:val="24"/>
              </w:rPr>
              <w:t>Destination</w:t>
            </w:r>
          </w:p>
        </w:tc>
        <w:tc>
          <w:tcPr>
            <w:tcW w:w="2036" w:type="dxa"/>
            <w:shd w:val="clear" w:color="auto" w:fill="E6E6E6"/>
            <w:vAlign w:val="center"/>
          </w:tcPr>
          <w:p w:rsidR="00B81CD7" w:rsidRPr="005D1795" w:rsidRDefault="00B81CD7" w:rsidP="00C707A2">
            <w:pPr>
              <w:jc w:val="center"/>
              <w:rPr>
                <w:rFonts w:ascii="Verdana" w:hAnsi="Verdana" w:cs="Verdana"/>
                <w:b/>
                <w:bCs/>
                <w:color w:val="000000"/>
                <w:sz w:val="24"/>
                <w:szCs w:val="24"/>
              </w:rPr>
            </w:pPr>
            <w:r w:rsidRPr="005D1795">
              <w:rPr>
                <w:rFonts w:ascii="Verdana" w:hAnsi="Verdana" w:cs="Verdana"/>
                <w:b/>
                <w:bCs/>
                <w:color w:val="000000"/>
                <w:sz w:val="24"/>
                <w:szCs w:val="24"/>
              </w:rPr>
              <w:t>Next Node</w:t>
            </w:r>
          </w:p>
        </w:tc>
        <w:tc>
          <w:tcPr>
            <w:tcW w:w="2098" w:type="dxa"/>
            <w:shd w:val="clear" w:color="auto" w:fill="E6E6E6"/>
            <w:vAlign w:val="center"/>
          </w:tcPr>
          <w:p w:rsidR="00B81CD7" w:rsidRPr="005D1795" w:rsidRDefault="00B81CD7" w:rsidP="00C707A2">
            <w:pPr>
              <w:jc w:val="center"/>
              <w:rPr>
                <w:rFonts w:ascii="Verdana" w:hAnsi="Verdana" w:cs="Verdana"/>
                <w:b/>
                <w:bCs/>
                <w:color w:val="000000"/>
                <w:sz w:val="24"/>
                <w:szCs w:val="24"/>
              </w:rPr>
            </w:pPr>
            <w:r w:rsidRPr="005D1795">
              <w:rPr>
                <w:rFonts w:ascii="Verdana" w:hAnsi="Verdana" w:cs="Verdana"/>
                <w:b/>
                <w:bCs/>
                <w:color w:val="000000"/>
                <w:sz w:val="24"/>
                <w:szCs w:val="24"/>
              </w:rPr>
              <w:t>Cost</w:t>
            </w:r>
          </w:p>
        </w:tc>
      </w:tr>
      <w:tr w:rsidR="00B81CD7" w:rsidRPr="005D1795">
        <w:trPr>
          <w:trHeight w:val="397"/>
          <w:jc w:val="center"/>
        </w:trPr>
        <w:tc>
          <w:tcPr>
            <w:tcW w:w="2339" w:type="dxa"/>
            <w:shd w:val="clear" w:color="auto" w:fill="E6E6E6"/>
            <w:vAlign w:val="center"/>
          </w:tcPr>
          <w:p w:rsidR="00B81CD7" w:rsidRPr="005D1795" w:rsidRDefault="00B81CD7" w:rsidP="00C707A2">
            <w:pPr>
              <w:spacing w:line="240" w:lineRule="exact"/>
              <w:jc w:val="center"/>
              <w:rPr>
                <w:rFonts w:ascii="Verdana" w:hAnsi="Verdana" w:cs="Verdana"/>
                <w:b/>
                <w:bCs/>
                <w:color w:val="000000"/>
                <w:sz w:val="24"/>
                <w:szCs w:val="24"/>
              </w:rPr>
            </w:pPr>
            <w:r w:rsidRPr="005D1795">
              <w:rPr>
                <w:rFonts w:ascii="Verdana" w:hAnsi="Verdana" w:cs="Verdana"/>
                <w:b/>
                <w:bCs/>
                <w:color w:val="000000"/>
                <w:sz w:val="24"/>
                <w:szCs w:val="24"/>
              </w:rPr>
              <w:t>s</w:t>
            </w:r>
          </w:p>
        </w:tc>
        <w:tc>
          <w:tcPr>
            <w:tcW w:w="2036" w:type="dxa"/>
            <w:shd w:val="clear" w:color="auto" w:fill="E0E0E0"/>
            <w:vAlign w:val="center"/>
          </w:tcPr>
          <w:p w:rsidR="00B81CD7" w:rsidRPr="005D1795" w:rsidRDefault="00B81CD7" w:rsidP="00C707A2">
            <w:pPr>
              <w:jc w:val="center"/>
              <w:rPr>
                <w:rFonts w:ascii="Verdana" w:hAnsi="Verdana" w:cs="Verdana"/>
                <w:b/>
                <w:bCs/>
                <w:color w:val="000000"/>
                <w:sz w:val="24"/>
                <w:szCs w:val="24"/>
              </w:rPr>
            </w:pPr>
            <w:r w:rsidRPr="005D1795">
              <w:rPr>
                <w:rFonts w:ascii="Verdana" w:hAnsi="Verdana" w:cs="Verdana"/>
                <w:b/>
                <w:bCs/>
                <w:color w:val="000000"/>
                <w:sz w:val="24"/>
                <w:szCs w:val="24"/>
              </w:rPr>
              <w:t>w</w:t>
            </w:r>
          </w:p>
        </w:tc>
        <w:tc>
          <w:tcPr>
            <w:tcW w:w="2098" w:type="dxa"/>
            <w:shd w:val="clear" w:color="auto" w:fill="E0E0E0"/>
            <w:vAlign w:val="center"/>
          </w:tcPr>
          <w:p w:rsidR="00B81CD7" w:rsidRPr="005D1795" w:rsidRDefault="00B81CD7" w:rsidP="00C707A2">
            <w:pPr>
              <w:jc w:val="center"/>
              <w:rPr>
                <w:rFonts w:ascii="Verdana" w:hAnsi="Verdana" w:cs="Verdana"/>
                <w:b/>
                <w:bCs/>
                <w:color w:val="000000"/>
                <w:sz w:val="24"/>
                <w:szCs w:val="24"/>
              </w:rPr>
            </w:pPr>
            <w:r w:rsidRPr="005D1795">
              <w:rPr>
                <w:rFonts w:ascii="Verdana" w:hAnsi="Verdana" w:cs="Verdana"/>
                <w:b/>
                <w:bCs/>
                <w:color w:val="000000"/>
                <w:sz w:val="24"/>
                <w:szCs w:val="24"/>
              </w:rPr>
              <w:t>7</w:t>
            </w:r>
          </w:p>
        </w:tc>
      </w:tr>
      <w:tr w:rsidR="00B81CD7" w:rsidRPr="005D1795">
        <w:trPr>
          <w:trHeight w:val="397"/>
          <w:jc w:val="center"/>
        </w:trPr>
        <w:tc>
          <w:tcPr>
            <w:tcW w:w="2339" w:type="dxa"/>
            <w:shd w:val="clear" w:color="auto" w:fill="E6E6E6"/>
            <w:vAlign w:val="center"/>
          </w:tcPr>
          <w:p w:rsidR="00B81CD7" w:rsidRPr="005D1795" w:rsidRDefault="00B81CD7" w:rsidP="00C707A2">
            <w:pPr>
              <w:spacing w:line="240" w:lineRule="exact"/>
              <w:jc w:val="center"/>
              <w:rPr>
                <w:rFonts w:ascii="Verdana" w:hAnsi="Verdana" w:cs="Verdana"/>
                <w:b/>
                <w:bCs/>
                <w:color w:val="000000"/>
                <w:sz w:val="24"/>
                <w:szCs w:val="24"/>
              </w:rPr>
            </w:pPr>
            <w:r w:rsidRPr="005D1795">
              <w:rPr>
                <w:rFonts w:ascii="Verdana" w:hAnsi="Verdana" w:cs="Verdana"/>
                <w:b/>
                <w:bCs/>
                <w:color w:val="000000"/>
                <w:sz w:val="24"/>
                <w:szCs w:val="24"/>
              </w:rPr>
              <w:t>t</w:t>
            </w:r>
          </w:p>
        </w:tc>
        <w:tc>
          <w:tcPr>
            <w:tcW w:w="2036" w:type="dxa"/>
            <w:vAlign w:val="center"/>
          </w:tcPr>
          <w:p w:rsidR="00B81CD7" w:rsidRPr="005D1795" w:rsidRDefault="00B81CD7" w:rsidP="00C707A2">
            <w:pPr>
              <w:jc w:val="center"/>
              <w:rPr>
                <w:rFonts w:ascii="Verdana" w:hAnsi="Verdana" w:cs="Verdana"/>
                <w:b/>
                <w:bCs/>
                <w:sz w:val="24"/>
                <w:szCs w:val="24"/>
              </w:rPr>
            </w:pPr>
            <w:r w:rsidRPr="005D1795">
              <w:rPr>
                <w:rFonts w:ascii="Verdana" w:hAnsi="Verdana" w:cs="Verdana"/>
                <w:b/>
                <w:bCs/>
                <w:sz w:val="24"/>
                <w:szCs w:val="24"/>
              </w:rPr>
              <w:t>w</w:t>
            </w:r>
          </w:p>
        </w:tc>
        <w:tc>
          <w:tcPr>
            <w:tcW w:w="2098" w:type="dxa"/>
            <w:vAlign w:val="center"/>
          </w:tcPr>
          <w:p w:rsidR="00B81CD7" w:rsidRPr="005D1795" w:rsidRDefault="00B81CD7" w:rsidP="00C707A2">
            <w:pPr>
              <w:jc w:val="center"/>
              <w:rPr>
                <w:rFonts w:ascii="Verdana" w:hAnsi="Verdana" w:cs="Verdana"/>
                <w:b/>
                <w:bCs/>
                <w:sz w:val="24"/>
                <w:szCs w:val="24"/>
              </w:rPr>
            </w:pPr>
            <w:r w:rsidRPr="005D1795">
              <w:rPr>
                <w:rFonts w:ascii="Verdana" w:hAnsi="Verdana" w:cs="Verdana"/>
                <w:b/>
                <w:bCs/>
                <w:sz w:val="24"/>
                <w:szCs w:val="24"/>
              </w:rPr>
              <w:t>6</w:t>
            </w:r>
          </w:p>
        </w:tc>
      </w:tr>
      <w:tr w:rsidR="00B81CD7" w:rsidRPr="005D1795">
        <w:trPr>
          <w:trHeight w:val="397"/>
          <w:jc w:val="center"/>
        </w:trPr>
        <w:tc>
          <w:tcPr>
            <w:tcW w:w="2339" w:type="dxa"/>
            <w:shd w:val="clear" w:color="auto" w:fill="E6E6E6"/>
            <w:vAlign w:val="center"/>
          </w:tcPr>
          <w:p w:rsidR="00B81CD7" w:rsidRPr="005D1795" w:rsidRDefault="00B81CD7" w:rsidP="00C707A2">
            <w:pPr>
              <w:spacing w:line="240" w:lineRule="exact"/>
              <w:jc w:val="center"/>
              <w:rPr>
                <w:rFonts w:ascii="Verdana" w:hAnsi="Verdana" w:cs="Verdana"/>
                <w:b/>
                <w:bCs/>
                <w:color w:val="000000"/>
                <w:sz w:val="24"/>
                <w:szCs w:val="24"/>
              </w:rPr>
            </w:pPr>
            <w:r w:rsidRPr="005D1795">
              <w:rPr>
                <w:rFonts w:ascii="Verdana" w:hAnsi="Verdana" w:cs="Verdana"/>
                <w:b/>
                <w:bCs/>
                <w:color w:val="000000"/>
                <w:sz w:val="24"/>
                <w:szCs w:val="24"/>
              </w:rPr>
              <w:t>u</w:t>
            </w:r>
          </w:p>
        </w:tc>
        <w:tc>
          <w:tcPr>
            <w:tcW w:w="2036" w:type="dxa"/>
            <w:vAlign w:val="center"/>
          </w:tcPr>
          <w:p w:rsidR="00B81CD7" w:rsidRPr="005D1795" w:rsidRDefault="00B81CD7" w:rsidP="00C707A2">
            <w:pPr>
              <w:jc w:val="center"/>
              <w:rPr>
                <w:rFonts w:ascii="Verdana" w:hAnsi="Verdana" w:cs="Verdana"/>
                <w:b/>
                <w:bCs/>
                <w:sz w:val="24"/>
                <w:szCs w:val="24"/>
              </w:rPr>
            </w:pPr>
            <w:r w:rsidRPr="005D1795">
              <w:rPr>
                <w:rFonts w:ascii="Verdana" w:hAnsi="Verdana" w:cs="Verdana"/>
                <w:b/>
                <w:bCs/>
                <w:sz w:val="24"/>
                <w:szCs w:val="24"/>
              </w:rPr>
              <w:t>w</w:t>
            </w:r>
          </w:p>
        </w:tc>
        <w:tc>
          <w:tcPr>
            <w:tcW w:w="2098" w:type="dxa"/>
            <w:vAlign w:val="center"/>
          </w:tcPr>
          <w:p w:rsidR="00B81CD7" w:rsidRPr="005D1795" w:rsidRDefault="00B81CD7" w:rsidP="00C707A2">
            <w:pPr>
              <w:jc w:val="center"/>
              <w:rPr>
                <w:rFonts w:ascii="Verdana" w:hAnsi="Verdana" w:cs="Verdana"/>
                <w:b/>
                <w:bCs/>
                <w:sz w:val="24"/>
                <w:szCs w:val="24"/>
              </w:rPr>
            </w:pPr>
            <w:r w:rsidRPr="005D1795">
              <w:rPr>
                <w:rFonts w:ascii="Verdana" w:hAnsi="Verdana" w:cs="Verdana"/>
                <w:b/>
                <w:bCs/>
                <w:sz w:val="24"/>
                <w:szCs w:val="24"/>
              </w:rPr>
              <w:t>4</w:t>
            </w:r>
          </w:p>
        </w:tc>
      </w:tr>
      <w:tr w:rsidR="00B81CD7" w:rsidRPr="005D1795">
        <w:trPr>
          <w:trHeight w:val="397"/>
          <w:jc w:val="center"/>
        </w:trPr>
        <w:tc>
          <w:tcPr>
            <w:tcW w:w="2339" w:type="dxa"/>
            <w:shd w:val="clear" w:color="auto" w:fill="E6E6E6"/>
            <w:vAlign w:val="center"/>
          </w:tcPr>
          <w:p w:rsidR="00B81CD7" w:rsidRPr="005D1795" w:rsidRDefault="00B81CD7" w:rsidP="00C707A2">
            <w:pPr>
              <w:spacing w:line="240" w:lineRule="exact"/>
              <w:jc w:val="center"/>
              <w:rPr>
                <w:rFonts w:ascii="Verdana" w:hAnsi="Verdana" w:cs="Verdana"/>
                <w:b/>
                <w:bCs/>
                <w:color w:val="000000"/>
                <w:sz w:val="24"/>
                <w:szCs w:val="24"/>
              </w:rPr>
            </w:pPr>
            <w:r w:rsidRPr="005D1795">
              <w:rPr>
                <w:rFonts w:ascii="Verdana" w:hAnsi="Verdana" w:cs="Verdana"/>
                <w:b/>
                <w:bCs/>
                <w:color w:val="000000"/>
                <w:sz w:val="24"/>
                <w:szCs w:val="24"/>
              </w:rPr>
              <w:t>v</w:t>
            </w:r>
          </w:p>
        </w:tc>
        <w:tc>
          <w:tcPr>
            <w:tcW w:w="2036" w:type="dxa"/>
            <w:vAlign w:val="center"/>
          </w:tcPr>
          <w:p w:rsidR="00B81CD7" w:rsidRPr="005D1795" w:rsidRDefault="00B81CD7" w:rsidP="00C707A2">
            <w:pPr>
              <w:jc w:val="center"/>
              <w:rPr>
                <w:rFonts w:ascii="Verdana" w:hAnsi="Verdana" w:cs="Verdana"/>
                <w:b/>
                <w:bCs/>
                <w:sz w:val="24"/>
                <w:szCs w:val="24"/>
              </w:rPr>
            </w:pPr>
            <w:r w:rsidRPr="005D1795">
              <w:rPr>
                <w:rFonts w:ascii="Verdana" w:hAnsi="Verdana" w:cs="Verdana"/>
                <w:b/>
                <w:bCs/>
                <w:sz w:val="24"/>
                <w:szCs w:val="24"/>
              </w:rPr>
              <w:t>w</w:t>
            </w:r>
          </w:p>
        </w:tc>
        <w:tc>
          <w:tcPr>
            <w:tcW w:w="2098" w:type="dxa"/>
            <w:vAlign w:val="center"/>
          </w:tcPr>
          <w:p w:rsidR="00B81CD7" w:rsidRPr="005D1795" w:rsidRDefault="00B81CD7" w:rsidP="00C707A2">
            <w:pPr>
              <w:jc w:val="center"/>
              <w:rPr>
                <w:rFonts w:ascii="Verdana" w:hAnsi="Verdana" w:cs="Verdana"/>
                <w:b/>
                <w:bCs/>
                <w:sz w:val="24"/>
                <w:szCs w:val="24"/>
              </w:rPr>
            </w:pPr>
            <w:r w:rsidRPr="005D1795">
              <w:rPr>
                <w:rFonts w:ascii="Verdana" w:hAnsi="Verdana" w:cs="Verdana"/>
                <w:b/>
                <w:bCs/>
                <w:sz w:val="24"/>
                <w:szCs w:val="24"/>
              </w:rPr>
              <w:t>2</w:t>
            </w:r>
          </w:p>
        </w:tc>
      </w:tr>
      <w:tr w:rsidR="00B81CD7" w:rsidRPr="005D1795">
        <w:trPr>
          <w:trHeight w:val="397"/>
          <w:jc w:val="center"/>
        </w:trPr>
        <w:tc>
          <w:tcPr>
            <w:tcW w:w="2339" w:type="dxa"/>
            <w:shd w:val="clear" w:color="auto" w:fill="E6E6E6"/>
            <w:vAlign w:val="center"/>
          </w:tcPr>
          <w:p w:rsidR="00B81CD7" w:rsidRPr="005D1795" w:rsidRDefault="00B81CD7" w:rsidP="00C707A2">
            <w:pPr>
              <w:spacing w:line="240" w:lineRule="exact"/>
              <w:jc w:val="center"/>
              <w:rPr>
                <w:rFonts w:ascii="Verdana" w:hAnsi="Verdana" w:cs="Verdana"/>
                <w:b/>
                <w:bCs/>
                <w:color w:val="000000"/>
                <w:sz w:val="24"/>
                <w:szCs w:val="24"/>
              </w:rPr>
            </w:pPr>
            <w:r w:rsidRPr="005D1795">
              <w:rPr>
                <w:rFonts w:ascii="Verdana" w:hAnsi="Verdana" w:cs="Verdana"/>
                <w:b/>
                <w:bCs/>
                <w:color w:val="000000"/>
                <w:sz w:val="24"/>
                <w:szCs w:val="24"/>
              </w:rPr>
              <w:t>w</w:t>
            </w:r>
          </w:p>
        </w:tc>
        <w:tc>
          <w:tcPr>
            <w:tcW w:w="2036" w:type="dxa"/>
            <w:shd w:val="clear" w:color="auto" w:fill="E6E6E6"/>
            <w:vAlign w:val="center"/>
          </w:tcPr>
          <w:p w:rsidR="00B81CD7" w:rsidRPr="005D1795" w:rsidRDefault="00B81CD7" w:rsidP="00C707A2">
            <w:pPr>
              <w:jc w:val="center"/>
              <w:rPr>
                <w:rFonts w:ascii="Verdana" w:hAnsi="Verdana" w:cs="Verdana"/>
                <w:b/>
                <w:bCs/>
                <w:color w:val="000000"/>
                <w:sz w:val="24"/>
                <w:szCs w:val="24"/>
              </w:rPr>
            </w:pPr>
            <w:r w:rsidRPr="005D1795">
              <w:rPr>
                <w:rFonts w:ascii="Verdana" w:hAnsi="Verdana" w:cs="Verdana"/>
                <w:b/>
                <w:bCs/>
                <w:color w:val="000000"/>
                <w:sz w:val="24"/>
                <w:szCs w:val="24"/>
              </w:rPr>
              <w:t>w</w:t>
            </w:r>
          </w:p>
        </w:tc>
        <w:tc>
          <w:tcPr>
            <w:tcW w:w="2098" w:type="dxa"/>
            <w:shd w:val="clear" w:color="auto" w:fill="E6E6E6"/>
            <w:vAlign w:val="center"/>
          </w:tcPr>
          <w:p w:rsidR="00B81CD7" w:rsidRPr="005D1795" w:rsidRDefault="00B81CD7" w:rsidP="00C707A2">
            <w:pPr>
              <w:jc w:val="center"/>
              <w:rPr>
                <w:rFonts w:ascii="Verdana" w:hAnsi="Verdana" w:cs="Verdana"/>
                <w:b/>
                <w:bCs/>
                <w:color w:val="000000"/>
                <w:sz w:val="24"/>
                <w:szCs w:val="24"/>
              </w:rPr>
            </w:pPr>
            <w:r w:rsidRPr="005D1795">
              <w:rPr>
                <w:rFonts w:ascii="Verdana" w:hAnsi="Verdana" w:cs="Verdana"/>
                <w:b/>
                <w:bCs/>
                <w:color w:val="000000"/>
                <w:sz w:val="24"/>
                <w:szCs w:val="24"/>
              </w:rPr>
              <w:t>1</w:t>
            </w:r>
          </w:p>
        </w:tc>
      </w:tr>
      <w:tr w:rsidR="00B81CD7" w:rsidRPr="005D1795">
        <w:trPr>
          <w:trHeight w:val="397"/>
          <w:jc w:val="center"/>
        </w:trPr>
        <w:tc>
          <w:tcPr>
            <w:tcW w:w="2339" w:type="dxa"/>
            <w:shd w:val="clear" w:color="auto" w:fill="E6E6E6"/>
            <w:vAlign w:val="center"/>
          </w:tcPr>
          <w:p w:rsidR="00B81CD7" w:rsidRPr="005D1795" w:rsidRDefault="00B81CD7" w:rsidP="00C707A2">
            <w:pPr>
              <w:spacing w:line="240" w:lineRule="exact"/>
              <w:jc w:val="center"/>
              <w:rPr>
                <w:rFonts w:ascii="Verdana" w:hAnsi="Verdana" w:cs="Verdana"/>
                <w:b/>
                <w:bCs/>
                <w:color w:val="000000"/>
                <w:sz w:val="24"/>
                <w:szCs w:val="24"/>
              </w:rPr>
            </w:pPr>
            <w:r w:rsidRPr="005D1795">
              <w:rPr>
                <w:rFonts w:ascii="Verdana" w:hAnsi="Verdana" w:cs="Verdana"/>
                <w:b/>
                <w:bCs/>
                <w:color w:val="000000"/>
                <w:sz w:val="24"/>
                <w:szCs w:val="24"/>
              </w:rPr>
              <w:t>y</w:t>
            </w:r>
          </w:p>
        </w:tc>
        <w:tc>
          <w:tcPr>
            <w:tcW w:w="2036" w:type="dxa"/>
            <w:vAlign w:val="center"/>
          </w:tcPr>
          <w:p w:rsidR="00B81CD7" w:rsidRPr="005D1795" w:rsidRDefault="00B81CD7" w:rsidP="00C707A2">
            <w:pPr>
              <w:jc w:val="center"/>
              <w:rPr>
                <w:rFonts w:ascii="Verdana" w:hAnsi="Verdana" w:cs="Verdana"/>
                <w:b/>
                <w:bCs/>
                <w:sz w:val="24"/>
                <w:szCs w:val="24"/>
              </w:rPr>
            </w:pPr>
            <w:r w:rsidRPr="005D1795">
              <w:rPr>
                <w:rFonts w:ascii="Verdana" w:hAnsi="Verdana" w:cs="Verdana"/>
                <w:b/>
                <w:bCs/>
                <w:sz w:val="24"/>
                <w:szCs w:val="24"/>
              </w:rPr>
              <w:t>w</w:t>
            </w:r>
          </w:p>
        </w:tc>
        <w:tc>
          <w:tcPr>
            <w:tcW w:w="2098" w:type="dxa"/>
            <w:vAlign w:val="center"/>
          </w:tcPr>
          <w:p w:rsidR="00B81CD7" w:rsidRPr="005D1795" w:rsidRDefault="00B81CD7" w:rsidP="00C707A2">
            <w:pPr>
              <w:jc w:val="center"/>
              <w:rPr>
                <w:rFonts w:ascii="Verdana" w:hAnsi="Verdana" w:cs="Verdana"/>
                <w:b/>
                <w:bCs/>
                <w:sz w:val="24"/>
                <w:szCs w:val="24"/>
              </w:rPr>
            </w:pPr>
            <w:r w:rsidRPr="005D1795">
              <w:rPr>
                <w:rFonts w:ascii="Verdana" w:hAnsi="Verdana" w:cs="Verdana"/>
                <w:b/>
                <w:bCs/>
                <w:sz w:val="24"/>
                <w:szCs w:val="24"/>
              </w:rPr>
              <w:t>3</w:t>
            </w:r>
          </w:p>
        </w:tc>
      </w:tr>
      <w:tr w:rsidR="00B81CD7" w:rsidRPr="005D1795">
        <w:trPr>
          <w:trHeight w:val="397"/>
          <w:jc w:val="center"/>
        </w:trPr>
        <w:tc>
          <w:tcPr>
            <w:tcW w:w="2339" w:type="dxa"/>
            <w:shd w:val="clear" w:color="auto" w:fill="E6E6E6"/>
            <w:vAlign w:val="center"/>
          </w:tcPr>
          <w:p w:rsidR="00B81CD7" w:rsidRPr="005D1795" w:rsidRDefault="00B81CD7" w:rsidP="00C707A2">
            <w:pPr>
              <w:spacing w:line="240" w:lineRule="exact"/>
              <w:jc w:val="center"/>
              <w:rPr>
                <w:rFonts w:ascii="Verdana" w:hAnsi="Verdana" w:cs="Verdana"/>
                <w:b/>
                <w:bCs/>
                <w:color w:val="000000"/>
                <w:sz w:val="24"/>
                <w:szCs w:val="24"/>
              </w:rPr>
            </w:pPr>
            <w:r w:rsidRPr="005D1795">
              <w:rPr>
                <w:rFonts w:ascii="Verdana" w:hAnsi="Verdana" w:cs="Verdana"/>
                <w:b/>
                <w:bCs/>
                <w:color w:val="000000"/>
                <w:sz w:val="24"/>
                <w:szCs w:val="24"/>
              </w:rPr>
              <w:t>z</w:t>
            </w:r>
          </w:p>
        </w:tc>
        <w:tc>
          <w:tcPr>
            <w:tcW w:w="2036" w:type="dxa"/>
            <w:vAlign w:val="center"/>
          </w:tcPr>
          <w:p w:rsidR="00B81CD7" w:rsidRPr="005D1795" w:rsidRDefault="00B81CD7" w:rsidP="00C707A2">
            <w:pPr>
              <w:jc w:val="center"/>
              <w:rPr>
                <w:rFonts w:ascii="Verdana" w:hAnsi="Verdana" w:cs="Verdana"/>
                <w:b/>
                <w:bCs/>
                <w:sz w:val="24"/>
                <w:szCs w:val="24"/>
              </w:rPr>
            </w:pPr>
            <w:r w:rsidRPr="005D1795">
              <w:rPr>
                <w:rFonts w:ascii="Verdana" w:hAnsi="Verdana" w:cs="Verdana"/>
                <w:b/>
                <w:bCs/>
                <w:sz w:val="24"/>
                <w:szCs w:val="24"/>
              </w:rPr>
              <w:t>w</w:t>
            </w:r>
          </w:p>
        </w:tc>
        <w:tc>
          <w:tcPr>
            <w:tcW w:w="2098" w:type="dxa"/>
            <w:vAlign w:val="center"/>
          </w:tcPr>
          <w:p w:rsidR="00B81CD7" w:rsidRPr="005D1795" w:rsidRDefault="00B81CD7" w:rsidP="00C707A2">
            <w:pPr>
              <w:jc w:val="center"/>
              <w:rPr>
                <w:rFonts w:ascii="Verdana" w:hAnsi="Verdana" w:cs="Verdana"/>
                <w:b/>
                <w:bCs/>
                <w:sz w:val="24"/>
                <w:szCs w:val="24"/>
              </w:rPr>
            </w:pPr>
            <w:r w:rsidRPr="005D1795">
              <w:rPr>
                <w:rFonts w:ascii="Verdana" w:hAnsi="Verdana" w:cs="Verdana"/>
                <w:b/>
                <w:bCs/>
                <w:sz w:val="24"/>
                <w:szCs w:val="24"/>
              </w:rPr>
              <w:t>8</w:t>
            </w:r>
          </w:p>
        </w:tc>
      </w:tr>
    </w:tbl>
    <w:p w:rsidR="00B81CD7" w:rsidRPr="00162F9D" w:rsidRDefault="00B81CD7" w:rsidP="00B81CD7">
      <w:pPr>
        <w:autoSpaceDE w:val="0"/>
        <w:autoSpaceDN w:val="0"/>
        <w:adjustRightInd w:val="0"/>
        <w:ind w:left="31680" w:hangingChars="224" w:firstLine="31680"/>
        <w:jc w:val="left"/>
        <w:rPr>
          <w:rFonts w:ascii="Verdana" w:hAnsi="Verdana" w:cs="Verdana"/>
          <w:color w:val="000000"/>
          <w:kern w:val="0"/>
          <w:sz w:val="24"/>
          <w:szCs w:val="24"/>
        </w:rPr>
      </w:pPr>
      <w:r w:rsidRPr="00162F9D">
        <w:rPr>
          <w:rFonts w:ascii="Verdana" w:hAnsi="Verdana" w:cs="Verdana"/>
          <w:kern w:val="0"/>
          <w:sz w:val="24"/>
          <w:szCs w:val="24"/>
        </w:rPr>
        <w:t xml:space="preserve">Q2. Consider sending a 1500-bytes datagram into a link that has an MTU of 500 bytes.Suppose the original datagram is stamped with the identification </w:t>
      </w:r>
      <w:r>
        <w:rPr>
          <w:rFonts w:ascii="Verdana" w:hAnsi="Verdana" w:cs="Verdana"/>
          <w:kern w:val="0"/>
          <w:sz w:val="24"/>
          <w:szCs w:val="24"/>
        </w:rPr>
        <w:t>(ID)</w:t>
      </w:r>
      <w:r w:rsidRPr="00162F9D">
        <w:rPr>
          <w:rFonts w:ascii="Verdana" w:hAnsi="Verdana" w:cs="Verdana"/>
          <w:kern w:val="0"/>
          <w:sz w:val="24"/>
          <w:szCs w:val="24"/>
        </w:rPr>
        <w:t>number</w:t>
      </w:r>
      <w:r>
        <w:rPr>
          <w:rFonts w:ascii="Verdana" w:hAnsi="Verdana" w:cs="Verdana"/>
          <w:kern w:val="0"/>
          <w:sz w:val="24"/>
          <w:szCs w:val="24"/>
        </w:rPr>
        <w:t>X</w:t>
      </w:r>
      <w:r w:rsidRPr="00FD72E0">
        <w:rPr>
          <w:rFonts w:ascii="Verdana" w:hAnsi="Verdana" w:cs="Verdana"/>
          <w:kern w:val="0"/>
          <w:sz w:val="24"/>
          <w:szCs w:val="24"/>
        </w:rPr>
        <w:t xml:space="preserve">(Hint: </w:t>
      </w:r>
      <w:r>
        <w:rPr>
          <w:rFonts w:ascii="Verdana" w:hAnsi="Verdana" w:cs="Verdana"/>
          <w:kern w:val="0"/>
          <w:sz w:val="24"/>
          <w:szCs w:val="24"/>
        </w:rPr>
        <w:t>The IPv4 header is 20bytes long</w:t>
      </w:r>
      <w:r w:rsidRPr="00162F9D">
        <w:rPr>
          <w:rFonts w:ascii="Verdana" w:hAnsi="Verdana" w:cs="Verdana"/>
          <w:kern w:val="0"/>
          <w:sz w:val="24"/>
          <w:szCs w:val="24"/>
        </w:rPr>
        <w:t>)</w:t>
      </w:r>
      <w:r>
        <w:rPr>
          <w:rFonts w:ascii="Verdana" w:hAnsi="Verdana" w:cs="Verdana"/>
          <w:kern w:val="0"/>
          <w:sz w:val="24"/>
          <w:szCs w:val="24"/>
        </w:rPr>
        <w:t xml:space="preserve">. </w:t>
      </w:r>
      <w:r w:rsidRPr="00162F9D">
        <w:rPr>
          <w:rFonts w:ascii="Verdana" w:hAnsi="Verdana" w:cs="Verdana"/>
          <w:color w:val="000000"/>
          <w:kern w:val="0"/>
          <w:sz w:val="24"/>
          <w:szCs w:val="24"/>
        </w:rPr>
        <w:t>How many fragments are generated? What are the values of the fragmentation-related fields in the generated IP datagram(s)?</w:t>
      </w:r>
      <w:r>
        <w:rPr>
          <w:rFonts w:ascii="Verdana" w:hAnsi="Verdana" w:cs="Verdana"/>
          <w:b/>
          <w:bCs/>
          <w:sz w:val="24"/>
          <w:szCs w:val="24"/>
        </w:rPr>
        <w:t>(4</w:t>
      </w:r>
      <w:r>
        <w:rPr>
          <w:rFonts w:ascii="Verdana" w:hAnsi="Verdana" w:cs="Verdana"/>
          <w:b/>
          <w:bCs/>
          <w:kern w:val="0"/>
          <w:sz w:val="24"/>
          <w:szCs w:val="24"/>
        </w:rPr>
        <w:t>pts)</w:t>
      </w:r>
    </w:p>
    <w:p w:rsidR="00B81CD7" w:rsidRDefault="00B81CD7" w:rsidP="007E5D0D">
      <w:pPr>
        <w:autoSpaceDE w:val="0"/>
        <w:autoSpaceDN w:val="0"/>
        <w:adjustRightInd w:val="0"/>
        <w:ind w:left="31680" w:hangingChars="274" w:firstLine="31680"/>
        <w:jc w:val="left"/>
        <w:rPr>
          <w:rFonts w:ascii="Verdana" w:hAnsi="Verdana" w:cs="Verdana"/>
          <w:kern w:val="0"/>
          <w:sz w:val="24"/>
          <w:szCs w:val="24"/>
        </w:rPr>
      </w:pPr>
      <w:r>
        <w:rPr>
          <w:rFonts w:ascii="Verdana" w:hAnsi="Verdana" w:cs="宋体" w:hint="eastAsia"/>
          <w:kern w:val="0"/>
          <w:sz w:val="24"/>
          <w:szCs w:val="24"/>
        </w:rPr>
        <w:t>答：</w:t>
      </w:r>
      <w:r w:rsidRPr="008F349B">
        <w:rPr>
          <w:rFonts w:ascii="Verdana" w:hAnsi="Verdana" w:cs="Verdana"/>
          <w:kern w:val="0"/>
          <w:sz w:val="24"/>
          <w:szCs w:val="24"/>
        </w:rPr>
        <w:t>The maximum size of the data field in each fragment = 480 (because there are 20 bytes IPheader). Thus the number of required</w:t>
      </w:r>
    </w:p>
    <w:p w:rsidR="00B81CD7" w:rsidRPr="008F349B" w:rsidRDefault="00B81CD7" w:rsidP="007E5D0D">
      <w:pPr>
        <w:autoSpaceDE w:val="0"/>
        <w:autoSpaceDN w:val="0"/>
        <w:adjustRightInd w:val="0"/>
        <w:ind w:leftChars="228" w:left="31680" w:hangingChars="74" w:firstLine="31680"/>
        <w:jc w:val="left"/>
        <w:rPr>
          <w:rFonts w:ascii="Verdana" w:hAnsi="Verdana" w:cs="Verdana"/>
          <w:kern w:val="0"/>
          <w:sz w:val="24"/>
          <w:szCs w:val="24"/>
        </w:rPr>
      </w:pPr>
      <w:r w:rsidRPr="001B63DC">
        <w:rPr>
          <w:rFonts w:ascii="Verdana" w:hAnsi="Verdana" w:cs="Verdana"/>
          <w:b/>
          <w:bCs/>
          <w:kern w:val="0"/>
          <w:sz w:val="24"/>
          <w:szCs w:val="24"/>
        </w:rPr>
        <w:t>fragments =</w:t>
      </w:r>
      <w:r w:rsidRPr="001B63DC">
        <w:rPr>
          <w:rFonts w:ascii="Verdana" w:hAnsi="Verdana" w:cs="宋体" w:hint="eastAsia"/>
          <w:b/>
          <w:bCs/>
          <w:kern w:val="0"/>
          <w:sz w:val="24"/>
          <w:szCs w:val="24"/>
        </w:rPr>
        <w:t>（</w:t>
      </w:r>
      <w:r w:rsidRPr="001B63DC">
        <w:rPr>
          <w:rFonts w:ascii="Verdana" w:hAnsi="Verdana" w:cs="Verdana"/>
          <w:b/>
          <w:bCs/>
          <w:kern w:val="0"/>
          <w:sz w:val="24"/>
          <w:szCs w:val="24"/>
        </w:rPr>
        <w:t>1500-20</w:t>
      </w:r>
      <w:r w:rsidRPr="001B63DC">
        <w:rPr>
          <w:rFonts w:ascii="Verdana" w:hAnsi="Verdana" w:cs="宋体" w:hint="eastAsia"/>
          <w:b/>
          <w:bCs/>
          <w:kern w:val="0"/>
          <w:sz w:val="24"/>
          <w:szCs w:val="24"/>
        </w:rPr>
        <w:t>）</w:t>
      </w:r>
      <w:r w:rsidRPr="001B63DC">
        <w:rPr>
          <w:rFonts w:ascii="Verdana" w:hAnsi="Verdana" w:cs="Verdana"/>
          <w:b/>
          <w:bCs/>
          <w:kern w:val="0"/>
          <w:sz w:val="24"/>
          <w:szCs w:val="24"/>
        </w:rPr>
        <w:t>/480= 4</w:t>
      </w:r>
      <w:r w:rsidRPr="008F349B">
        <w:rPr>
          <w:rFonts w:ascii="Verdana" w:hAnsi="Verdana" w:cs="Verdana"/>
          <w:kern w:val="0"/>
          <w:sz w:val="24"/>
          <w:szCs w:val="24"/>
        </w:rPr>
        <w:t>.</w:t>
      </w:r>
    </w:p>
    <w:p w:rsidR="00B81CD7" w:rsidRDefault="00B81CD7" w:rsidP="007E5D0D">
      <w:pPr>
        <w:autoSpaceDE w:val="0"/>
        <w:autoSpaceDN w:val="0"/>
        <w:adjustRightInd w:val="0"/>
        <w:ind w:left="31680" w:hangingChars="200" w:firstLine="31680"/>
        <w:jc w:val="left"/>
        <w:rPr>
          <w:rFonts w:ascii="Verdana" w:hAnsi="Verdana" w:cs="Verdana"/>
          <w:kern w:val="0"/>
          <w:sz w:val="24"/>
          <w:szCs w:val="24"/>
        </w:rPr>
      </w:pPr>
      <w:r w:rsidRPr="008F349B">
        <w:rPr>
          <w:rFonts w:ascii="Verdana" w:hAnsi="Verdana" w:cs="Verdana"/>
          <w:kern w:val="0"/>
          <w:sz w:val="24"/>
          <w:szCs w:val="24"/>
        </w:rPr>
        <w:t xml:space="preserve">Each fragment will have an identical identification number. Each fragment except the last onewill be of size 500 bytes (including the IP header). The last datagram will be of size 60 bytes. The </w:t>
      </w:r>
      <w:r w:rsidRPr="001B63DC">
        <w:rPr>
          <w:rFonts w:ascii="Verdana" w:hAnsi="Verdana" w:cs="Verdana"/>
          <w:b/>
          <w:bCs/>
          <w:kern w:val="0"/>
          <w:sz w:val="24"/>
          <w:szCs w:val="24"/>
        </w:rPr>
        <w:t>offsets</w:t>
      </w:r>
      <w:r w:rsidRPr="008F349B">
        <w:rPr>
          <w:rFonts w:ascii="Verdana" w:hAnsi="Verdana" w:cs="Verdana"/>
          <w:kern w:val="0"/>
          <w:sz w:val="24"/>
          <w:szCs w:val="24"/>
        </w:rPr>
        <w:t xml:space="preserve"> of the 4 fragments will be </w:t>
      </w:r>
      <w:r w:rsidRPr="001B63DC">
        <w:rPr>
          <w:rFonts w:ascii="Verdana" w:hAnsi="Verdana" w:cs="Verdana"/>
          <w:b/>
          <w:bCs/>
          <w:kern w:val="0"/>
          <w:sz w:val="24"/>
          <w:szCs w:val="24"/>
        </w:rPr>
        <w:t>0, 60, 120, 180</w:t>
      </w:r>
      <w:r w:rsidRPr="008F349B">
        <w:rPr>
          <w:rFonts w:ascii="Verdana" w:hAnsi="Verdana" w:cs="Verdana"/>
          <w:kern w:val="0"/>
          <w:sz w:val="24"/>
          <w:szCs w:val="24"/>
        </w:rPr>
        <w:t xml:space="preserve">. </w:t>
      </w:r>
      <w:r>
        <w:rPr>
          <w:rFonts w:ascii="Verdana" w:hAnsi="Verdana" w:cs="Verdana"/>
          <w:kern w:val="0"/>
          <w:sz w:val="24"/>
          <w:szCs w:val="24"/>
        </w:rPr>
        <w:t>The</w:t>
      </w:r>
      <w:r w:rsidRPr="001B63DC">
        <w:rPr>
          <w:rFonts w:ascii="Verdana" w:hAnsi="Verdana" w:cs="Verdana"/>
          <w:b/>
          <w:bCs/>
          <w:kern w:val="0"/>
          <w:sz w:val="24"/>
          <w:szCs w:val="24"/>
        </w:rPr>
        <w:t>fragflag</w:t>
      </w:r>
      <w:r>
        <w:rPr>
          <w:rFonts w:ascii="Verdana" w:hAnsi="Verdana" w:cs="Verdana"/>
          <w:b/>
          <w:bCs/>
          <w:kern w:val="0"/>
          <w:sz w:val="24"/>
          <w:szCs w:val="24"/>
        </w:rPr>
        <w:t>s</w:t>
      </w:r>
      <w:r w:rsidRPr="008F349B">
        <w:rPr>
          <w:rFonts w:ascii="Verdana" w:hAnsi="Verdana" w:cs="Verdana"/>
          <w:kern w:val="0"/>
          <w:sz w:val="24"/>
          <w:szCs w:val="24"/>
        </w:rPr>
        <w:t xml:space="preserve"> of the 4 fragments will </w:t>
      </w:r>
      <w:r>
        <w:rPr>
          <w:rFonts w:ascii="Verdana" w:hAnsi="Verdana" w:cs="Verdana"/>
          <w:kern w:val="0"/>
          <w:sz w:val="24"/>
          <w:szCs w:val="24"/>
        </w:rPr>
        <w:t>be</w:t>
      </w:r>
      <w:r w:rsidRPr="001B63DC">
        <w:rPr>
          <w:rFonts w:ascii="Verdana" w:hAnsi="Verdana" w:cs="Verdana"/>
          <w:b/>
          <w:bCs/>
          <w:kern w:val="0"/>
          <w:sz w:val="24"/>
          <w:szCs w:val="24"/>
        </w:rPr>
        <w:t>1, 1,1, 0.</w:t>
      </w:r>
    </w:p>
    <w:p w:rsidR="00B81CD7" w:rsidRPr="00162F9D" w:rsidRDefault="00B81CD7" w:rsidP="008770AD">
      <w:pPr>
        <w:autoSpaceDE w:val="0"/>
        <w:autoSpaceDN w:val="0"/>
        <w:adjustRightInd w:val="0"/>
        <w:jc w:val="left"/>
        <w:rPr>
          <w:rFonts w:ascii="Verdana" w:hAnsi="Verdana" w:cs="Verdana"/>
          <w:kern w:val="0"/>
          <w:sz w:val="24"/>
          <w:szCs w:val="24"/>
        </w:rPr>
      </w:pPr>
    </w:p>
    <w:p w:rsidR="00B81CD7" w:rsidRDefault="00B81CD7" w:rsidP="008770AD">
      <w:pPr>
        <w:rPr>
          <w:rFonts w:ascii="Verdana" w:hAnsi="Verdana" w:cs="Verdana"/>
          <w:sz w:val="24"/>
          <w:szCs w:val="24"/>
        </w:rPr>
      </w:pPr>
    </w:p>
    <w:p w:rsidR="00B81CD7" w:rsidRPr="00162F9D" w:rsidRDefault="00B81CD7" w:rsidP="008770AD">
      <w:pPr>
        <w:rPr>
          <w:rFonts w:ascii="Verdana" w:hAnsi="Verdana" w:cs="Verdana"/>
          <w:sz w:val="24"/>
          <w:szCs w:val="24"/>
        </w:rPr>
      </w:pPr>
    </w:p>
    <w:p w:rsidR="00B81CD7" w:rsidRPr="0046545A" w:rsidRDefault="00B81CD7" w:rsidP="008770AD">
      <w:pPr>
        <w:rPr>
          <w:rFonts w:ascii="Verdana" w:hAnsi="Verdana" w:cs="Verdana"/>
          <w:b/>
          <w:bCs/>
          <w:kern w:val="0"/>
          <w:sz w:val="24"/>
          <w:szCs w:val="24"/>
        </w:rPr>
      </w:pPr>
      <w:r>
        <w:rPr>
          <w:rFonts w:ascii="Verdana" w:hAnsi="Verdana" w:cs="Verdana"/>
          <w:kern w:val="0"/>
          <w:sz w:val="24"/>
          <w:szCs w:val="24"/>
        </w:rPr>
        <w:t>3</w:t>
      </w:r>
      <w:r w:rsidRPr="000F56B6">
        <w:rPr>
          <w:rFonts w:ascii="Verdana" w:hAnsi="Verdana" w:cs="Verdana"/>
          <w:kern w:val="0"/>
          <w:sz w:val="24"/>
          <w:szCs w:val="24"/>
        </w:rPr>
        <w:t>.The following transcript is a mail transfer session between hosts A and B using TCP/IP. According to the session, answer the questions.</w:t>
      </w:r>
      <w:r w:rsidRPr="000569BB">
        <w:rPr>
          <w:rFonts w:ascii="Verdana" w:hAnsi="Verdana" w:cs="Verdana"/>
          <w:b/>
          <w:bCs/>
          <w:kern w:val="0"/>
          <w:sz w:val="24"/>
          <w:szCs w:val="24"/>
        </w:rPr>
        <w:t xml:space="preserve"> (</w:t>
      </w:r>
      <w:r>
        <w:rPr>
          <w:rFonts w:ascii="Verdana" w:hAnsi="Verdana" w:cs="Verdana"/>
          <w:b/>
          <w:bCs/>
          <w:kern w:val="0"/>
          <w:sz w:val="24"/>
          <w:szCs w:val="24"/>
        </w:rPr>
        <w:t>10</w:t>
      </w:r>
      <w:r w:rsidRPr="000569BB">
        <w:rPr>
          <w:rFonts w:ascii="Verdana" w:hAnsi="Verdana" w:cs="Verdana"/>
          <w:b/>
          <w:bCs/>
          <w:kern w:val="0"/>
          <w:sz w:val="24"/>
          <w:szCs w:val="24"/>
        </w:rPr>
        <w:t>pts)</w:t>
      </w:r>
    </w:p>
    <w:p w:rsidR="00B81CD7" w:rsidRPr="009D5348" w:rsidRDefault="00B81CD7" w:rsidP="008770AD">
      <w:pPr>
        <w:spacing w:line="360" w:lineRule="auto"/>
        <w:rPr>
          <w:rFonts w:ascii="Verdana" w:hAnsi="Verdana" w:cs="Verdana"/>
          <w:kern w:val="0"/>
          <w:sz w:val="24"/>
          <w:szCs w:val="24"/>
        </w:rPr>
      </w:pPr>
      <w:r>
        <w:rPr>
          <w:rFonts w:ascii="Verdana" w:hAnsi="Verdana" w:cs="Verdana"/>
          <w:kern w:val="0"/>
          <w:sz w:val="24"/>
          <w:szCs w:val="24"/>
        </w:rPr>
        <w:t>Q</w:t>
      </w:r>
      <w:r w:rsidRPr="000F56B6">
        <w:rPr>
          <w:rFonts w:ascii="Verdana" w:hAnsi="Verdana" w:cs="Verdana"/>
          <w:kern w:val="0"/>
          <w:sz w:val="24"/>
          <w:szCs w:val="24"/>
        </w:rPr>
        <w:t xml:space="preserve">1. </w:t>
      </w:r>
      <w:r>
        <w:rPr>
          <w:rFonts w:ascii="Verdana" w:hAnsi="Verdana" w:cs="宋体" w:hint="eastAsia"/>
          <w:kern w:val="0"/>
          <w:sz w:val="24"/>
          <w:szCs w:val="24"/>
        </w:rPr>
        <w:t>答：</w:t>
      </w:r>
      <w:r w:rsidRPr="008E2375">
        <w:rPr>
          <w:rFonts w:ascii="Verdana" w:hAnsi="Verdana" w:cs="Verdana"/>
          <w:b/>
          <w:bCs/>
          <w:kern w:val="0"/>
          <w:sz w:val="24"/>
          <w:szCs w:val="24"/>
        </w:rPr>
        <w:t>tjut.edu.cn</w:t>
      </w:r>
      <w:r>
        <w:rPr>
          <w:rFonts w:ascii="Verdana" w:hAnsi="Verdana" w:cs="Verdana"/>
          <w:b/>
          <w:bCs/>
          <w:sz w:val="24"/>
          <w:szCs w:val="24"/>
        </w:rPr>
        <w:t>(1</w:t>
      </w:r>
      <w:r>
        <w:rPr>
          <w:rFonts w:ascii="Verdana" w:hAnsi="Verdana" w:cs="Verdana"/>
          <w:b/>
          <w:bCs/>
          <w:kern w:val="0"/>
          <w:sz w:val="24"/>
          <w:szCs w:val="24"/>
        </w:rPr>
        <w:t>pts)</w:t>
      </w:r>
    </w:p>
    <w:p w:rsidR="00B81CD7" w:rsidRPr="00FF51E1" w:rsidRDefault="00B81CD7" w:rsidP="008770AD">
      <w:pPr>
        <w:spacing w:line="360" w:lineRule="auto"/>
        <w:rPr>
          <w:rFonts w:ascii="Verdana" w:hAnsi="Verdana" w:cs="Verdana"/>
          <w:kern w:val="0"/>
          <w:sz w:val="24"/>
          <w:szCs w:val="24"/>
        </w:rPr>
      </w:pPr>
      <w:r>
        <w:rPr>
          <w:rFonts w:ascii="Verdana" w:hAnsi="Verdana" w:cs="Verdana"/>
          <w:kern w:val="0"/>
          <w:sz w:val="24"/>
          <w:szCs w:val="24"/>
        </w:rPr>
        <w:t>Q</w:t>
      </w:r>
      <w:r w:rsidRPr="000F56B6">
        <w:rPr>
          <w:rFonts w:ascii="Verdana" w:hAnsi="Verdana" w:cs="Verdana"/>
          <w:kern w:val="0"/>
          <w:sz w:val="24"/>
          <w:szCs w:val="24"/>
        </w:rPr>
        <w:t xml:space="preserve">2. </w:t>
      </w:r>
      <w:r>
        <w:rPr>
          <w:rFonts w:ascii="Verdana" w:hAnsi="Verdana" w:cs="宋体" w:hint="eastAsia"/>
          <w:kern w:val="0"/>
          <w:sz w:val="24"/>
          <w:szCs w:val="24"/>
        </w:rPr>
        <w:t>答：</w:t>
      </w:r>
      <w:r w:rsidRPr="008E2375">
        <w:rPr>
          <w:rFonts w:ascii="Verdana" w:hAnsi="Verdana" w:cs="Verdana"/>
          <w:b/>
          <w:bCs/>
          <w:kern w:val="0"/>
          <w:sz w:val="24"/>
          <w:szCs w:val="24"/>
        </w:rPr>
        <w:t>sunny</w:t>
      </w:r>
      <w:r>
        <w:rPr>
          <w:rFonts w:ascii="Verdana" w:hAnsi="Verdana" w:cs="Verdana"/>
          <w:b/>
          <w:bCs/>
          <w:sz w:val="24"/>
          <w:szCs w:val="24"/>
        </w:rPr>
        <w:t>(1</w:t>
      </w:r>
      <w:r>
        <w:rPr>
          <w:rFonts w:ascii="Verdana" w:hAnsi="Verdana" w:cs="Verdana"/>
          <w:b/>
          <w:bCs/>
          <w:kern w:val="0"/>
          <w:sz w:val="24"/>
          <w:szCs w:val="24"/>
        </w:rPr>
        <w:t>pts)</w:t>
      </w:r>
    </w:p>
    <w:p w:rsidR="00B81CD7" w:rsidRPr="0046545A" w:rsidRDefault="00B81CD7" w:rsidP="008770AD">
      <w:pPr>
        <w:spacing w:line="360" w:lineRule="auto"/>
        <w:rPr>
          <w:rFonts w:ascii="Verdana" w:hAnsi="Verdana" w:cs="Verdana"/>
          <w:kern w:val="0"/>
          <w:sz w:val="24"/>
          <w:szCs w:val="24"/>
        </w:rPr>
      </w:pPr>
      <w:r>
        <w:rPr>
          <w:rFonts w:ascii="Verdana" w:hAnsi="Verdana" w:cs="Verdana"/>
          <w:kern w:val="0"/>
          <w:sz w:val="24"/>
          <w:szCs w:val="24"/>
        </w:rPr>
        <w:t>Q</w:t>
      </w:r>
      <w:r w:rsidRPr="000F56B6">
        <w:rPr>
          <w:rFonts w:ascii="Verdana" w:hAnsi="Verdana" w:cs="Verdana"/>
          <w:kern w:val="0"/>
          <w:sz w:val="24"/>
          <w:szCs w:val="24"/>
        </w:rPr>
        <w:t xml:space="preserve">3. </w:t>
      </w:r>
      <w:r>
        <w:rPr>
          <w:rFonts w:ascii="Verdana" w:hAnsi="Verdana" w:cs="宋体" w:hint="eastAsia"/>
          <w:kern w:val="0"/>
          <w:sz w:val="24"/>
          <w:szCs w:val="24"/>
        </w:rPr>
        <w:t>答：</w:t>
      </w:r>
      <w:r w:rsidRPr="008E2375">
        <w:rPr>
          <w:rFonts w:ascii="Verdana" w:hAnsi="Verdana" w:cs="Verdana"/>
          <w:b/>
          <w:bCs/>
          <w:kern w:val="0"/>
          <w:sz w:val="24"/>
          <w:szCs w:val="24"/>
        </w:rPr>
        <w:t>nankai.edu.cn</w:t>
      </w:r>
      <w:r>
        <w:rPr>
          <w:rFonts w:ascii="Verdana" w:hAnsi="Verdana" w:cs="Verdana"/>
          <w:b/>
          <w:bCs/>
          <w:sz w:val="24"/>
          <w:szCs w:val="24"/>
        </w:rPr>
        <w:t>(1</w:t>
      </w:r>
      <w:r>
        <w:rPr>
          <w:rFonts w:ascii="Verdana" w:hAnsi="Verdana" w:cs="Verdana"/>
          <w:b/>
          <w:bCs/>
          <w:kern w:val="0"/>
          <w:sz w:val="24"/>
          <w:szCs w:val="24"/>
        </w:rPr>
        <w:t>pts)</w:t>
      </w:r>
    </w:p>
    <w:p w:rsidR="00B81CD7" w:rsidRPr="000F56B6" w:rsidRDefault="00B81CD7" w:rsidP="008770AD">
      <w:pPr>
        <w:spacing w:line="360" w:lineRule="auto"/>
        <w:rPr>
          <w:rFonts w:ascii="Verdana" w:hAnsi="Verdana" w:cs="Verdana"/>
          <w:color w:val="FFFFFF"/>
          <w:kern w:val="0"/>
          <w:sz w:val="24"/>
          <w:szCs w:val="24"/>
        </w:rPr>
      </w:pPr>
      <w:r>
        <w:rPr>
          <w:rFonts w:ascii="Verdana" w:hAnsi="Verdana" w:cs="Verdana"/>
          <w:kern w:val="0"/>
          <w:sz w:val="24"/>
          <w:szCs w:val="24"/>
        </w:rPr>
        <w:t>Q</w:t>
      </w:r>
      <w:r w:rsidRPr="000F56B6">
        <w:rPr>
          <w:rFonts w:ascii="Verdana" w:hAnsi="Verdana" w:cs="Verdana"/>
          <w:kern w:val="0"/>
          <w:sz w:val="24"/>
          <w:szCs w:val="24"/>
        </w:rPr>
        <w:t xml:space="preserve">4. </w:t>
      </w:r>
      <w:r>
        <w:rPr>
          <w:rFonts w:ascii="Verdana" w:hAnsi="Verdana" w:cs="宋体" w:hint="eastAsia"/>
          <w:kern w:val="0"/>
          <w:sz w:val="24"/>
          <w:szCs w:val="24"/>
        </w:rPr>
        <w:t>答：</w:t>
      </w:r>
      <w:r w:rsidRPr="008E2375">
        <w:rPr>
          <w:rFonts w:ascii="Verdana" w:hAnsi="Verdana" w:cs="Verdana"/>
          <w:b/>
          <w:bCs/>
          <w:kern w:val="0"/>
          <w:sz w:val="24"/>
          <w:szCs w:val="24"/>
        </w:rPr>
        <w:t>3</w:t>
      </w:r>
      <w:r>
        <w:rPr>
          <w:rFonts w:ascii="Verdana" w:hAnsi="Verdana" w:cs="Verdana"/>
          <w:b/>
          <w:bCs/>
          <w:sz w:val="24"/>
          <w:szCs w:val="24"/>
        </w:rPr>
        <w:t>(1</w:t>
      </w:r>
      <w:r>
        <w:rPr>
          <w:rFonts w:ascii="Verdana" w:hAnsi="Verdana" w:cs="Verdana"/>
          <w:b/>
          <w:bCs/>
          <w:kern w:val="0"/>
          <w:sz w:val="24"/>
          <w:szCs w:val="24"/>
        </w:rPr>
        <w:t>pts)</w:t>
      </w:r>
    </w:p>
    <w:p w:rsidR="00B81CD7" w:rsidRDefault="00B81CD7" w:rsidP="008770AD">
      <w:pPr>
        <w:spacing w:line="360" w:lineRule="auto"/>
        <w:rPr>
          <w:rFonts w:ascii="Verdana" w:hAnsi="Verdana" w:cs="Verdana"/>
          <w:b/>
          <w:bCs/>
          <w:kern w:val="0"/>
          <w:sz w:val="24"/>
          <w:szCs w:val="24"/>
        </w:rPr>
      </w:pPr>
      <w:r>
        <w:rPr>
          <w:rFonts w:ascii="Verdana" w:hAnsi="Verdana" w:cs="Verdana"/>
          <w:kern w:val="0"/>
          <w:sz w:val="24"/>
          <w:szCs w:val="24"/>
        </w:rPr>
        <w:t>Q5.</w:t>
      </w:r>
      <w:r>
        <w:rPr>
          <w:rFonts w:ascii="Verdana" w:hAnsi="Verdana" w:cs="宋体" w:hint="eastAsia"/>
          <w:kern w:val="0"/>
          <w:sz w:val="24"/>
          <w:szCs w:val="24"/>
        </w:rPr>
        <w:t>答：</w:t>
      </w:r>
      <w:r>
        <w:rPr>
          <w:rFonts w:ascii="Verdana" w:hAnsi="Verdana" w:cs="Verdana"/>
          <w:b/>
          <w:bCs/>
          <w:kern w:val="0"/>
          <w:sz w:val="24"/>
          <w:szCs w:val="24"/>
        </w:rPr>
        <w:t>tom</w:t>
      </w:r>
      <w:r>
        <w:rPr>
          <w:rFonts w:ascii="Verdana" w:hAnsi="Verdana" w:cs="Verdana"/>
          <w:b/>
          <w:bCs/>
          <w:sz w:val="24"/>
          <w:szCs w:val="24"/>
        </w:rPr>
        <w:t>(1</w:t>
      </w:r>
      <w:r>
        <w:rPr>
          <w:rFonts w:ascii="Verdana" w:hAnsi="Verdana" w:cs="Verdana"/>
          <w:b/>
          <w:bCs/>
          <w:kern w:val="0"/>
          <w:sz w:val="24"/>
          <w:szCs w:val="24"/>
        </w:rPr>
        <w:t>pts)</w:t>
      </w:r>
    </w:p>
    <w:p w:rsidR="00B81CD7" w:rsidRPr="007E7819" w:rsidRDefault="00B81CD7" w:rsidP="008770AD">
      <w:pPr>
        <w:spacing w:line="360" w:lineRule="auto"/>
        <w:rPr>
          <w:rFonts w:ascii="Verdana" w:hAnsi="Verdana" w:cs="Verdana"/>
          <w:kern w:val="0"/>
          <w:sz w:val="24"/>
          <w:szCs w:val="24"/>
        </w:rPr>
      </w:pPr>
      <w:r>
        <w:rPr>
          <w:rFonts w:ascii="Verdana" w:hAnsi="Verdana" w:cs="Verdana"/>
          <w:kern w:val="0"/>
          <w:sz w:val="24"/>
          <w:szCs w:val="24"/>
        </w:rPr>
        <w:t>Q6.</w:t>
      </w:r>
      <w:r>
        <w:rPr>
          <w:rFonts w:ascii="Verdana" w:hAnsi="Verdana" w:cs="宋体" w:hint="eastAsia"/>
          <w:kern w:val="0"/>
          <w:sz w:val="24"/>
          <w:szCs w:val="24"/>
        </w:rPr>
        <w:t>答：</w:t>
      </w:r>
      <w:r w:rsidRPr="00933EF2">
        <w:rPr>
          <w:rFonts w:ascii="Verdana" w:hAnsi="Verdana" w:cs="Verdana"/>
          <w:b/>
          <w:bCs/>
          <w:kern w:val="0"/>
          <w:sz w:val="24"/>
          <w:szCs w:val="24"/>
        </w:rPr>
        <w:t>The E-mail text if from “DATA” to “.”.</w:t>
      </w:r>
      <w:r>
        <w:rPr>
          <w:rFonts w:ascii="Verdana" w:hAnsi="Verdana" w:cs="Verdana"/>
          <w:b/>
          <w:bCs/>
          <w:sz w:val="24"/>
          <w:szCs w:val="24"/>
        </w:rPr>
        <w:t>(1</w:t>
      </w:r>
      <w:r>
        <w:rPr>
          <w:rFonts w:ascii="Verdana" w:hAnsi="Verdana" w:cs="Verdana"/>
          <w:b/>
          <w:bCs/>
          <w:kern w:val="0"/>
          <w:sz w:val="24"/>
          <w:szCs w:val="24"/>
        </w:rPr>
        <w:t>pts)</w:t>
      </w:r>
    </w:p>
    <w:p w:rsidR="00B81CD7" w:rsidRPr="007E7819" w:rsidRDefault="00B81CD7" w:rsidP="008770AD">
      <w:pPr>
        <w:spacing w:line="360" w:lineRule="auto"/>
        <w:rPr>
          <w:rFonts w:ascii="Verdana" w:hAnsi="Verdana" w:cs="Verdana"/>
          <w:kern w:val="0"/>
          <w:sz w:val="24"/>
          <w:szCs w:val="24"/>
        </w:rPr>
      </w:pPr>
      <w:r>
        <w:rPr>
          <w:rFonts w:ascii="Verdana" w:hAnsi="Verdana" w:cs="Verdana"/>
          <w:kern w:val="0"/>
          <w:sz w:val="24"/>
          <w:szCs w:val="24"/>
        </w:rPr>
        <w:t>Q7.</w:t>
      </w:r>
      <w:r>
        <w:rPr>
          <w:rFonts w:ascii="Verdana" w:hAnsi="Verdana" w:cs="宋体" w:hint="eastAsia"/>
          <w:kern w:val="0"/>
          <w:sz w:val="24"/>
          <w:szCs w:val="24"/>
        </w:rPr>
        <w:t>答：</w:t>
      </w:r>
      <w:r w:rsidRPr="008E2375">
        <w:rPr>
          <w:rFonts w:ascii="Verdana" w:hAnsi="Verdana" w:cs="Verdana"/>
          <w:b/>
          <w:bCs/>
          <w:kern w:val="0"/>
          <w:sz w:val="24"/>
          <w:szCs w:val="24"/>
        </w:rPr>
        <w:t>Simple Mail Transfer Protocol</w:t>
      </w:r>
      <w:r w:rsidRPr="008E2375">
        <w:rPr>
          <w:rFonts w:cs="宋体" w:hint="eastAsia"/>
          <w:b/>
          <w:bCs/>
          <w:kern w:val="0"/>
          <w:sz w:val="24"/>
          <w:szCs w:val="24"/>
        </w:rPr>
        <w:t>（</w:t>
      </w:r>
      <w:r w:rsidRPr="006472DF">
        <w:rPr>
          <w:rFonts w:ascii="Verdana" w:hAnsi="Verdana" w:cs="Verdana"/>
          <w:b/>
          <w:bCs/>
          <w:kern w:val="0"/>
          <w:sz w:val="24"/>
          <w:szCs w:val="24"/>
        </w:rPr>
        <w:t>SMTP</w:t>
      </w:r>
      <w:r w:rsidRPr="008E2375">
        <w:rPr>
          <w:rFonts w:cs="宋体" w:hint="eastAsia"/>
          <w:b/>
          <w:bCs/>
          <w:kern w:val="0"/>
          <w:sz w:val="24"/>
          <w:szCs w:val="24"/>
        </w:rPr>
        <w:t>）</w:t>
      </w:r>
      <w:r>
        <w:rPr>
          <w:rFonts w:ascii="Verdana" w:hAnsi="Verdana" w:cs="Verdana"/>
          <w:b/>
          <w:bCs/>
          <w:sz w:val="24"/>
          <w:szCs w:val="24"/>
        </w:rPr>
        <w:t>(1</w:t>
      </w:r>
      <w:r>
        <w:rPr>
          <w:rFonts w:ascii="Verdana" w:hAnsi="Verdana" w:cs="Verdana"/>
          <w:b/>
          <w:bCs/>
          <w:kern w:val="0"/>
          <w:sz w:val="24"/>
          <w:szCs w:val="24"/>
        </w:rPr>
        <w:t>pts)</w:t>
      </w:r>
    </w:p>
    <w:p w:rsidR="00B81CD7" w:rsidRDefault="00B81CD7" w:rsidP="008770AD">
      <w:pPr>
        <w:spacing w:line="360" w:lineRule="auto"/>
        <w:rPr>
          <w:rFonts w:ascii="Verdana" w:hAnsi="Verdana" w:cs="Verdana"/>
          <w:kern w:val="0"/>
          <w:sz w:val="24"/>
          <w:szCs w:val="24"/>
        </w:rPr>
      </w:pPr>
      <w:r>
        <w:rPr>
          <w:rFonts w:ascii="Verdana" w:hAnsi="Verdana" w:cs="Verdana"/>
          <w:kern w:val="0"/>
          <w:sz w:val="24"/>
          <w:szCs w:val="24"/>
        </w:rPr>
        <w:t xml:space="preserve">Q8. </w:t>
      </w:r>
      <w:r>
        <w:rPr>
          <w:rFonts w:ascii="Verdana" w:hAnsi="Verdana" w:cs="宋体" w:hint="eastAsia"/>
          <w:kern w:val="0"/>
          <w:sz w:val="24"/>
          <w:szCs w:val="24"/>
        </w:rPr>
        <w:t>答：</w:t>
      </w:r>
      <w:r w:rsidRPr="005A1B89">
        <w:rPr>
          <w:rFonts w:ascii="Verdana" w:hAnsi="Verdana" w:cs="Verdana"/>
          <w:b/>
          <w:bCs/>
          <w:kern w:val="0"/>
          <w:sz w:val="24"/>
          <w:szCs w:val="24"/>
        </w:rPr>
        <w:t>POP3</w:t>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kern w:val="0"/>
          <w:sz w:val="24"/>
          <w:szCs w:val="24"/>
        </w:rPr>
        <w:tab/>
      </w:r>
      <w:r>
        <w:rPr>
          <w:rFonts w:ascii="Verdana" w:hAnsi="Verdana" w:cs="Verdana"/>
          <w:b/>
          <w:bCs/>
          <w:sz w:val="24"/>
          <w:szCs w:val="24"/>
        </w:rPr>
        <w:t>(1</w:t>
      </w:r>
      <w:r>
        <w:rPr>
          <w:rFonts w:ascii="Verdana" w:hAnsi="Verdana" w:cs="Verdana"/>
          <w:b/>
          <w:bCs/>
          <w:kern w:val="0"/>
          <w:sz w:val="24"/>
          <w:szCs w:val="24"/>
        </w:rPr>
        <w:t>pts)</w:t>
      </w:r>
    </w:p>
    <w:p w:rsidR="00B81CD7" w:rsidRPr="009421BD" w:rsidRDefault="00B81CD7" w:rsidP="008770AD">
      <w:pPr>
        <w:spacing w:line="360" w:lineRule="auto"/>
        <w:rPr>
          <w:rFonts w:cs="Times New Roman"/>
          <w:kern w:val="0"/>
          <w:sz w:val="24"/>
          <w:szCs w:val="24"/>
        </w:rPr>
      </w:pPr>
      <w:r>
        <w:rPr>
          <w:rFonts w:ascii="Verdana" w:hAnsi="Verdana" w:cs="Verdana"/>
          <w:kern w:val="0"/>
          <w:sz w:val="24"/>
          <w:szCs w:val="24"/>
        </w:rPr>
        <w:t>Q9</w:t>
      </w:r>
      <w:r w:rsidRPr="000F56B6">
        <w:rPr>
          <w:rFonts w:ascii="Verdana" w:hAnsi="Verdana" w:cs="Verdana"/>
          <w:kern w:val="0"/>
          <w:sz w:val="24"/>
          <w:szCs w:val="24"/>
        </w:rPr>
        <w:t xml:space="preserve">. </w:t>
      </w:r>
      <w:r>
        <w:rPr>
          <w:rFonts w:ascii="Verdana" w:hAnsi="Verdana" w:cs="宋体" w:hint="eastAsia"/>
          <w:kern w:val="0"/>
          <w:sz w:val="24"/>
          <w:szCs w:val="24"/>
        </w:rPr>
        <w:t>答：</w:t>
      </w:r>
      <w:r w:rsidRPr="008E2375">
        <w:rPr>
          <w:rFonts w:ascii="Verdana" w:hAnsi="Verdana" w:cs="Verdana"/>
          <w:b/>
          <w:bCs/>
          <w:kern w:val="0"/>
          <w:sz w:val="24"/>
          <w:szCs w:val="24"/>
        </w:rPr>
        <w:t>25</w:t>
      </w:r>
      <w:r>
        <w:rPr>
          <w:rFonts w:ascii="Verdana" w:hAnsi="Verdana" w:cs="Verdana"/>
          <w:b/>
          <w:bCs/>
          <w:sz w:val="24"/>
          <w:szCs w:val="24"/>
        </w:rPr>
        <w:t>(1</w:t>
      </w:r>
      <w:r>
        <w:rPr>
          <w:rFonts w:ascii="Verdana" w:hAnsi="Verdana" w:cs="Verdana"/>
          <w:b/>
          <w:bCs/>
          <w:kern w:val="0"/>
          <w:sz w:val="24"/>
          <w:szCs w:val="24"/>
        </w:rPr>
        <w:t>pts)</w:t>
      </w:r>
    </w:p>
    <w:p w:rsidR="00B81CD7" w:rsidRPr="009421BD" w:rsidRDefault="00B81CD7" w:rsidP="008770AD">
      <w:pPr>
        <w:spacing w:line="360" w:lineRule="auto"/>
        <w:rPr>
          <w:rFonts w:ascii="Verdana" w:hAnsi="Verdana" w:cs="Verdana"/>
          <w:kern w:val="0"/>
          <w:sz w:val="24"/>
          <w:szCs w:val="24"/>
        </w:rPr>
      </w:pPr>
      <w:r>
        <w:rPr>
          <w:rFonts w:ascii="Verdana" w:hAnsi="Verdana" w:cs="Verdana"/>
          <w:kern w:val="0"/>
          <w:sz w:val="24"/>
          <w:szCs w:val="24"/>
        </w:rPr>
        <w:t>Q10</w:t>
      </w:r>
      <w:r w:rsidRPr="000F56B6">
        <w:rPr>
          <w:rFonts w:ascii="Verdana" w:hAnsi="Verdana" w:cs="Verdana"/>
          <w:kern w:val="0"/>
          <w:sz w:val="24"/>
          <w:szCs w:val="24"/>
        </w:rPr>
        <w:t xml:space="preserve">. </w:t>
      </w:r>
      <w:r>
        <w:rPr>
          <w:rFonts w:ascii="Verdana" w:hAnsi="Verdana" w:cs="宋体" w:hint="eastAsia"/>
          <w:kern w:val="0"/>
          <w:sz w:val="24"/>
          <w:szCs w:val="24"/>
        </w:rPr>
        <w:t>答：</w:t>
      </w:r>
      <w:r w:rsidRPr="008E2375">
        <w:rPr>
          <w:rFonts w:ascii="Verdana" w:hAnsi="Verdana" w:cs="Verdana"/>
          <w:b/>
          <w:bCs/>
          <w:kern w:val="0"/>
          <w:sz w:val="24"/>
          <w:szCs w:val="24"/>
        </w:rPr>
        <w:t>TCP</w:t>
      </w:r>
      <w:r>
        <w:rPr>
          <w:rFonts w:ascii="Verdana" w:hAnsi="Verdana" w:cs="Verdana"/>
          <w:b/>
          <w:bCs/>
          <w:sz w:val="24"/>
          <w:szCs w:val="24"/>
        </w:rPr>
        <w:t>(1</w:t>
      </w:r>
      <w:r>
        <w:rPr>
          <w:rFonts w:ascii="Verdana" w:hAnsi="Verdana" w:cs="Verdana"/>
          <w:b/>
          <w:bCs/>
          <w:kern w:val="0"/>
          <w:sz w:val="24"/>
          <w:szCs w:val="24"/>
        </w:rPr>
        <w:t>pts)</w:t>
      </w:r>
    </w:p>
    <w:p w:rsidR="00B81CD7" w:rsidRPr="007E7819" w:rsidRDefault="00B81CD7" w:rsidP="008770AD">
      <w:pPr>
        <w:rPr>
          <w:rFonts w:ascii="Verdana" w:hAnsi="Verdana" w:cs="Verdana"/>
          <w:sz w:val="24"/>
          <w:szCs w:val="24"/>
        </w:rPr>
      </w:pPr>
    </w:p>
    <w:p w:rsidR="00B81CD7" w:rsidRDefault="00B81CD7" w:rsidP="008770AD">
      <w:pPr>
        <w:rPr>
          <w:rFonts w:ascii="Verdana" w:hAnsi="Verdana" w:cs="Verdana"/>
          <w:sz w:val="24"/>
          <w:szCs w:val="24"/>
        </w:rPr>
      </w:pPr>
    </w:p>
    <w:p w:rsidR="00B81CD7" w:rsidRPr="00162F9D" w:rsidRDefault="00B81CD7" w:rsidP="008770AD">
      <w:pPr>
        <w:autoSpaceDE w:val="0"/>
        <w:autoSpaceDN w:val="0"/>
        <w:adjustRightInd w:val="0"/>
        <w:jc w:val="left"/>
        <w:rPr>
          <w:rFonts w:ascii="Verdana" w:hAnsi="Verdana" w:cs="Verdana"/>
          <w:kern w:val="0"/>
          <w:sz w:val="24"/>
          <w:szCs w:val="24"/>
        </w:rPr>
      </w:pPr>
      <w:r>
        <w:rPr>
          <w:rFonts w:ascii="Verdana" w:hAnsi="Verdana" w:cs="Verdana"/>
          <w:kern w:val="0"/>
          <w:sz w:val="24"/>
          <w:szCs w:val="24"/>
        </w:rPr>
        <w:t>4</w:t>
      </w:r>
      <w:r w:rsidRPr="00162F9D">
        <w:rPr>
          <w:rFonts w:ascii="Verdana" w:hAnsi="Verdana" w:cs="Verdana"/>
          <w:kern w:val="0"/>
          <w:sz w:val="24"/>
          <w:szCs w:val="24"/>
        </w:rPr>
        <w:t xml:space="preserve">. The figure below shows a network with three routers and </w:t>
      </w:r>
      <w:r>
        <w:rPr>
          <w:rFonts w:ascii="Verdana" w:hAnsi="Verdana" w:cs="Verdana"/>
          <w:kern w:val="0"/>
          <w:sz w:val="24"/>
          <w:szCs w:val="24"/>
        </w:rPr>
        <w:t>7</w:t>
      </w:r>
      <w:r w:rsidRPr="00162F9D">
        <w:rPr>
          <w:rFonts w:ascii="Verdana" w:hAnsi="Verdana" w:cs="Verdana"/>
          <w:kern w:val="0"/>
          <w:sz w:val="24"/>
          <w:szCs w:val="24"/>
        </w:rPr>
        <w:t xml:space="preserve"> hosts.</w:t>
      </w:r>
      <w:r w:rsidRPr="006F09B4">
        <w:rPr>
          <w:rFonts w:ascii="Verdana" w:hAnsi="Verdana" w:cs="Verdana"/>
          <w:kern w:val="0"/>
          <w:sz w:val="24"/>
          <w:szCs w:val="24"/>
        </w:rPr>
        <w:t xml:space="preserve">Answer the following questions.                                        </w:t>
      </w:r>
      <w:r w:rsidRPr="000569BB">
        <w:rPr>
          <w:rFonts w:ascii="Verdana" w:hAnsi="Verdana" w:cs="Verdana"/>
          <w:b/>
          <w:bCs/>
          <w:kern w:val="0"/>
          <w:sz w:val="24"/>
          <w:szCs w:val="24"/>
        </w:rPr>
        <w:t xml:space="preserve"> (</w:t>
      </w:r>
      <w:r>
        <w:rPr>
          <w:rFonts w:ascii="Verdana" w:hAnsi="Verdana" w:cs="Verdana"/>
          <w:b/>
          <w:bCs/>
          <w:kern w:val="0"/>
          <w:sz w:val="24"/>
          <w:szCs w:val="24"/>
        </w:rPr>
        <w:t>7</w:t>
      </w:r>
      <w:r w:rsidRPr="000569BB">
        <w:rPr>
          <w:rFonts w:ascii="Verdana" w:hAnsi="Verdana" w:cs="Verdana"/>
          <w:b/>
          <w:bCs/>
          <w:kern w:val="0"/>
          <w:sz w:val="24"/>
          <w:szCs w:val="24"/>
        </w:rPr>
        <w:t>pts)</w:t>
      </w:r>
    </w:p>
    <w:p w:rsidR="00B81CD7" w:rsidRPr="00162F9D" w:rsidRDefault="00B81CD7" w:rsidP="00381B77">
      <w:pPr>
        <w:autoSpaceDE w:val="0"/>
        <w:autoSpaceDN w:val="0"/>
        <w:adjustRightInd w:val="0"/>
        <w:jc w:val="center"/>
        <w:rPr>
          <w:rFonts w:ascii="Verdana" w:hAnsi="Verdana" w:cs="Verdana"/>
          <w:sz w:val="24"/>
          <w:szCs w:val="24"/>
        </w:rPr>
      </w:pPr>
    </w:p>
    <w:p w:rsidR="00B81CD7" w:rsidRPr="004D6C7C" w:rsidRDefault="00B81CD7" w:rsidP="007E5D0D">
      <w:pPr>
        <w:autoSpaceDE w:val="0"/>
        <w:autoSpaceDN w:val="0"/>
        <w:adjustRightInd w:val="0"/>
        <w:ind w:left="31680" w:hangingChars="224" w:firstLine="31680"/>
        <w:jc w:val="left"/>
        <w:rPr>
          <w:rFonts w:ascii="Verdana" w:hAnsi="Verdana" w:cs="Verdana"/>
          <w:color w:val="000000"/>
          <w:kern w:val="0"/>
          <w:sz w:val="24"/>
          <w:szCs w:val="24"/>
        </w:rPr>
      </w:pPr>
      <w:r w:rsidRPr="00162F9D">
        <w:rPr>
          <w:rFonts w:ascii="Verdana" w:hAnsi="Verdana" w:cs="Verdana"/>
          <w:kern w:val="0"/>
          <w:sz w:val="24"/>
          <w:szCs w:val="24"/>
        </w:rPr>
        <w:t xml:space="preserve">Q1. The administrator of the network has assigned </w:t>
      </w:r>
      <w:r>
        <w:rPr>
          <w:rFonts w:ascii="Verdana" w:hAnsi="Verdana" w:cs="Verdana"/>
          <w:kern w:val="0"/>
          <w:sz w:val="24"/>
          <w:szCs w:val="24"/>
        </w:rPr>
        <w:t>three</w:t>
      </w:r>
      <w:r w:rsidRPr="00162F9D">
        <w:rPr>
          <w:rFonts w:ascii="Verdana" w:hAnsi="Verdana" w:cs="Verdana"/>
          <w:kern w:val="0"/>
          <w:sz w:val="24"/>
          <w:szCs w:val="24"/>
        </w:rPr>
        <w:t xml:space="preserve"> subnet masks 192</w:t>
      </w:r>
      <w:r>
        <w:rPr>
          <w:rFonts w:ascii="Verdana" w:hAnsi="Verdana" w:cs="Verdana"/>
          <w:kern w:val="0"/>
          <w:sz w:val="24"/>
          <w:szCs w:val="24"/>
        </w:rPr>
        <w:t>.</w:t>
      </w:r>
      <w:r w:rsidRPr="00162F9D">
        <w:rPr>
          <w:rFonts w:ascii="Verdana" w:hAnsi="Verdana" w:cs="Verdana"/>
          <w:kern w:val="0"/>
          <w:sz w:val="24"/>
          <w:szCs w:val="24"/>
        </w:rPr>
        <w:t>168</w:t>
      </w:r>
      <w:r>
        <w:rPr>
          <w:rFonts w:ascii="Verdana" w:hAnsi="Verdana" w:cs="Verdana"/>
          <w:kern w:val="0"/>
          <w:sz w:val="24"/>
          <w:szCs w:val="24"/>
        </w:rPr>
        <w:t>.</w:t>
      </w:r>
      <w:r w:rsidRPr="00162F9D">
        <w:rPr>
          <w:rFonts w:ascii="Verdana" w:hAnsi="Verdana" w:cs="Verdana"/>
          <w:kern w:val="0"/>
          <w:sz w:val="24"/>
          <w:szCs w:val="24"/>
        </w:rPr>
        <w:t>1</w:t>
      </w:r>
      <w:r>
        <w:rPr>
          <w:rFonts w:ascii="Verdana" w:hAnsi="Verdana" w:cs="Verdana"/>
          <w:kern w:val="0"/>
          <w:sz w:val="24"/>
          <w:szCs w:val="24"/>
        </w:rPr>
        <w:t>.</w:t>
      </w:r>
      <w:r w:rsidRPr="00162F9D">
        <w:rPr>
          <w:rFonts w:ascii="Verdana" w:hAnsi="Verdana" w:cs="Verdana"/>
          <w:kern w:val="0"/>
          <w:sz w:val="24"/>
          <w:szCs w:val="24"/>
        </w:rPr>
        <w:t>0/</w:t>
      </w:r>
      <w:r>
        <w:rPr>
          <w:rFonts w:ascii="Verdana" w:hAnsi="Verdana" w:cs="Verdana"/>
          <w:kern w:val="0"/>
          <w:sz w:val="24"/>
          <w:szCs w:val="24"/>
        </w:rPr>
        <w:t>30,</w:t>
      </w:r>
      <w:r w:rsidRPr="00162F9D">
        <w:rPr>
          <w:rFonts w:ascii="Verdana" w:hAnsi="Verdana" w:cs="Verdana"/>
          <w:kern w:val="0"/>
          <w:sz w:val="24"/>
          <w:szCs w:val="24"/>
        </w:rPr>
        <w:t>192</w:t>
      </w:r>
      <w:r>
        <w:rPr>
          <w:rFonts w:ascii="Verdana" w:hAnsi="Verdana" w:cs="Verdana"/>
          <w:kern w:val="0"/>
          <w:sz w:val="24"/>
          <w:szCs w:val="24"/>
        </w:rPr>
        <w:t>.</w:t>
      </w:r>
      <w:r w:rsidRPr="00162F9D">
        <w:rPr>
          <w:rFonts w:ascii="Verdana" w:hAnsi="Verdana" w:cs="Verdana"/>
          <w:kern w:val="0"/>
          <w:sz w:val="24"/>
          <w:szCs w:val="24"/>
        </w:rPr>
        <w:t>168</w:t>
      </w:r>
      <w:r>
        <w:rPr>
          <w:rFonts w:ascii="Verdana" w:hAnsi="Verdana" w:cs="Verdana"/>
          <w:kern w:val="0"/>
          <w:sz w:val="24"/>
          <w:szCs w:val="24"/>
        </w:rPr>
        <w:t>.</w:t>
      </w:r>
      <w:r w:rsidRPr="00162F9D">
        <w:rPr>
          <w:rFonts w:ascii="Verdana" w:hAnsi="Verdana" w:cs="Verdana"/>
          <w:kern w:val="0"/>
          <w:sz w:val="24"/>
          <w:szCs w:val="24"/>
        </w:rPr>
        <w:t>2</w:t>
      </w:r>
      <w:r>
        <w:rPr>
          <w:rFonts w:ascii="Verdana" w:hAnsi="Verdana" w:cs="Verdana"/>
          <w:kern w:val="0"/>
          <w:sz w:val="24"/>
          <w:szCs w:val="24"/>
        </w:rPr>
        <w:t>.</w:t>
      </w:r>
      <w:r w:rsidRPr="00162F9D">
        <w:rPr>
          <w:rFonts w:ascii="Verdana" w:hAnsi="Verdana" w:cs="Verdana"/>
          <w:kern w:val="0"/>
          <w:sz w:val="24"/>
          <w:szCs w:val="24"/>
        </w:rPr>
        <w:t>0/30and 192</w:t>
      </w:r>
      <w:r>
        <w:rPr>
          <w:rFonts w:ascii="Verdana" w:hAnsi="Verdana" w:cs="Verdana"/>
          <w:kern w:val="0"/>
          <w:sz w:val="24"/>
          <w:szCs w:val="24"/>
        </w:rPr>
        <w:t>.</w:t>
      </w:r>
      <w:r w:rsidRPr="00162F9D">
        <w:rPr>
          <w:rFonts w:ascii="Verdana" w:hAnsi="Verdana" w:cs="Verdana"/>
          <w:kern w:val="0"/>
          <w:sz w:val="24"/>
          <w:szCs w:val="24"/>
        </w:rPr>
        <w:t>168</w:t>
      </w:r>
      <w:r>
        <w:rPr>
          <w:rFonts w:ascii="Verdana" w:hAnsi="Verdana" w:cs="Verdana"/>
          <w:kern w:val="0"/>
          <w:sz w:val="24"/>
          <w:szCs w:val="24"/>
        </w:rPr>
        <w:t>.3.</w:t>
      </w:r>
      <w:r w:rsidRPr="00162F9D">
        <w:rPr>
          <w:rFonts w:ascii="Verdana" w:hAnsi="Verdana" w:cs="Verdana"/>
          <w:kern w:val="0"/>
          <w:sz w:val="24"/>
          <w:szCs w:val="24"/>
        </w:rPr>
        <w:t>0/30 to the Router 1</w:t>
      </w:r>
      <w:r>
        <w:rPr>
          <w:rFonts w:ascii="Verdana" w:hAnsi="Verdana" w:cs="Verdana"/>
          <w:kern w:val="0"/>
          <w:sz w:val="24"/>
          <w:szCs w:val="24"/>
        </w:rPr>
        <w:t>,</w:t>
      </w:r>
      <w:r w:rsidRPr="00162F9D">
        <w:rPr>
          <w:rFonts w:ascii="Verdana" w:hAnsi="Verdana" w:cs="Verdana"/>
          <w:kern w:val="0"/>
          <w:sz w:val="24"/>
          <w:szCs w:val="24"/>
        </w:rPr>
        <w:t xml:space="preserve"> t</w:t>
      </w:r>
      <w:r>
        <w:rPr>
          <w:rFonts w:ascii="Verdana" w:hAnsi="Verdana" w:cs="Verdana"/>
          <w:kern w:val="0"/>
          <w:sz w:val="24"/>
          <w:szCs w:val="24"/>
        </w:rPr>
        <w:t>wo</w:t>
      </w:r>
      <w:r w:rsidRPr="00162F9D">
        <w:rPr>
          <w:rFonts w:ascii="Verdana" w:hAnsi="Verdana" w:cs="Verdana"/>
          <w:kern w:val="0"/>
          <w:sz w:val="24"/>
          <w:szCs w:val="24"/>
        </w:rPr>
        <w:t xml:space="preserve"> subnet masks 192</w:t>
      </w:r>
      <w:r>
        <w:rPr>
          <w:rFonts w:ascii="Verdana" w:hAnsi="Verdana" w:cs="Verdana"/>
          <w:kern w:val="0"/>
          <w:sz w:val="24"/>
          <w:szCs w:val="24"/>
        </w:rPr>
        <w:t>.</w:t>
      </w:r>
      <w:r w:rsidRPr="00162F9D">
        <w:rPr>
          <w:rFonts w:ascii="Verdana" w:hAnsi="Verdana" w:cs="Verdana"/>
          <w:kern w:val="0"/>
          <w:sz w:val="24"/>
          <w:szCs w:val="24"/>
        </w:rPr>
        <w:t>168</w:t>
      </w:r>
      <w:r>
        <w:rPr>
          <w:rFonts w:ascii="Verdana" w:hAnsi="Verdana" w:cs="Verdana"/>
          <w:kern w:val="0"/>
          <w:sz w:val="24"/>
          <w:szCs w:val="24"/>
        </w:rPr>
        <w:t>.</w:t>
      </w:r>
      <w:r w:rsidRPr="00162F9D">
        <w:rPr>
          <w:rFonts w:ascii="Verdana" w:hAnsi="Verdana" w:cs="Verdana"/>
          <w:kern w:val="0"/>
          <w:sz w:val="24"/>
          <w:szCs w:val="24"/>
        </w:rPr>
        <w:t>2</w:t>
      </w:r>
      <w:r>
        <w:rPr>
          <w:rFonts w:ascii="Verdana" w:hAnsi="Verdana" w:cs="Verdana"/>
          <w:kern w:val="0"/>
          <w:sz w:val="24"/>
          <w:szCs w:val="24"/>
        </w:rPr>
        <w:t>.</w:t>
      </w:r>
      <w:r w:rsidRPr="00162F9D">
        <w:rPr>
          <w:rFonts w:ascii="Verdana" w:hAnsi="Verdana" w:cs="Verdana"/>
          <w:kern w:val="0"/>
          <w:sz w:val="24"/>
          <w:szCs w:val="24"/>
        </w:rPr>
        <w:t>0/</w:t>
      </w:r>
      <w:r>
        <w:rPr>
          <w:rFonts w:ascii="Verdana" w:hAnsi="Verdana" w:cs="Verdana"/>
          <w:kern w:val="0"/>
          <w:sz w:val="24"/>
          <w:szCs w:val="24"/>
        </w:rPr>
        <w:t>30</w:t>
      </w:r>
      <w:r w:rsidRPr="00162F9D">
        <w:rPr>
          <w:rFonts w:ascii="Verdana" w:hAnsi="Verdana" w:cs="Verdana"/>
          <w:kern w:val="0"/>
          <w:sz w:val="24"/>
          <w:szCs w:val="24"/>
        </w:rPr>
        <w:t>and 192</w:t>
      </w:r>
      <w:r>
        <w:rPr>
          <w:rFonts w:ascii="Verdana" w:hAnsi="Verdana" w:cs="Verdana"/>
          <w:kern w:val="0"/>
          <w:sz w:val="24"/>
          <w:szCs w:val="24"/>
        </w:rPr>
        <w:t>.</w:t>
      </w:r>
      <w:r w:rsidRPr="00162F9D">
        <w:rPr>
          <w:rFonts w:ascii="Verdana" w:hAnsi="Verdana" w:cs="Verdana"/>
          <w:kern w:val="0"/>
          <w:sz w:val="24"/>
          <w:szCs w:val="24"/>
        </w:rPr>
        <w:t>168</w:t>
      </w:r>
      <w:r>
        <w:rPr>
          <w:rFonts w:ascii="Verdana" w:hAnsi="Verdana" w:cs="Verdana"/>
          <w:kern w:val="0"/>
          <w:sz w:val="24"/>
          <w:szCs w:val="24"/>
        </w:rPr>
        <w:t>.</w:t>
      </w:r>
      <w:r w:rsidRPr="00162F9D">
        <w:rPr>
          <w:rFonts w:ascii="Verdana" w:hAnsi="Verdana" w:cs="Verdana"/>
          <w:kern w:val="0"/>
          <w:sz w:val="24"/>
          <w:szCs w:val="24"/>
        </w:rPr>
        <w:t>4</w:t>
      </w:r>
      <w:r>
        <w:rPr>
          <w:rFonts w:ascii="Verdana" w:hAnsi="Verdana" w:cs="Verdana"/>
          <w:kern w:val="0"/>
          <w:sz w:val="24"/>
          <w:szCs w:val="24"/>
        </w:rPr>
        <w:t>.</w:t>
      </w:r>
      <w:r w:rsidRPr="00162F9D">
        <w:rPr>
          <w:rFonts w:ascii="Verdana" w:hAnsi="Verdana" w:cs="Verdana"/>
          <w:kern w:val="0"/>
          <w:sz w:val="24"/>
          <w:szCs w:val="24"/>
        </w:rPr>
        <w:t>0/30</w:t>
      </w:r>
      <w:r>
        <w:rPr>
          <w:rFonts w:ascii="Verdana" w:hAnsi="Verdana" w:cs="Verdana"/>
          <w:kern w:val="0"/>
          <w:sz w:val="24"/>
          <w:szCs w:val="24"/>
        </w:rPr>
        <w:t xml:space="preserve"> to </w:t>
      </w:r>
      <w:r w:rsidRPr="00162F9D">
        <w:rPr>
          <w:rFonts w:ascii="Verdana" w:hAnsi="Verdana" w:cs="Verdana"/>
          <w:kern w:val="0"/>
          <w:sz w:val="24"/>
          <w:szCs w:val="24"/>
        </w:rPr>
        <w:t>Router 2</w:t>
      </w:r>
      <w:r>
        <w:rPr>
          <w:rFonts w:ascii="Verdana" w:hAnsi="Verdana" w:cs="Verdana"/>
          <w:kern w:val="0"/>
          <w:sz w:val="24"/>
          <w:szCs w:val="24"/>
        </w:rPr>
        <w:t>,</w:t>
      </w:r>
      <w:r w:rsidRPr="00162F9D">
        <w:rPr>
          <w:rFonts w:ascii="Verdana" w:hAnsi="Verdana" w:cs="Verdana"/>
          <w:kern w:val="0"/>
          <w:sz w:val="24"/>
          <w:szCs w:val="24"/>
        </w:rPr>
        <w:t xml:space="preserve"> two subnet masks 192</w:t>
      </w:r>
      <w:r>
        <w:rPr>
          <w:rFonts w:ascii="Verdana" w:hAnsi="Verdana" w:cs="Verdana"/>
          <w:kern w:val="0"/>
          <w:sz w:val="24"/>
          <w:szCs w:val="24"/>
        </w:rPr>
        <w:t>.</w:t>
      </w:r>
      <w:r w:rsidRPr="00162F9D">
        <w:rPr>
          <w:rFonts w:ascii="Verdana" w:hAnsi="Verdana" w:cs="Verdana"/>
          <w:kern w:val="0"/>
          <w:sz w:val="24"/>
          <w:szCs w:val="24"/>
        </w:rPr>
        <w:t>168</w:t>
      </w:r>
      <w:r>
        <w:rPr>
          <w:rFonts w:ascii="Verdana" w:hAnsi="Verdana" w:cs="Verdana"/>
          <w:kern w:val="0"/>
          <w:sz w:val="24"/>
          <w:szCs w:val="24"/>
        </w:rPr>
        <w:t>.3.</w:t>
      </w:r>
      <w:r w:rsidRPr="00162F9D">
        <w:rPr>
          <w:rFonts w:ascii="Verdana" w:hAnsi="Verdana" w:cs="Verdana"/>
          <w:kern w:val="0"/>
          <w:sz w:val="24"/>
          <w:szCs w:val="24"/>
        </w:rPr>
        <w:t>0/30 and 192</w:t>
      </w:r>
      <w:r>
        <w:rPr>
          <w:rFonts w:ascii="Verdana" w:hAnsi="Verdana" w:cs="Verdana"/>
          <w:kern w:val="0"/>
          <w:sz w:val="24"/>
          <w:szCs w:val="24"/>
        </w:rPr>
        <w:t>.</w:t>
      </w:r>
      <w:r w:rsidRPr="00162F9D">
        <w:rPr>
          <w:rFonts w:ascii="Verdana" w:hAnsi="Verdana" w:cs="Verdana"/>
          <w:kern w:val="0"/>
          <w:sz w:val="24"/>
          <w:szCs w:val="24"/>
        </w:rPr>
        <w:t>168</w:t>
      </w:r>
      <w:r>
        <w:rPr>
          <w:rFonts w:ascii="Verdana" w:hAnsi="Verdana" w:cs="Verdana"/>
          <w:kern w:val="0"/>
          <w:sz w:val="24"/>
          <w:szCs w:val="24"/>
        </w:rPr>
        <w:t>.</w:t>
      </w:r>
      <w:r w:rsidRPr="00162F9D">
        <w:rPr>
          <w:rFonts w:ascii="Verdana" w:hAnsi="Verdana" w:cs="Verdana"/>
          <w:kern w:val="0"/>
          <w:sz w:val="24"/>
          <w:szCs w:val="24"/>
        </w:rPr>
        <w:t>5</w:t>
      </w:r>
      <w:r>
        <w:rPr>
          <w:rFonts w:ascii="Verdana" w:hAnsi="Verdana" w:cs="Verdana"/>
          <w:kern w:val="0"/>
          <w:sz w:val="24"/>
          <w:szCs w:val="24"/>
        </w:rPr>
        <w:t>.</w:t>
      </w:r>
      <w:r w:rsidRPr="00162F9D">
        <w:rPr>
          <w:rFonts w:ascii="Verdana" w:hAnsi="Verdana" w:cs="Verdana"/>
          <w:kern w:val="0"/>
          <w:sz w:val="24"/>
          <w:szCs w:val="24"/>
        </w:rPr>
        <w:t>0/</w:t>
      </w:r>
      <w:r>
        <w:rPr>
          <w:rFonts w:ascii="Verdana" w:hAnsi="Verdana" w:cs="Verdana"/>
          <w:kern w:val="0"/>
          <w:sz w:val="24"/>
          <w:szCs w:val="24"/>
        </w:rPr>
        <w:t>30 to</w:t>
      </w:r>
      <w:r w:rsidRPr="00162F9D">
        <w:rPr>
          <w:rFonts w:ascii="Verdana" w:hAnsi="Verdana" w:cs="Verdana"/>
          <w:kern w:val="0"/>
          <w:sz w:val="24"/>
          <w:szCs w:val="24"/>
        </w:rPr>
        <w:t>Router 3.</w:t>
      </w:r>
      <w:r>
        <w:rPr>
          <w:rFonts w:ascii="Verdana" w:hAnsi="Verdana" w:cs="Verdana"/>
          <w:kern w:val="0"/>
          <w:sz w:val="24"/>
          <w:szCs w:val="24"/>
        </w:rPr>
        <w:t xml:space="preserve"> Please a</w:t>
      </w:r>
      <w:r w:rsidRPr="00162F9D">
        <w:rPr>
          <w:rFonts w:ascii="Verdana" w:hAnsi="Verdana" w:cs="Verdana"/>
          <w:kern w:val="0"/>
          <w:sz w:val="24"/>
          <w:szCs w:val="24"/>
        </w:rPr>
        <w:t>ssign IP addresses (</w:t>
      </w:r>
      <w:r>
        <w:rPr>
          <w:rFonts w:ascii="Verdana" w:hAnsi="Verdana" w:cs="Verdana"/>
          <w:kern w:val="0"/>
          <w:sz w:val="24"/>
          <w:szCs w:val="24"/>
        </w:rPr>
        <w:t xml:space="preserve">all </w:t>
      </w:r>
      <w:r w:rsidRPr="00162F9D">
        <w:rPr>
          <w:rFonts w:ascii="Verdana" w:hAnsi="Verdana" w:cs="Verdana"/>
          <w:kern w:val="0"/>
          <w:sz w:val="24"/>
          <w:szCs w:val="24"/>
        </w:rPr>
        <w:t xml:space="preserve">hosts and </w:t>
      </w:r>
      <w:r>
        <w:rPr>
          <w:rFonts w:ascii="Verdana" w:hAnsi="Verdana" w:cs="Verdana"/>
          <w:kern w:val="0"/>
          <w:sz w:val="24"/>
          <w:szCs w:val="24"/>
        </w:rPr>
        <w:t xml:space="preserve">all </w:t>
      </w:r>
      <w:r w:rsidRPr="00162F9D">
        <w:rPr>
          <w:rFonts w:ascii="Verdana" w:hAnsi="Verdana" w:cs="Verdana"/>
          <w:kern w:val="0"/>
          <w:sz w:val="24"/>
          <w:szCs w:val="24"/>
        </w:rPr>
        <w:t xml:space="preserve">routers interfaces). </w:t>
      </w:r>
      <w:r w:rsidRPr="00D81B9D">
        <w:rPr>
          <w:rFonts w:ascii="Verdana" w:hAnsi="Verdana" w:cs="Verdana"/>
          <w:kern w:val="0"/>
          <w:sz w:val="24"/>
          <w:szCs w:val="24"/>
        </w:rPr>
        <w:t>Write your answer in the figure.</w:t>
      </w:r>
      <w:r>
        <w:rPr>
          <w:rFonts w:ascii="Verdana" w:hAnsi="Verdana" w:cs="Verdana"/>
          <w:b/>
          <w:bCs/>
          <w:kern w:val="0"/>
          <w:sz w:val="24"/>
          <w:szCs w:val="24"/>
        </w:rPr>
        <w:t>(4pts)</w:t>
      </w:r>
    </w:p>
    <w:p w:rsidR="00B81CD7" w:rsidRDefault="00B81CD7" w:rsidP="00381B77">
      <w:pPr>
        <w:autoSpaceDE w:val="0"/>
        <w:autoSpaceDN w:val="0"/>
        <w:adjustRightInd w:val="0"/>
        <w:jc w:val="left"/>
        <w:rPr>
          <w:rFonts w:ascii="Verdana" w:hAnsi="Verdana" w:cs="Verdana"/>
          <w:kern w:val="0"/>
          <w:sz w:val="24"/>
          <w:szCs w:val="24"/>
        </w:rPr>
      </w:pPr>
    </w:p>
    <w:p w:rsidR="00B81CD7" w:rsidRDefault="00B81CD7" w:rsidP="00381B77">
      <w:pPr>
        <w:autoSpaceDE w:val="0"/>
        <w:autoSpaceDN w:val="0"/>
        <w:adjustRightInd w:val="0"/>
        <w:jc w:val="left"/>
        <w:rPr>
          <w:rFonts w:ascii="Verdana" w:hAnsi="Verdana" w:cs="Verdana"/>
          <w:color w:val="000000"/>
          <w:sz w:val="24"/>
          <w:szCs w:val="24"/>
        </w:rPr>
      </w:pPr>
      <w:r w:rsidRPr="00162F9D">
        <w:rPr>
          <w:rFonts w:ascii="Verdana" w:hAnsi="Verdana" w:cs="Verdana"/>
          <w:kern w:val="0"/>
          <w:sz w:val="24"/>
          <w:szCs w:val="24"/>
        </w:rPr>
        <w:t xml:space="preserve">Q2. </w:t>
      </w:r>
      <w:r>
        <w:rPr>
          <w:rFonts w:ascii="Verdana" w:hAnsi="Verdana" w:cs="Verdana"/>
          <w:color w:val="000000"/>
          <w:sz w:val="24"/>
          <w:szCs w:val="24"/>
        </w:rPr>
        <w:t>W</w:t>
      </w:r>
      <w:r w:rsidRPr="00A41B08">
        <w:rPr>
          <w:rFonts w:ascii="Verdana" w:hAnsi="Verdana" w:cs="Verdana"/>
          <w:color w:val="000000"/>
          <w:sz w:val="24"/>
          <w:szCs w:val="24"/>
        </w:rPr>
        <w:t>rite</w:t>
      </w:r>
      <w:r>
        <w:rPr>
          <w:rFonts w:ascii="Verdana" w:hAnsi="Verdana" w:cs="Verdana"/>
          <w:color w:val="000000"/>
          <w:sz w:val="24"/>
          <w:szCs w:val="24"/>
        </w:rPr>
        <w:t xml:space="preserve">the functions of </w:t>
      </w:r>
      <w:r w:rsidRPr="00A41B08">
        <w:rPr>
          <w:rFonts w:ascii="Verdana" w:hAnsi="Verdana" w:cs="Verdana"/>
          <w:color w:val="000000"/>
          <w:sz w:val="24"/>
          <w:szCs w:val="24"/>
        </w:rPr>
        <w:t xml:space="preserve">the </w:t>
      </w:r>
      <w:r>
        <w:rPr>
          <w:rFonts w:ascii="Verdana" w:hAnsi="Verdana" w:cs="Verdana"/>
          <w:color w:val="000000"/>
          <w:sz w:val="24"/>
          <w:szCs w:val="24"/>
        </w:rPr>
        <w:t xml:space="preserve">following </w:t>
      </w:r>
      <w:r w:rsidRPr="00A41B08">
        <w:rPr>
          <w:rFonts w:ascii="Verdana" w:hAnsi="Verdana" w:cs="Verdana"/>
          <w:color w:val="000000"/>
          <w:sz w:val="24"/>
          <w:szCs w:val="24"/>
        </w:rPr>
        <w:t>commands for assigning R1</w:t>
      </w:r>
      <w:r>
        <w:rPr>
          <w:rFonts w:ascii="Verdana" w:hAnsi="Verdana" w:cs="Verdana"/>
          <w:color w:val="000000"/>
          <w:sz w:val="24"/>
          <w:szCs w:val="24"/>
        </w:rPr>
        <w:t xml:space="preserve"> on the lines.</w:t>
      </w:r>
    </w:p>
    <w:p w:rsidR="00B81CD7" w:rsidRPr="00162F9D" w:rsidRDefault="00B81CD7" w:rsidP="00381B77">
      <w:pPr>
        <w:autoSpaceDE w:val="0"/>
        <w:autoSpaceDN w:val="0"/>
        <w:adjustRightInd w:val="0"/>
        <w:jc w:val="left"/>
        <w:rPr>
          <w:rFonts w:ascii="Verdana" w:hAnsi="Verdana" w:cs="Verdana"/>
          <w:kern w:val="0"/>
          <w:sz w:val="24"/>
          <w:szCs w:val="24"/>
        </w:rPr>
      </w:pPr>
    </w:p>
    <w:p w:rsidR="00B81CD7" w:rsidRPr="004732A2" w:rsidRDefault="00B81CD7" w:rsidP="00381B77">
      <w:pPr>
        <w:rPr>
          <w:rFonts w:ascii="Verdana" w:hAnsi="Verdana" w:cs="Verdana"/>
          <w:sz w:val="24"/>
          <w:szCs w:val="24"/>
        </w:rPr>
      </w:pPr>
      <w:r w:rsidRPr="004732A2">
        <w:rPr>
          <w:rFonts w:ascii="Verdana" w:hAnsi="Verdana" w:cs="Verdana"/>
          <w:sz w:val="24"/>
          <w:szCs w:val="24"/>
        </w:rPr>
        <w:t xml:space="preserve">&lt;H3C&gt;system-view   </w:t>
      </w:r>
    </w:p>
    <w:p w:rsidR="00B81CD7" w:rsidRPr="004732A2" w:rsidRDefault="00B81CD7" w:rsidP="00381B77">
      <w:pPr>
        <w:rPr>
          <w:rFonts w:ascii="Verdana" w:hAnsi="Verdana" w:cs="Verdana"/>
          <w:sz w:val="24"/>
          <w:szCs w:val="24"/>
        </w:rPr>
      </w:pPr>
      <w:r w:rsidRPr="004732A2">
        <w:rPr>
          <w:rFonts w:ascii="Verdana" w:hAnsi="Verdana" w:cs="Verdana"/>
          <w:sz w:val="24"/>
          <w:szCs w:val="24"/>
        </w:rPr>
        <w:t>System View: return to User View with Ctrl+Z.</w:t>
      </w:r>
    </w:p>
    <w:p w:rsidR="00B81CD7" w:rsidRPr="004732A2" w:rsidRDefault="00B81CD7" w:rsidP="00381B77">
      <w:pPr>
        <w:rPr>
          <w:rFonts w:ascii="Verdana" w:hAnsi="Verdana" w:cs="Verdana"/>
          <w:sz w:val="24"/>
          <w:szCs w:val="24"/>
        </w:rPr>
      </w:pPr>
      <w:r w:rsidRPr="004732A2">
        <w:rPr>
          <w:rFonts w:ascii="Verdana" w:hAnsi="Verdana" w:cs="Verdana"/>
          <w:sz w:val="24"/>
          <w:szCs w:val="24"/>
        </w:rPr>
        <w:t xml:space="preserve">[H3C]sysname R1      </w:t>
      </w:r>
    </w:p>
    <w:p w:rsidR="00B81CD7" w:rsidRPr="004732A2" w:rsidRDefault="00B81CD7" w:rsidP="00381B77">
      <w:pPr>
        <w:rPr>
          <w:rFonts w:ascii="Verdana" w:hAnsi="Verdana" w:cs="Verdana"/>
          <w:sz w:val="24"/>
          <w:szCs w:val="24"/>
        </w:rPr>
      </w:pPr>
      <w:r w:rsidRPr="004732A2">
        <w:rPr>
          <w:rFonts w:ascii="Verdana" w:hAnsi="Verdana" w:cs="Verdana"/>
          <w:sz w:val="24"/>
          <w:szCs w:val="24"/>
        </w:rPr>
        <w:t xml:space="preserve">[R1]interface e0/0   </w:t>
      </w:r>
    </w:p>
    <w:p w:rsidR="00B81CD7" w:rsidRDefault="00B81CD7" w:rsidP="00381B77">
      <w:pPr>
        <w:rPr>
          <w:rFonts w:ascii="Verdana" w:hAnsi="Verdana" w:cs="Verdana"/>
          <w:sz w:val="24"/>
          <w:szCs w:val="24"/>
        </w:rPr>
      </w:pPr>
      <w:r w:rsidRPr="004732A2">
        <w:rPr>
          <w:rFonts w:ascii="Verdana" w:hAnsi="Verdana" w:cs="Verdana"/>
          <w:sz w:val="24"/>
          <w:szCs w:val="24"/>
        </w:rPr>
        <w:t>[R1-Ethernet0/0]ip address 192.168.1.1 255.255.255.252</w:t>
      </w:r>
    </w:p>
    <w:p w:rsidR="00B81CD7" w:rsidRPr="007958A7" w:rsidRDefault="00B81CD7" w:rsidP="00381B77">
      <w:pPr>
        <w:rPr>
          <w:rFonts w:ascii="Verdana" w:hAnsi="Verdana" w:cs="Verdana"/>
          <w:b/>
          <w:bCs/>
          <w:sz w:val="24"/>
          <w:szCs w:val="24"/>
        </w:rPr>
      </w:pPr>
      <w:r w:rsidRPr="007958A7">
        <w:rPr>
          <w:rFonts w:ascii="Verdana" w:hAnsi="Verdana" w:cs="宋体" w:hint="eastAsia"/>
          <w:b/>
          <w:bCs/>
          <w:sz w:val="24"/>
          <w:szCs w:val="24"/>
        </w:rPr>
        <w:t>把</w:t>
      </w:r>
      <w:r w:rsidRPr="007958A7">
        <w:rPr>
          <w:rFonts w:ascii="Verdana" w:hAnsi="Verdana" w:cs="Verdana"/>
          <w:b/>
          <w:bCs/>
          <w:sz w:val="24"/>
          <w:szCs w:val="24"/>
        </w:rPr>
        <w:t>R1</w:t>
      </w:r>
      <w:r w:rsidRPr="007958A7">
        <w:rPr>
          <w:rFonts w:ascii="Verdana" w:hAnsi="Verdana" w:cs="宋体" w:hint="eastAsia"/>
          <w:b/>
          <w:bCs/>
          <w:sz w:val="24"/>
          <w:szCs w:val="24"/>
        </w:rPr>
        <w:t>的局域网端口</w:t>
      </w:r>
      <w:r w:rsidRPr="007958A7">
        <w:rPr>
          <w:rFonts w:ascii="Verdana" w:hAnsi="Verdana" w:cs="Verdana"/>
          <w:b/>
          <w:bCs/>
          <w:sz w:val="24"/>
          <w:szCs w:val="24"/>
        </w:rPr>
        <w:t>e0/0</w:t>
      </w:r>
      <w:r w:rsidRPr="007958A7">
        <w:rPr>
          <w:rFonts w:ascii="Verdana" w:hAnsi="Verdana" w:cs="宋体" w:hint="eastAsia"/>
          <w:b/>
          <w:bCs/>
          <w:sz w:val="24"/>
          <w:szCs w:val="24"/>
        </w:rPr>
        <w:t>的</w:t>
      </w:r>
      <w:r w:rsidRPr="007958A7">
        <w:rPr>
          <w:rFonts w:ascii="Verdana" w:hAnsi="Verdana" w:cs="Verdana"/>
          <w:b/>
          <w:bCs/>
          <w:sz w:val="24"/>
          <w:szCs w:val="24"/>
        </w:rPr>
        <w:t>IP</w:t>
      </w:r>
      <w:r w:rsidRPr="007958A7">
        <w:rPr>
          <w:rFonts w:ascii="Verdana" w:hAnsi="Verdana" w:cs="宋体" w:hint="eastAsia"/>
          <w:b/>
          <w:bCs/>
          <w:sz w:val="24"/>
          <w:szCs w:val="24"/>
        </w:rPr>
        <w:t>地址规划为</w:t>
      </w:r>
      <w:r w:rsidRPr="007958A7">
        <w:rPr>
          <w:rFonts w:ascii="Verdana" w:hAnsi="Verdana" w:cs="Verdana"/>
          <w:b/>
          <w:bCs/>
          <w:sz w:val="24"/>
          <w:szCs w:val="24"/>
        </w:rPr>
        <w:t xml:space="preserve">192.168.1.1 </w:t>
      </w:r>
      <w:r w:rsidRPr="007958A7">
        <w:rPr>
          <w:rFonts w:ascii="Verdana" w:hAnsi="Verdana" w:cs="宋体" w:hint="eastAsia"/>
          <w:b/>
          <w:bCs/>
          <w:sz w:val="24"/>
          <w:szCs w:val="24"/>
        </w:rPr>
        <w:t>，子网掩码为</w:t>
      </w:r>
      <w:r w:rsidRPr="007958A7">
        <w:rPr>
          <w:rFonts w:ascii="Verdana" w:hAnsi="Verdana" w:cs="Verdana"/>
          <w:b/>
          <w:bCs/>
          <w:sz w:val="24"/>
          <w:szCs w:val="24"/>
        </w:rPr>
        <w:t>255.255.255.252</w:t>
      </w:r>
      <w:r>
        <w:rPr>
          <w:rFonts w:ascii="Verdana" w:hAnsi="Verdana" w:cs="Verdana"/>
          <w:b/>
          <w:bCs/>
          <w:kern w:val="0"/>
          <w:sz w:val="24"/>
          <w:szCs w:val="24"/>
        </w:rPr>
        <w:t>(1 pts)</w:t>
      </w:r>
    </w:p>
    <w:p w:rsidR="00B81CD7" w:rsidRPr="004732A2" w:rsidRDefault="00B81CD7" w:rsidP="00381B77">
      <w:pPr>
        <w:rPr>
          <w:rFonts w:ascii="Verdana" w:hAnsi="Verdana" w:cs="Verdana"/>
          <w:sz w:val="24"/>
          <w:szCs w:val="24"/>
        </w:rPr>
      </w:pPr>
      <w:r>
        <w:rPr>
          <w:rFonts w:ascii="Verdana" w:hAnsi="Verdana" w:cs="Verdana"/>
          <w:sz w:val="24"/>
          <w:szCs w:val="24"/>
        </w:rPr>
        <w:t>----------------------------------------------------------------------------------------</w:t>
      </w:r>
    </w:p>
    <w:p w:rsidR="00B81CD7" w:rsidRPr="004732A2" w:rsidRDefault="00B81CD7" w:rsidP="00381B77">
      <w:pPr>
        <w:rPr>
          <w:rFonts w:ascii="Verdana" w:hAnsi="Verdana" w:cs="Verdana"/>
          <w:sz w:val="24"/>
          <w:szCs w:val="24"/>
          <w:lang w:val="pt-BR"/>
        </w:rPr>
      </w:pPr>
      <w:r w:rsidRPr="004732A2">
        <w:rPr>
          <w:rFonts w:ascii="Verdana" w:hAnsi="Verdana" w:cs="Verdana"/>
          <w:sz w:val="24"/>
          <w:szCs w:val="24"/>
          <w:lang w:val="pt-BR"/>
        </w:rPr>
        <w:t>[R1-Ethernet0/0]interface s</w:t>
      </w:r>
      <w:r>
        <w:rPr>
          <w:rFonts w:ascii="Verdana" w:hAnsi="Verdana" w:cs="Verdana"/>
          <w:sz w:val="24"/>
          <w:szCs w:val="24"/>
          <w:lang w:val="pt-BR"/>
        </w:rPr>
        <w:t>1</w:t>
      </w:r>
      <w:r w:rsidRPr="004732A2">
        <w:rPr>
          <w:rFonts w:ascii="Verdana" w:hAnsi="Verdana" w:cs="Verdana"/>
          <w:sz w:val="24"/>
          <w:szCs w:val="24"/>
          <w:lang w:val="pt-BR"/>
        </w:rPr>
        <w:t xml:space="preserve">/0     </w:t>
      </w:r>
    </w:p>
    <w:p w:rsidR="00B81CD7" w:rsidRDefault="00B81CD7" w:rsidP="00381B77">
      <w:pPr>
        <w:rPr>
          <w:rFonts w:ascii="Verdana" w:hAnsi="Verdana" w:cs="Verdana"/>
          <w:sz w:val="24"/>
          <w:szCs w:val="24"/>
          <w:lang w:val="pt-BR"/>
        </w:rPr>
      </w:pPr>
      <w:r w:rsidRPr="004732A2">
        <w:rPr>
          <w:rFonts w:ascii="Verdana" w:hAnsi="Verdana" w:cs="Verdana"/>
          <w:sz w:val="24"/>
          <w:szCs w:val="24"/>
          <w:lang w:val="pt-BR"/>
        </w:rPr>
        <w:t>[R1-Serial</w:t>
      </w:r>
      <w:r>
        <w:rPr>
          <w:rFonts w:ascii="Verdana" w:hAnsi="Verdana" w:cs="Verdana"/>
          <w:sz w:val="24"/>
          <w:szCs w:val="24"/>
          <w:lang w:val="pt-BR"/>
        </w:rPr>
        <w:t>1</w:t>
      </w:r>
      <w:r w:rsidRPr="004732A2">
        <w:rPr>
          <w:rFonts w:ascii="Verdana" w:hAnsi="Verdana" w:cs="Verdana"/>
          <w:sz w:val="24"/>
          <w:szCs w:val="24"/>
          <w:lang w:val="pt-BR"/>
        </w:rPr>
        <w:t xml:space="preserve">/0]ip address </w:t>
      </w:r>
      <w:r>
        <w:rPr>
          <w:rFonts w:ascii="Verdana" w:hAnsi="Verdana" w:cs="Verdana"/>
          <w:sz w:val="24"/>
          <w:szCs w:val="24"/>
          <w:lang w:val="pt-BR"/>
        </w:rPr>
        <w:t>192</w:t>
      </w:r>
      <w:r w:rsidRPr="004732A2">
        <w:rPr>
          <w:rFonts w:ascii="Verdana" w:hAnsi="Verdana" w:cs="Verdana"/>
          <w:sz w:val="24"/>
          <w:szCs w:val="24"/>
          <w:lang w:val="pt-BR"/>
        </w:rPr>
        <w:t>.</w:t>
      </w:r>
      <w:r>
        <w:rPr>
          <w:rFonts w:ascii="Verdana" w:hAnsi="Verdana" w:cs="Verdana"/>
          <w:sz w:val="24"/>
          <w:szCs w:val="24"/>
          <w:lang w:val="pt-BR"/>
        </w:rPr>
        <w:t>168</w:t>
      </w:r>
      <w:r w:rsidRPr="004732A2">
        <w:rPr>
          <w:rFonts w:ascii="Verdana" w:hAnsi="Verdana" w:cs="Verdana"/>
          <w:sz w:val="24"/>
          <w:szCs w:val="24"/>
          <w:lang w:val="pt-BR"/>
        </w:rPr>
        <w:t>.2.1 255.255.255.</w:t>
      </w:r>
      <w:r>
        <w:rPr>
          <w:rFonts w:ascii="Verdana" w:hAnsi="Verdana" w:cs="Verdana"/>
          <w:sz w:val="24"/>
          <w:szCs w:val="24"/>
          <w:lang w:val="pt-BR"/>
        </w:rPr>
        <w:t>252</w:t>
      </w:r>
    </w:p>
    <w:p w:rsidR="00B81CD7" w:rsidRDefault="00B81CD7" w:rsidP="00381B77">
      <w:pPr>
        <w:rPr>
          <w:rFonts w:ascii="Verdana" w:hAnsi="Verdana" w:cs="Verdana"/>
          <w:sz w:val="24"/>
          <w:szCs w:val="24"/>
          <w:lang w:val="pt-BR"/>
        </w:rPr>
      </w:pPr>
      <w:r w:rsidRPr="004732A2">
        <w:rPr>
          <w:rFonts w:ascii="Verdana" w:hAnsi="Verdana" w:cs="Verdana"/>
          <w:sz w:val="24"/>
          <w:szCs w:val="24"/>
          <w:lang w:val="pt-BR"/>
        </w:rPr>
        <w:t>[R1-Serial</w:t>
      </w:r>
      <w:r>
        <w:rPr>
          <w:rFonts w:ascii="Verdana" w:hAnsi="Verdana" w:cs="Verdana"/>
          <w:sz w:val="24"/>
          <w:szCs w:val="24"/>
          <w:lang w:val="pt-BR"/>
        </w:rPr>
        <w:t>1</w:t>
      </w:r>
      <w:r w:rsidRPr="004732A2">
        <w:rPr>
          <w:rFonts w:ascii="Verdana" w:hAnsi="Verdana" w:cs="Verdana"/>
          <w:sz w:val="24"/>
          <w:szCs w:val="24"/>
          <w:lang w:val="pt-BR"/>
        </w:rPr>
        <w:t xml:space="preserve">/0]ping </w:t>
      </w:r>
      <w:r>
        <w:rPr>
          <w:rFonts w:ascii="Verdana" w:hAnsi="Verdana" w:cs="Verdana"/>
          <w:sz w:val="24"/>
          <w:szCs w:val="24"/>
          <w:lang w:val="pt-BR"/>
        </w:rPr>
        <w:t>192.168.1.1</w:t>
      </w:r>
    </w:p>
    <w:p w:rsidR="00B81CD7" w:rsidRPr="009041F8" w:rsidRDefault="00B81CD7" w:rsidP="00381B77">
      <w:pPr>
        <w:rPr>
          <w:rFonts w:ascii="Verdana" w:hAnsi="Verdana" w:cs="Verdana"/>
          <w:b/>
          <w:bCs/>
          <w:sz w:val="24"/>
          <w:szCs w:val="24"/>
          <w:lang w:val="pt-BR"/>
        </w:rPr>
      </w:pPr>
      <w:r w:rsidRPr="007958A7">
        <w:rPr>
          <w:rFonts w:ascii="Verdana" w:hAnsi="Verdana" w:cs="宋体" w:hint="eastAsia"/>
          <w:b/>
          <w:bCs/>
          <w:sz w:val="24"/>
          <w:szCs w:val="24"/>
        </w:rPr>
        <w:t>测试</w:t>
      </w:r>
      <w:r w:rsidRPr="009041F8">
        <w:rPr>
          <w:rFonts w:ascii="Verdana" w:hAnsi="Verdana" w:cs="Verdana"/>
          <w:b/>
          <w:bCs/>
          <w:sz w:val="24"/>
          <w:szCs w:val="24"/>
          <w:lang w:val="pt-BR"/>
        </w:rPr>
        <w:t>R1</w:t>
      </w:r>
      <w:r w:rsidRPr="007958A7">
        <w:rPr>
          <w:rFonts w:ascii="Verdana" w:hAnsi="Verdana" w:cs="宋体" w:hint="eastAsia"/>
          <w:b/>
          <w:bCs/>
          <w:sz w:val="24"/>
          <w:szCs w:val="24"/>
        </w:rPr>
        <w:t>的广域网端口</w:t>
      </w:r>
      <w:r w:rsidRPr="009041F8">
        <w:rPr>
          <w:rFonts w:ascii="Verdana" w:hAnsi="Verdana" w:cs="Verdana"/>
          <w:b/>
          <w:bCs/>
          <w:sz w:val="24"/>
          <w:szCs w:val="24"/>
          <w:lang w:val="pt-BR"/>
        </w:rPr>
        <w:t>S1/0</w:t>
      </w:r>
      <w:r w:rsidRPr="007958A7">
        <w:rPr>
          <w:rFonts w:ascii="Verdana" w:hAnsi="Verdana" w:cs="宋体" w:hint="eastAsia"/>
          <w:b/>
          <w:bCs/>
          <w:sz w:val="24"/>
          <w:szCs w:val="24"/>
        </w:rPr>
        <w:t>至局域网端口</w:t>
      </w:r>
      <w:r w:rsidRPr="009041F8">
        <w:rPr>
          <w:rFonts w:ascii="Verdana" w:hAnsi="Verdana" w:cs="Verdana"/>
          <w:b/>
          <w:bCs/>
          <w:sz w:val="24"/>
          <w:szCs w:val="24"/>
          <w:lang w:val="pt-BR"/>
        </w:rPr>
        <w:t>E0/0</w:t>
      </w:r>
      <w:r w:rsidRPr="007958A7">
        <w:rPr>
          <w:rFonts w:ascii="Verdana" w:hAnsi="Verdana" w:cs="宋体" w:hint="eastAsia"/>
          <w:b/>
          <w:bCs/>
          <w:sz w:val="24"/>
          <w:szCs w:val="24"/>
        </w:rPr>
        <w:t>的连通性</w:t>
      </w:r>
      <w:r w:rsidRPr="009041F8">
        <w:rPr>
          <w:rFonts w:ascii="Verdana" w:hAnsi="Verdana" w:cs="Verdana"/>
          <w:b/>
          <w:bCs/>
          <w:kern w:val="0"/>
          <w:sz w:val="24"/>
          <w:szCs w:val="24"/>
          <w:lang w:val="pt-BR"/>
        </w:rPr>
        <w:t>(1 pts)</w:t>
      </w:r>
    </w:p>
    <w:p w:rsidR="00B81CD7" w:rsidRPr="004732A2" w:rsidRDefault="00B81CD7" w:rsidP="00381B77">
      <w:pPr>
        <w:rPr>
          <w:rFonts w:ascii="Verdana" w:hAnsi="Verdana" w:cs="Verdana"/>
          <w:sz w:val="24"/>
          <w:szCs w:val="24"/>
          <w:lang w:val="pt-BR"/>
        </w:rPr>
      </w:pPr>
      <w:r w:rsidRPr="009041F8">
        <w:rPr>
          <w:rFonts w:ascii="Verdana" w:hAnsi="Verdana" w:cs="Verdana"/>
          <w:sz w:val="24"/>
          <w:szCs w:val="24"/>
          <w:lang w:val="pt-BR"/>
        </w:rPr>
        <w:t>----------------------------------------------------------------------------------------</w:t>
      </w:r>
    </w:p>
    <w:p w:rsidR="00B81CD7" w:rsidRDefault="00B81CD7" w:rsidP="00381B77">
      <w:pPr>
        <w:rPr>
          <w:rFonts w:ascii="Verdana" w:hAnsi="Verdana" w:cs="Verdana"/>
          <w:sz w:val="24"/>
          <w:szCs w:val="24"/>
          <w:lang w:val="pt-BR"/>
        </w:rPr>
      </w:pPr>
      <w:r w:rsidRPr="004732A2">
        <w:rPr>
          <w:rFonts w:ascii="Verdana" w:hAnsi="Verdana" w:cs="Verdana"/>
          <w:sz w:val="24"/>
          <w:szCs w:val="24"/>
          <w:lang w:val="pt-BR"/>
        </w:rPr>
        <w:t>[R1-Serial</w:t>
      </w:r>
      <w:r>
        <w:rPr>
          <w:rFonts w:ascii="Verdana" w:hAnsi="Verdana" w:cs="Verdana"/>
          <w:sz w:val="24"/>
          <w:szCs w:val="24"/>
          <w:lang w:val="pt-BR"/>
        </w:rPr>
        <w:t>1</w:t>
      </w:r>
      <w:r w:rsidRPr="004732A2">
        <w:rPr>
          <w:rFonts w:ascii="Verdana" w:hAnsi="Verdana" w:cs="Verdana"/>
          <w:sz w:val="24"/>
          <w:szCs w:val="24"/>
          <w:lang w:val="pt-BR"/>
        </w:rPr>
        <w:t xml:space="preserve">/0]quit      </w:t>
      </w:r>
    </w:p>
    <w:p w:rsidR="00B81CD7" w:rsidRPr="004732A2" w:rsidRDefault="00B81CD7" w:rsidP="00381B77">
      <w:pPr>
        <w:rPr>
          <w:rFonts w:ascii="Verdana" w:hAnsi="Verdana" w:cs="Verdana"/>
          <w:sz w:val="24"/>
          <w:szCs w:val="24"/>
          <w:lang w:val="pt-BR"/>
        </w:rPr>
      </w:pPr>
      <w:r w:rsidRPr="004732A2">
        <w:rPr>
          <w:rFonts w:ascii="Verdana" w:hAnsi="Verdana" w:cs="Verdana"/>
          <w:sz w:val="24"/>
          <w:szCs w:val="24"/>
          <w:lang w:val="pt-BR"/>
        </w:rPr>
        <w:t>[R1</w:t>
      </w:r>
      <w:r>
        <w:rPr>
          <w:rFonts w:ascii="Verdana" w:hAnsi="Verdana" w:cs="Verdana"/>
          <w:sz w:val="24"/>
          <w:szCs w:val="24"/>
          <w:lang w:val="pt-BR"/>
        </w:rPr>
        <w:t>]interface s2</w:t>
      </w:r>
      <w:r w:rsidRPr="004732A2">
        <w:rPr>
          <w:rFonts w:ascii="Verdana" w:hAnsi="Verdana" w:cs="Verdana"/>
          <w:sz w:val="24"/>
          <w:szCs w:val="24"/>
          <w:lang w:val="pt-BR"/>
        </w:rPr>
        <w:t xml:space="preserve">/0     </w:t>
      </w:r>
    </w:p>
    <w:p w:rsidR="00B81CD7" w:rsidRDefault="00B81CD7" w:rsidP="00381B77">
      <w:pPr>
        <w:rPr>
          <w:rFonts w:ascii="Verdana" w:hAnsi="Verdana" w:cs="Verdana"/>
          <w:sz w:val="24"/>
          <w:szCs w:val="24"/>
          <w:lang w:val="pt-BR"/>
        </w:rPr>
      </w:pPr>
      <w:r w:rsidRPr="004732A2">
        <w:rPr>
          <w:rFonts w:ascii="Verdana" w:hAnsi="Verdana" w:cs="Verdana"/>
          <w:sz w:val="24"/>
          <w:szCs w:val="24"/>
          <w:lang w:val="pt-BR"/>
        </w:rPr>
        <w:t>[R1-Serial</w:t>
      </w:r>
      <w:r>
        <w:rPr>
          <w:rFonts w:ascii="Verdana" w:hAnsi="Verdana" w:cs="Verdana"/>
          <w:sz w:val="24"/>
          <w:szCs w:val="24"/>
          <w:lang w:val="pt-BR"/>
        </w:rPr>
        <w:t>2</w:t>
      </w:r>
      <w:r w:rsidRPr="004732A2">
        <w:rPr>
          <w:rFonts w:ascii="Verdana" w:hAnsi="Verdana" w:cs="Verdana"/>
          <w:sz w:val="24"/>
          <w:szCs w:val="24"/>
          <w:lang w:val="pt-BR"/>
        </w:rPr>
        <w:t xml:space="preserve">/0]ip address </w:t>
      </w:r>
      <w:r>
        <w:rPr>
          <w:rFonts w:ascii="Verdana" w:hAnsi="Verdana" w:cs="Verdana"/>
          <w:sz w:val="24"/>
          <w:szCs w:val="24"/>
          <w:lang w:val="pt-BR"/>
        </w:rPr>
        <w:t>192</w:t>
      </w:r>
      <w:r w:rsidRPr="004732A2">
        <w:rPr>
          <w:rFonts w:ascii="Verdana" w:hAnsi="Verdana" w:cs="Verdana"/>
          <w:sz w:val="24"/>
          <w:szCs w:val="24"/>
          <w:lang w:val="pt-BR"/>
        </w:rPr>
        <w:t>.</w:t>
      </w:r>
      <w:r>
        <w:rPr>
          <w:rFonts w:ascii="Verdana" w:hAnsi="Verdana" w:cs="Verdana"/>
          <w:sz w:val="24"/>
          <w:szCs w:val="24"/>
          <w:lang w:val="pt-BR"/>
        </w:rPr>
        <w:t>168</w:t>
      </w:r>
      <w:r w:rsidRPr="004732A2">
        <w:rPr>
          <w:rFonts w:ascii="Verdana" w:hAnsi="Verdana" w:cs="Verdana"/>
          <w:sz w:val="24"/>
          <w:szCs w:val="24"/>
          <w:lang w:val="pt-BR"/>
        </w:rPr>
        <w:t>.</w:t>
      </w:r>
      <w:r>
        <w:rPr>
          <w:rFonts w:ascii="Verdana" w:hAnsi="Verdana" w:cs="Verdana"/>
          <w:sz w:val="24"/>
          <w:szCs w:val="24"/>
          <w:lang w:val="pt-BR"/>
        </w:rPr>
        <w:t>3</w:t>
      </w:r>
      <w:r w:rsidRPr="004732A2">
        <w:rPr>
          <w:rFonts w:ascii="Verdana" w:hAnsi="Verdana" w:cs="Verdana"/>
          <w:sz w:val="24"/>
          <w:szCs w:val="24"/>
          <w:lang w:val="pt-BR"/>
        </w:rPr>
        <w:t>.1 255.255.255.</w:t>
      </w:r>
      <w:r>
        <w:rPr>
          <w:rFonts w:ascii="Verdana" w:hAnsi="Verdana" w:cs="Verdana"/>
          <w:sz w:val="24"/>
          <w:szCs w:val="24"/>
          <w:lang w:val="pt-BR"/>
        </w:rPr>
        <w:t>252</w:t>
      </w:r>
    </w:p>
    <w:p w:rsidR="00B81CD7" w:rsidRDefault="00B81CD7" w:rsidP="00381B77">
      <w:pPr>
        <w:rPr>
          <w:rFonts w:ascii="Verdana" w:hAnsi="Verdana" w:cs="Verdana"/>
          <w:sz w:val="24"/>
          <w:szCs w:val="24"/>
          <w:lang w:val="pt-BR"/>
        </w:rPr>
      </w:pPr>
      <w:r w:rsidRPr="004732A2">
        <w:rPr>
          <w:rFonts w:ascii="Verdana" w:hAnsi="Verdana" w:cs="Verdana"/>
          <w:sz w:val="24"/>
          <w:szCs w:val="24"/>
          <w:lang w:val="pt-BR"/>
        </w:rPr>
        <w:t>[R1-Serial</w:t>
      </w:r>
      <w:r>
        <w:rPr>
          <w:rFonts w:ascii="Verdana" w:hAnsi="Verdana" w:cs="Verdana"/>
          <w:sz w:val="24"/>
          <w:szCs w:val="24"/>
          <w:lang w:val="pt-BR"/>
        </w:rPr>
        <w:t>2</w:t>
      </w:r>
      <w:r w:rsidRPr="004732A2">
        <w:rPr>
          <w:rFonts w:ascii="Verdana" w:hAnsi="Verdana" w:cs="Verdana"/>
          <w:sz w:val="24"/>
          <w:szCs w:val="24"/>
          <w:lang w:val="pt-BR"/>
        </w:rPr>
        <w:t xml:space="preserve">/0]ping </w:t>
      </w:r>
      <w:r>
        <w:rPr>
          <w:rFonts w:ascii="Verdana" w:hAnsi="Verdana" w:cs="Verdana"/>
          <w:sz w:val="24"/>
          <w:szCs w:val="24"/>
          <w:lang w:val="pt-BR"/>
        </w:rPr>
        <w:t>192.168.2.1</w:t>
      </w:r>
    </w:p>
    <w:p w:rsidR="00B81CD7" w:rsidRPr="004732A2" w:rsidRDefault="00B81CD7" w:rsidP="00381B77">
      <w:pPr>
        <w:rPr>
          <w:rFonts w:ascii="Verdana" w:hAnsi="Verdana" w:cs="Verdana"/>
          <w:sz w:val="24"/>
          <w:szCs w:val="24"/>
          <w:lang w:val="pt-BR"/>
        </w:rPr>
      </w:pPr>
      <w:r w:rsidRPr="004732A2">
        <w:rPr>
          <w:rFonts w:ascii="Verdana" w:hAnsi="Verdana" w:cs="Verdana"/>
          <w:sz w:val="24"/>
          <w:szCs w:val="24"/>
          <w:lang w:val="pt-BR"/>
        </w:rPr>
        <w:t>[R1-Serial</w:t>
      </w:r>
      <w:r>
        <w:rPr>
          <w:rFonts w:ascii="Verdana" w:hAnsi="Verdana" w:cs="Verdana"/>
          <w:sz w:val="24"/>
          <w:szCs w:val="24"/>
          <w:lang w:val="pt-BR"/>
        </w:rPr>
        <w:t>2</w:t>
      </w:r>
      <w:r w:rsidRPr="004732A2">
        <w:rPr>
          <w:rFonts w:ascii="Verdana" w:hAnsi="Verdana" w:cs="Verdana"/>
          <w:sz w:val="24"/>
          <w:szCs w:val="24"/>
          <w:lang w:val="pt-BR"/>
        </w:rPr>
        <w:t>/0]quit</w:t>
      </w:r>
    </w:p>
    <w:p w:rsidR="00B81CD7" w:rsidRDefault="00B81CD7" w:rsidP="00381B77">
      <w:pPr>
        <w:rPr>
          <w:rFonts w:ascii="Verdana" w:hAnsi="Verdana" w:cs="Verdana"/>
          <w:sz w:val="24"/>
          <w:szCs w:val="24"/>
        </w:rPr>
      </w:pPr>
      <w:r w:rsidRPr="0048345D">
        <w:rPr>
          <w:rFonts w:ascii="Verdana" w:hAnsi="Verdana" w:cs="Verdana"/>
          <w:sz w:val="24"/>
          <w:szCs w:val="24"/>
          <w:lang w:val="pt-BR"/>
        </w:rPr>
        <w:t>[R1]</w:t>
      </w:r>
      <w:r w:rsidRPr="0048345D">
        <w:rPr>
          <w:rFonts w:ascii="Verdana" w:hAnsi="Verdana" w:cs="Verdana"/>
          <w:sz w:val="24"/>
          <w:szCs w:val="24"/>
        </w:rPr>
        <w:t xml:space="preserve">ip route-static </w:t>
      </w:r>
      <w:r>
        <w:rPr>
          <w:rFonts w:ascii="Verdana" w:hAnsi="Verdana" w:cs="Verdana"/>
          <w:sz w:val="24"/>
          <w:szCs w:val="24"/>
        </w:rPr>
        <w:t>192.168</w:t>
      </w:r>
      <w:r w:rsidRPr="0048345D">
        <w:rPr>
          <w:rFonts w:ascii="Verdana" w:hAnsi="Verdana" w:cs="Verdana"/>
          <w:sz w:val="24"/>
          <w:szCs w:val="24"/>
        </w:rPr>
        <w:t>.</w:t>
      </w:r>
      <w:r>
        <w:rPr>
          <w:rFonts w:ascii="Verdana" w:hAnsi="Verdana" w:cs="Verdana"/>
          <w:sz w:val="24"/>
          <w:szCs w:val="24"/>
        </w:rPr>
        <w:t>1</w:t>
      </w:r>
      <w:r w:rsidRPr="0048345D">
        <w:rPr>
          <w:rFonts w:ascii="Verdana" w:hAnsi="Verdana" w:cs="Verdana"/>
          <w:sz w:val="24"/>
          <w:szCs w:val="24"/>
        </w:rPr>
        <w:t>.0 255.255.255.25</w:t>
      </w:r>
      <w:r>
        <w:rPr>
          <w:rFonts w:ascii="Verdana" w:hAnsi="Verdana" w:cs="Verdana"/>
          <w:sz w:val="24"/>
          <w:szCs w:val="24"/>
        </w:rPr>
        <w:t>2. 192.168.</w:t>
      </w:r>
      <w:r w:rsidRPr="0048345D">
        <w:rPr>
          <w:rFonts w:ascii="Verdana" w:hAnsi="Verdana" w:cs="Verdana"/>
          <w:sz w:val="24"/>
          <w:szCs w:val="24"/>
        </w:rPr>
        <w:t>2.1</w:t>
      </w:r>
    </w:p>
    <w:p w:rsidR="00B81CD7" w:rsidRPr="0048345D" w:rsidRDefault="00B81CD7" w:rsidP="00381B77">
      <w:pPr>
        <w:rPr>
          <w:rFonts w:ascii="Verdana" w:hAnsi="Verdana" w:cs="Verdana"/>
          <w:sz w:val="24"/>
          <w:szCs w:val="24"/>
        </w:rPr>
      </w:pPr>
      <w:r w:rsidRPr="0048345D">
        <w:rPr>
          <w:rFonts w:ascii="Verdana" w:hAnsi="Verdana" w:cs="Verdana"/>
          <w:sz w:val="24"/>
          <w:szCs w:val="24"/>
          <w:lang w:val="pt-BR"/>
        </w:rPr>
        <w:t>[R1]</w:t>
      </w:r>
      <w:r w:rsidRPr="0048345D">
        <w:rPr>
          <w:rFonts w:ascii="Verdana" w:hAnsi="Verdana" w:cs="Verdana"/>
          <w:sz w:val="24"/>
          <w:szCs w:val="24"/>
        </w:rPr>
        <w:t xml:space="preserve">ip route-static </w:t>
      </w:r>
      <w:r>
        <w:rPr>
          <w:rFonts w:ascii="Verdana" w:hAnsi="Verdana" w:cs="Verdana"/>
          <w:sz w:val="24"/>
          <w:szCs w:val="24"/>
        </w:rPr>
        <w:t>192.168</w:t>
      </w:r>
      <w:r w:rsidRPr="0048345D">
        <w:rPr>
          <w:rFonts w:ascii="Verdana" w:hAnsi="Verdana" w:cs="Verdana"/>
          <w:sz w:val="24"/>
          <w:szCs w:val="24"/>
        </w:rPr>
        <w:t>.</w:t>
      </w:r>
      <w:r>
        <w:rPr>
          <w:rFonts w:ascii="Verdana" w:hAnsi="Verdana" w:cs="Verdana"/>
          <w:sz w:val="24"/>
          <w:szCs w:val="24"/>
        </w:rPr>
        <w:t>3</w:t>
      </w:r>
      <w:r w:rsidRPr="0048345D">
        <w:rPr>
          <w:rFonts w:ascii="Verdana" w:hAnsi="Verdana" w:cs="Verdana"/>
          <w:sz w:val="24"/>
          <w:szCs w:val="24"/>
        </w:rPr>
        <w:t>.0 255.255.255.25</w:t>
      </w:r>
      <w:r>
        <w:rPr>
          <w:rFonts w:ascii="Verdana" w:hAnsi="Verdana" w:cs="Verdana"/>
          <w:sz w:val="24"/>
          <w:szCs w:val="24"/>
        </w:rPr>
        <w:t>2. 192.168.</w:t>
      </w:r>
      <w:r w:rsidRPr="0048345D">
        <w:rPr>
          <w:rFonts w:ascii="Verdana" w:hAnsi="Verdana" w:cs="Verdana"/>
          <w:sz w:val="24"/>
          <w:szCs w:val="24"/>
        </w:rPr>
        <w:t>2.1</w:t>
      </w:r>
    </w:p>
    <w:p w:rsidR="00B81CD7" w:rsidRPr="007958A7" w:rsidRDefault="00B81CD7" w:rsidP="00381B77">
      <w:pPr>
        <w:rPr>
          <w:rFonts w:ascii="Verdana" w:hAnsi="Verdana" w:cs="Verdana"/>
          <w:b/>
          <w:bCs/>
          <w:sz w:val="24"/>
          <w:szCs w:val="24"/>
        </w:rPr>
      </w:pPr>
      <w:r w:rsidRPr="007958A7">
        <w:rPr>
          <w:rFonts w:ascii="Verdana" w:hAnsi="Verdana" w:cs="宋体" w:hint="eastAsia"/>
          <w:b/>
          <w:bCs/>
          <w:sz w:val="24"/>
          <w:szCs w:val="24"/>
        </w:rPr>
        <w:t>设置静态路由，子网</w:t>
      </w:r>
      <w:r w:rsidRPr="007958A7">
        <w:rPr>
          <w:rFonts w:ascii="Verdana" w:hAnsi="Verdana" w:cs="Verdana"/>
          <w:b/>
          <w:bCs/>
          <w:sz w:val="24"/>
          <w:szCs w:val="24"/>
        </w:rPr>
        <w:t>192.168.3.0</w:t>
      </w:r>
      <w:r w:rsidRPr="007958A7">
        <w:rPr>
          <w:rFonts w:ascii="Verdana" w:hAnsi="Verdana" w:cs="宋体" w:hint="eastAsia"/>
          <w:b/>
          <w:bCs/>
          <w:sz w:val="24"/>
          <w:szCs w:val="24"/>
        </w:rPr>
        <w:t>发出的数据都转发至</w:t>
      </w:r>
      <w:r w:rsidRPr="007958A7">
        <w:rPr>
          <w:rFonts w:ascii="Verdana" w:hAnsi="Verdana" w:cs="Verdana"/>
          <w:b/>
          <w:bCs/>
          <w:sz w:val="24"/>
          <w:szCs w:val="24"/>
        </w:rPr>
        <w:t>S2</w:t>
      </w:r>
      <w:r w:rsidRPr="007958A7">
        <w:rPr>
          <w:rFonts w:ascii="Verdana" w:hAnsi="Verdana" w:cs="Verdana"/>
          <w:b/>
          <w:bCs/>
          <w:sz w:val="24"/>
          <w:szCs w:val="24"/>
          <w:lang w:val="pt-BR"/>
        </w:rPr>
        <w:t>/0</w:t>
      </w:r>
      <w:r w:rsidRPr="007958A7">
        <w:rPr>
          <w:rFonts w:ascii="Verdana" w:hAnsi="Verdana" w:cs="宋体" w:hint="eastAsia"/>
          <w:b/>
          <w:bCs/>
          <w:sz w:val="24"/>
          <w:szCs w:val="24"/>
          <w:lang w:val="pt-BR"/>
        </w:rPr>
        <w:t>端口</w:t>
      </w:r>
      <w:r>
        <w:rPr>
          <w:rFonts w:ascii="Verdana" w:hAnsi="Verdana" w:cs="Verdana"/>
          <w:b/>
          <w:bCs/>
          <w:kern w:val="0"/>
          <w:sz w:val="24"/>
          <w:szCs w:val="24"/>
        </w:rPr>
        <w:t>(1 pts)</w:t>
      </w:r>
    </w:p>
    <w:p w:rsidR="00B81CD7" w:rsidRPr="004732A2" w:rsidRDefault="00B81CD7" w:rsidP="00381B77">
      <w:pPr>
        <w:rPr>
          <w:rFonts w:ascii="Verdana" w:hAnsi="Verdana" w:cs="Verdana"/>
          <w:sz w:val="24"/>
          <w:szCs w:val="24"/>
          <w:lang w:val="pt-BR"/>
        </w:rPr>
      </w:pPr>
      <w:r>
        <w:rPr>
          <w:rFonts w:ascii="Verdana" w:hAnsi="Verdana" w:cs="Verdana"/>
          <w:sz w:val="24"/>
          <w:szCs w:val="24"/>
        </w:rPr>
        <w:t>----------------------------------------------------------------------------------------</w:t>
      </w:r>
    </w:p>
    <w:p w:rsidR="00B81CD7" w:rsidRDefault="00B81CD7" w:rsidP="00381B77">
      <w:pPr>
        <w:rPr>
          <w:rFonts w:ascii="Verdana" w:hAnsi="Verdana" w:cs="Verdana"/>
          <w:color w:val="0000FF"/>
          <w:kern w:val="0"/>
          <w:sz w:val="24"/>
          <w:szCs w:val="24"/>
        </w:rPr>
      </w:pPr>
    </w:p>
    <w:p w:rsidR="00B81CD7" w:rsidRPr="00DB12AC" w:rsidRDefault="00B81CD7" w:rsidP="007E5D0D">
      <w:pPr>
        <w:ind w:left="31680" w:hangingChars="150" w:firstLine="31680"/>
        <w:rPr>
          <w:rFonts w:ascii="Verdana" w:hAnsi="Verdana" w:cs="Verdana"/>
          <w:color w:val="000000"/>
          <w:sz w:val="24"/>
          <w:szCs w:val="24"/>
        </w:rPr>
      </w:pPr>
      <w:r>
        <w:rPr>
          <w:rFonts w:ascii="Verdana" w:hAnsi="Verdana" w:cs="Verdana"/>
          <w:color w:val="000000"/>
          <w:sz w:val="24"/>
          <w:szCs w:val="24"/>
        </w:rPr>
        <w:t xml:space="preserve">5. </w:t>
      </w:r>
    </w:p>
    <w:p w:rsidR="00B81CD7" w:rsidRDefault="00B81CD7" w:rsidP="00AE377A">
      <w:pPr>
        <w:widowControl/>
        <w:jc w:val="center"/>
        <w:rPr>
          <w:rFonts w:eastAsia="Times New Roman" w:cs="Times New Roman"/>
          <w:b/>
          <w:bCs/>
          <w:kern w:val="0"/>
          <w:sz w:val="24"/>
          <w:szCs w:val="24"/>
        </w:rPr>
      </w:pPr>
      <w:r>
        <w:rPr>
          <w:noProof/>
        </w:rPr>
      </w:r>
      <w:r w:rsidRPr="006C5F6F">
        <w:rPr>
          <w:rFonts w:cs="Times New Roman"/>
          <w:b/>
          <w:bCs/>
          <w:noProof/>
          <w:kern w:val="0"/>
          <w:sz w:val="24"/>
          <w:szCs w:val="24"/>
        </w:rPr>
        <w:pict>
          <v:group id="画布 2038" o:spid="_x0000_s1880" editas="canvas" style="width:474.15pt;height:317.5pt;mso-position-horizontal-relative:char;mso-position-vertical-relative:line" coordsize="60217,40322">
            <v:shape id="_x0000_s1881" type="#_x0000_t75" style="position:absolute;width:60217;height:40322;visibility:visible">
              <v:fill o:detectmouseclick="t"/>
              <v:path o:connecttype="none"/>
            </v:shape>
            <v:roundrect id="AutoShape 1633" o:spid="_x0000_s1882" style="position:absolute;left:6864;top:6330;width:46145;height:27610;visibility:visible;mso-wrap-style:none;v-text-anchor:middle" arcsize="16244f" fillcolor="#ccecff">
              <v:stroke dashstyle="dash"/>
            </v:roundrect>
            <v:shape id="Freeform 1634" o:spid="_x0000_s1883" style="position:absolute;left:18923;top:11595;width:33889;height:22434;visibility:visible;mso-wrap-style:square;v-text-anchor:top" coordsize="3246,2165" path="m1926,1499r33,-117l2016,1319r180,-204l2256,1025r78,-168l2424,635r50,-207l2478,413r7,-16l2493,359r10,-41l2514,278r10,-37l2532,224r7,-12l2547,199r10,-8l2580,179r19,-9l2615,160r15,-6l2655,141r19,-10l2690,121r19,-11l2728,98r24,-19l2759,77r8,-2l2790,64r29,-12l2850,40r29,-13l2908,19r25,-6l2943,13r9,l2962,11r11,-5l3002,2,3037,r35,l3110,4r31,4l3155,15r13,4l3178,25r6,8l3191,56r8,29l3211,116r11,93l3240,275r,68l3240,355r5,12l3246,473r-12,72l3234,785r-2,145l3230,1003r2,47l3232,1102r2,56l3222,1229r,102l3222,1433r,150l3216,1769r-60,162l3036,1979r-150,12l2676,1997r-222,6l1878,2039r-642,114l1031,2140,840,2129,660,2117r-252,48l222,2129,72,2057,,1985r,-78l36,1853r120,-42l510,1799r234,-12l1038,1769r570,-66l1788,1594r138,-95xe" fillcolor="#fcf" stroked="f">
              <v:path arrowok="t" o:connecttype="custom" o:connectlocs="2045299,1432081;2292740,1155405;2436819,888056;2582986,443510;2594471,411386;2613264,329524;2635189,249733;2650850,219682;2669643,197921;2713493,176160;2745859,159581;2791797,135747;2828339,113986;2873233,81863;2888894,77718;2943185,53884;3005828,27978;3062207,13471;3082044,13471;3103969,6217;3170788,0;3247004,4145;3293986,15544;3317999,25906;3331572,58029;3352453,120204;3382731,284965;3382731,367864;3388995,490141;3376466,813447;3372290,1039347;3374378,1141934;3363938,1273536;3363938,1484929;3357673,1833105;3169744,2050715;2793885,2069367;1960731,2112889;1076418,2217549;689075,2193716;231780,2206150;0,2056932;37586,1920149;532467,1864192;1083727,1833105;1866766,1651763" o:connectangles="0,0,0,0,0,0,0,0,0,0,0,0,0,0,0,0,0,0,0,0,0,0,0,0,0,0,0,0,0,0,0,0,0,0,0,0,0,0,0,0,0,0,0,0,0,0"/>
            </v:shape>
            <v:line id="Line 1635" o:spid="_x0000_s1884" style="position:absolute;visibility:visible" from="31819,32029" to="31819,38087" o:connectortype="straight" strokeweight="2.25pt"/>
            <v:line id="Line 1636" o:spid="_x0000_s1885" style="position:absolute;visibility:visible" from="23056,31877" to="23056,37909" o:connectortype="straight" strokeweight="2.25pt"/>
            <v:shape id="Freeform 1637" o:spid="_x0000_s1886" style="position:absolute;left:34086;top:30384;width:17533;height:1493;visibility:visible;mso-wrap-style:square;v-text-anchor:top" coordsize="1680,192" path="m,192l,,1680,e" filled="f" fillcolor="#bbe0e3" strokeweight="2.25pt">
              <v:path arrowok="t" o:connecttype="custom" o:connectlocs="0,149225;0,0;1753235,0" o:connectangles="0,0,0"/>
            </v:shape>
            <v:shape id="Freeform 1638" o:spid="_x0000_s1887" style="position:absolute;left:6965;top:11017;width:6566;height:16751;visibility:visible;mso-wrap-style:square;v-text-anchor:top" coordsize="630,1617" path="m24,531l,345,24,255,36,177,84,57,144,r47,2l243,6r25,6l295,21r27,10l347,46r27,18l403,87r29,27l461,143r30,29l515,203r25,29l559,257r17,23l588,301r8,21l605,340r10,40l621,423r7,48l630,498r,27l628,550r-7,27l611,602r-19,25l580,637r-17,11l545,658r-21,10l478,687r-50,17l378,724r-43,19l314,755r-17,11l283,780r-11,13l258,824r-8,35l250,897r2,39l260,975r10,36l283,1042r8,12l297,1067r17,16l378,1221r56,76l466,1357r14,116l390,1560r-126,18l144,1617,72,1575,39,1434,24,1317,18,1101,2,1052r5,-14l9,1025r,-8l9,1011,7,994,30,897,19,839r8,-36l32,772r2,-23l34,733,32,720r,-10l24,531xe" fillcolor="#fcf" stroked="f">
              <v:path arrowok="t" o:connecttype="custom" o:connectlocs="0,357403;37519,183363;150078,0;253256,6216;307451,21755;361646,47654;420009,90128;480457,148141;536736,210298;582593,266239;612817,311821;630535,352223;647210,438207;656590,515903;654506,569772;636788,623641;604480,659900;568002,681655;498175,711697;393954,750027;327253,782142;294944,808040;268889,853622;260552,929247;270974,1010051;294944,1079459;309535,1105358;393954,1264894;485668,1405783;406460,1616081;150078,1675130;40646,1485551;18760,1140580;7295,1075315;9380,1053560;7295,1029734;19802,869161;33351,799753;35435,759351;33351,735524" o:connectangles="0,0,0,0,0,0,0,0,0,0,0,0,0,0,0,0,0,0,0,0,0,0,0,0,0,0,0,0,0,0,0,0,0,0,0,0,0,0,0,0"/>
            </v:shape>
            <v:shape id="Freeform 1639" o:spid="_x0000_s1888" style="position:absolute;left:16789;top:15481;width:7728;height:7715;visibility:visible;mso-wrap-style:square;v-text-anchor:top" coordsize="741,744" path="m204,648l303,534r21,-33l390,423r16,-21l444,363r39,-40l527,284r41,-35l591,234r23,-14l664,193r23,-13l707,168r17,-13l734,141r7,-15l741,110,738,93,732,77,724,60,714,45,703,35,693,25,680,16,666,10,630,2,612,,573,24r-98,86l460,128r-18,19l423,168r-44,48l334,261r-23,21l290,303r-23,18l242,338r-50,31l126,441,72,519,27,603,,675r15,60l36,744r69,l204,648xe" fillcolor="#fcf" stroked="f">
              <v:path arrowok="t" o:connecttype="custom" o:connectlocs="212753,671973;316001,553756;337902,519535;406734,438649;423421,416872;463051,376430;503725,334950;549613,294507;592372,258212;616359,242657;640346,228139;692491,200140;716478,186659;737336,174215;755066,160734;765495,146216;772795,130661;772795,114070;769666,96441;763409,79849;755066,62220;744636,46665;733164,36295;722735,25925;709178,16592;694577,10370;657032,2074;638260,0;597586,24888;495381,114070;479738,132735;460965,152438;441150,174215;395262,223991;348331,270656;324344,292433;302443,314210;278456,332876;252384,350505;200238,382652;131406,457315;75089,538201;28159,625309;0,699972;15644,762192;37545,771525;109505,771525;212753,671973" o:connectangles="0,0,0,0,0,0,0,0,0,0,0,0,0,0,0,0,0,0,0,0,0,0,0,0,0,0,0,0,0,0,0,0,0,0,0,0,0,0,0,0,0,0,0,0,0,0,0,0"/>
            </v:shape>
            <v:shape id="Freeform 1640" o:spid="_x0000_s1889" style="position:absolute;left:28136;top:15443;width:6877;height:8636;visibility:visible;mso-wrap-style:square;v-text-anchor:top" coordsize="657,832" path="m39,17l49,10,60,4,72,2,87,r74,36l289,168,421,320r92,152l657,756r-28,76l541,824,433,672,381,556,285,416,237,344,197,304,153,268,124,232,91,214,62,197,33,168,,91,6,73,27,42,35,27,39,17xe" fillcolor="#fcf" stroked="f">
              <v:path arrowok="t" o:connecttype="custom" o:connectlocs="40823,17646;51290,10380;62804,4152;75365,2076;91066,0;168524,37367;302506,174381;440676,332154;536975,489927;687705,784713;658396,863600;566284,855296;453236,697523;398806,577117;298320,431800;248076,357065;206207,315546;160150,278179;129795,240812;95253,222128;64898,204482;34542,174381;0,94456;6280,75773;28262,43595;36636,28025;40823,17646" o:connectangles="0,0,0,0,0,0,0,0,0,0,0,0,0,0,0,0,0,0,0,0,0,0,0,0,0,0,0"/>
            </v:shape>
            <v:rect id="Rectangle 1641" o:spid="_x0000_s1890" style="position:absolute;left:8007;top:25977;width:7302;height:197;visibility:visible" fillcolor="black" stroked="f"/>
            <v:shape id="Freeform 1642" o:spid="_x0000_s1891" style="position:absolute;left:4000;top:22180;width:4007;height:216;visibility:visible;mso-wrap-style:square;v-text-anchor:top" coordsize="386,21" path="m,2l,21,386,19,386,,,2xe" fillcolor="black" stroked="f">
              <v:path arrowok="t" o:connecttype="custom" o:connectlocs="0,2056;0,21590;400685,19534;400685,0;0,2056" o:connectangles="0,0,0,0,0"/>
            </v:shape>
            <v:rect id="Rectangle 1643" o:spid="_x0000_s1892" style="position:absolute;left:4000;top:14376;width:4007;height:178;visibility:visible" fillcolor="black" stroked="f"/>
            <v:shape id="Freeform 1644" o:spid="_x0000_s1893" style="position:absolute;left:14757;top:13785;width:11201;height:11595;visibility:visible;mso-wrap-style:square;v-text-anchor:top" coordsize="945,888" path="m,876r12,12l945,12,932,,,876xe" fillcolor="black">
              <v:path arrowok="t" o:connecttype="custom" o:connectlocs="0,1143841;14224,1159510;1120140,15669;1104731,0;0,1143841" o:connectangles="0,0,0,0,0"/>
            </v:shape>
            <v:shape id="Freeform 1645" o:spid="_x0000_s1894" style="position:absolute;left:12623;top:6191;width:35541;height:6248;visibility:visible;mso-wrap-style:square;v-text-anchor:top" coordsize="3403,603" path="m237,84l402,60r78,l591,42,675,21,799,r91,8l1000,23r21,4l1054,33r32,2l1117,35r18,l1156,35r21,l1202,35r29,l1262,35r37,l1341,37r48,l1437,35r101,-2l1586,31r48,-2l1680,27r41,-2l1883,21r21,2l1927,27r25,2l2006,37r56,9l2118,54r56,8l2222,71r22,2l2263,75r33,l2334,75r43,2l2404,77r27,-2l2504,67r71,-11l2645,44,2791,21r39,-2l2847,19r20,l2888,21r25,l2965,23r56,2l3075,27r54,4l3154,33r23,4l3198,40r18,4l3256,67r41,22l3339,112r39,25l3391,168r12,31l3401,291r-4,89l3395,392r-6,11l3380,413r-8,8l3347,438r-31,15l3285,463r-31,6l3227,475r-23,5l3189,486r-14,4l3154,496r-19,2l3117,500r-21,-2l3081,498r-12,-2l3052,496r-18,-2l3011,492r-25,l2950,484r-35,-7l2880,471r-38,-4l2793,453r-48,-11l2695,436r-50,-6l2546,426r-102,-2l2379,419r-62,-2l2253,421,1907,402r-212,4l1487,410r-80,-4l1291,398r-176,48l994,471r-106,6l780,486r-18,2l745,488r-40,28l633,549r-48,27l531,576r-42,12l438,591r-69,9l285,591r-69,12l150,588,93,546,60,513,24,480,,399,6,291,33,216r78,-84l237,84xe" fillcolor="#fcf" stroked="f">
              <v:path arrowok="t" o:connecttype="custom" o:connectlocs="501312,62173;834476,0;1066333,27978;1166595,36268;1229259,36268;1318033,36268;1450672,38340;1656419,32123;1797413,25905;2012560,27978;2153554,47666;2320658,73572;2397944,77716;2510739,79789;2689331,58028;2955653,19688;3016229,21761;3155134,25905;3294039,34195;3358792,45594;3487253,116057;3554095,206208;3545740,406198;3521719,436248;3430856,479769;3346259,497385;3294039,513965;3233464,516037;3187510,513965;3118580,509820;3007874,488059;2866879,458009;2659044,441429;2419876,432103;1770259,420705;1348321,412415;927428,494276;778078,505675;610974,596862;457447,612405;225591,624840;62664,531580;6266,301540;247523,87042" o:connectangles="0,0,0,0,0,0,0,0,0,0,0,0,0,0,0,0,0,0,0,0,0,0,0,0,0,0,0,0,0,0,0,0,0,0,0,0,0,0,0,0,0,0,0,0"/>
            </v:shape>
            <v:shape id="Freeform 1646" o:spid="_x0000_s1895" style="position:absolute;left:27190;top:13658;width:8395;height:11246;visibility:visible;mso-wrap-style:square;v-text-anchor:top" coordsize="1094,901" path="m1082,901r12,-14l12,,,15,1082,901xe" fillcolor="black" stroked="f">
              <v:path arrowok="t" o:connecttype="custom" o:connectlocs="830262,1124585;839470,1107111;9208,0;0,18722;830262,1124585" o:connectangles="0,0,0,0,0"/>
            </v:shape>
            <v:rect id="Rectangle 1647" o:spid="_x0000_s1896" style="position:absolute;left:51600;top:22618;width:4438;height:184;visibility:visible" fillcolor="black" stroked="f"/>
            <v:rect id="Rectangle 1648" o:spid="_x0000_s1897" style="position:absolute;left:51689;top:14884;width:4425;height:190;visibility:visible" fillcolor="black" stroked="f"/>
            <v:rect id="Rectangle 1649" o:spid="_x0000_s1898" style="position:absolute;left:41141;top:25755;width:6858;height:3963;visibility:visibl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rPr>
                    </w:pPr>
                    <w:r w:rsidRPr="009931FA">
                      <w:rPr>
                        <w:rFonts w:ascii="Arial" w:eastAsia="黑体" w:hAnsi="Arial" w:cs="Arial"/>
                        <w:b/>
                        <w:bCs/>
                        <w:color w:val="333399"/>
                        <w:sz w:val="28"/>
                        <w:szCs w:val="28"/>
                      </w:rPr>
                      <w:t>B</w:t>
                    </w:r>
                    <w:r>
                      <w:rPr>
                        <w:rFonts w:ascii="Arial" w:eastAsia="黑体" w:hAnsi="Arial" w:cs="Arial"/>
                        <w:b/>
                        <w:bCs/>
                        <w:color w:val="333399"/>
                        <w:sz w:val="28"/>
                        <w:szCs w:val="28"/>
                      </w:rPr>
                      <w:t>ridge</w:t>
                    </w:r>
                  </w:p>
                </w:txbxContent>
              </v:textbox>
            </v:rect>
            <v:oval id="Oval 1650" o:spid="_x0000_s1899" style="position:absolute;left:22669;top:33413;width:826;height:845;visibility:visible" strokeweight=".83786mm"/>
            <v:group id="Group 1651" o:spid="_x0000_s1900" style="position:absolute;left:1397;top:19227;width:3581;height:3658" coordorigin="101,2294" coordsize="343,353">
              <v:group id="Group 1652" o:spid="_x0000_s1901" style="position:absolute;left:109;top:2301;width:335;height:346" coordorigin="109,2301" coordsize="335,346">
                <v:shape id="Freeform 1653" o:spid="_x0000_s1902" style="position:absolute;left:118;top:2480;width:316;height:34;visibility:visible;mso-wrap-style:square;v-text-anchor:top" coordsize="316,34" path="m,34l37,,278,r38,34l,34xe" fillcolor="black" stroked="f">
                  <v:path arrowok="t" o:connecttype="custom" o:connectlocs="0,34;37,0;278,0;316,34;0,34" o:connectangles="0,0,0,0,0"/>
                </v:shape>
                <v:shape id="Freeform 1654" o:spid="_x0000_s1903" style="position:absolute;left:118;top:2480;width:316;height:34;visibility:visible;mso-wrap-style:square;v-text-anchor:top" coordsize="316,34" path="m,34l37,,278,r38,34l,34xe" fillcolor="black" stroked="f">
                  <v:path arrowok="t" o:connecttype="custom" o:connectlocs="0,34;37,0;278,0;316,34;0,34" o:connectangles="0,0,0,0,0"/>
                </v:shape>
                <v:shape id="Freeform 1655" o:spid="_x0000_s1904" style="position:absolute;left:165;top:2301;width:223;height:23;visibility:visible;mso-wrap-style:square;v-text-anchor:top" coordsize="223,23" path="m,23l27,,196,r27,23l,23xe" fillcolor="black" stroked="f">
                  <v:path arrowok="t" o:connecttype="custom" o:connectlocs="0,23;27,0;196,0;223,23;0,23" o:connectangles="0,0,0,0,0"/>
                </v:shape>
                <v:shape id="Freeform 1656" o:spid="_x0000_s1905" style="position:absolute;left:165;top:2301;width:223;height:23;visibility:visible;mso-wrap-style:square;v-text-anchor:top" coordsize="223,23" path="m,23l27,,196,r27,23l,23xe" fillcolor="black" stroked="f">
                  <v:path arrowok="t" o:connecttype="custom" o:connectlocs="0,23;27,0;196,0;223,23;0,23" o:connectangles="0,0,0,0,0"/>
                </v:shape>
                <v:rect id="Rectangle 1657" o:spid="_x0000_s1906" style="position:absolute;left:165;top:2324;width:223;height:175;visibility:visible" fillcolor="black" stroked="f"/>
                <v:rect id="Rectangle 1658" o:spid="_x0000_s1907" style="position:absolute;left:120;top:2512;width:314;height:78;visibility:visible" fillcolor="black" stroked="f"/>
                <v:rect id="Rectangle 1659" o:spid="_x0000_s1908" style="position:absolute;left:186;top:2345;width:182;height:135;visibility:visible" fillcolor="black" stroked="f"/>
                <v:line id="Line 1660" o:spid="_x0000_s1909" style="position:absolute;flip:x;visibility:visible" from="335,2541" to="409,2542" o:connectortype="straight"/>
                <v:group id="Group 1661" o:spid="_x0000_s1910" style="position:absolute;left:109;top:2596;width:335;height:51" coordorigin="109,2596" coordsize="335,51">
                  <v:shape id="Freeform 1662" o:spid="_x0000_s1911" style="position:absolute;left:109;top:2596;width:335;height:38;visibility:visible;mso-wrap-style:square;v-text-anchor:top" coordsize="335,38" path="m,38l40,,296,r39,38l,38xe" fillcolor="black" stroked="f">
                    <v:path arrowok="t" o:connecttype="custom" o:connectlocs="0,38;40,0;296,0;335,38;0,38" o:connectangles="0,0,0,0,0"/>
                  </v:shape>
                  <v:shape id="Freeform 1663" o:spid="_x0000_s1912" style="position:absolute;left:109;top:2596;width:335;height:38;visibility:visible;mso-wrap-style:square;v-text-anchor:top" coordsize="335,38" path="m,38l40,,296,r39,38l,38xe" fillcolor="black" stroked="f">
                    <v:path arrowok="t" o:connecttype="custom" o:connectlocs="0,38;40,0;296,0;335,38;0,38" o:connectangles="0,0,0,0,0"/>
                  </v:shape>
                  <v:rect id="Rectangle 1664" o:spid="_x0000_s1913" style="position:absolute;left:112;top:2632;width:330;height:15;visibility:visible" fillcolor="black" stroked="f"/>
                </v:group>
              </v:group>
              <v:group id="Group 1665" o:spid="_x0000_s1914" style="position:absolute;left:101;top:2294;width:335;height:347" coordorigin="101,2294" coordsize="335,347">
                <v:shape id="Freeform 1666" o:spid="_x0000_s1915" style="position:absolute;left:109;top:2474;width:316;height:34;visibility:visible;mso-wrap-style:square;v-text-anchor:top" coordsize="316,34" path="m,34l38,,279,r37,34l,34xe" fillcolor="#c9c9b6" stroked="f">
                  <v:path arrowok="t" o:connecttype="custom" o:connectlocs="0,34;38,0;279,0;316,34;0,34" o:connectangles="0,0,0,0,0"/>
                </v:shape>
                <v:shape id="Freeform 1667" o:spid="_x0000_s1916" style="position:absolute;left:109;top:2474;width:316;height:34;visibility:visible;mso-wrap-style:square;v-text-anchor:top" coordsize="316,34" path="m,34l38,,279,r37,34l,34xe" fillcolor="#c9c9b6" stroked="f">
                  <v:path arrowok="t" o:connecttype="custom" o:connectlocs="0,34;38,0;279,0;316,34;0,34" o:connectangles="0,0,0,0,0"/>
                </v:shape>
                <v:shape id="Freeform 1668" o:spid="_x0000_s1917" style="position:absolute;left:157;top:2294;width:223;height:24;visibility:visible;mso-wrap-style:square;v-text-anchor:top" coordsize="223,24" path="m,24l27,,196,r27,24l,24xe" fillcolor="#c9c9b6" stroked="f">
                  <v:path arrowok="t" o:connecttype="custom" o:connectlocs="0,24;27,0;196,0;223,24;0,24" o:connectangles="0,0,0,0,0"/>
                </v:shape>
                <v:shape id="Freeform 1669" o:spid="_x0000_s1918" style="position:absolute;left:157;top:2294;width:223;height:24;visibility:visible;mso-wrap-style:square;v-text-anchor:top" coordsize="223,24" path="m,24l27,,196,r27,24l,24xe" fillcolor="#c9c9b6" stroked="f">
                  <v:path arrowok="t" o:connecttype="custom" o:connectlocs="0,24;27,0;196,0;223,24;0,24" o:connectangles="0,0,0,0,0"/>
                </v:shape>
                <v:rect id="Rectangle 1670" o:spid="_x0000_s1919" style="position:absolute;left:157;top:2318;width:223;height:175;visibility:visible" fillcolor="#b7b79d" stroked="f"/>
                <v:rect id="Rectangle 1671" o:spid="_x0000_s1920" style="position:absolute;left:112;top:2506;width:313;height:78;visibility:visible" fillcolor="#b7b79d" stroked="f"/>
                <v:rect id="Rectangle 1672" o:spid="_x0000_s1921" style="position:absolute;left:178;top:2339;width:181;height:135;visibility:visible" stroked="f"/>
                <v:line id="Line 1673" o:spid="_x0000_s1922" style="position:absolute;flip:x;visibility:visible" from="326,2535" to="401,2536" o:connectortype="straight"/>
                <v:group id="Group 1674" o:spid="_x0000_s1923" style="position:absolute;left:101;top:2590;width:335;height:51" coordorigin="101,2590" coordsize="335,51">
                  <v:shape id="Freeform 1675" o:spid="_x0000_s1924" style="position:absolute;left:101;top:2590;width:335;height:38;visibility:visible;mso-wrap-style:square;v-text-anchor:top" coordsize="335,38" path="m,38l39,,295,r40,38l,38xe" fillcolor="#c9c9b6" stroked="f">
                    <v:path arrowok="t" o:connecttype="custom" o:connectlocs="0,38;39,0;295,0;335,38;0,38" o:connectangles="0,0,0,0,0"/>
                  </v:shape>
                  <v:shape id="Freeform 1676" o:spid="_x0000_s1925" style="position:absolute;left:101;top:2590;width:335;height:38;visibility:visible;mso-wrap-style:square;v-text-anchor:top" coordsize="335,38" path="m,38l39,,295,r40,38l,38xe" fillcolor="#c9c9b6" stroked="f">
                    <v:path arrowok="t" o:connecttype="custom" o:connectlocs="0,38;39,0;295,0;335,38;0,38" o:connectangles="0,0,0,0,0"/>
                  </v:shape>
                  <v:rect id="Rectangle 1677" o:spid="_x0000_s1926" style="position:absolute;left:103;top:2626;width:331;height:15;visibility:visible" fillcolor="#bab79d" stroked="f"/>
                </v:group>
              </v:group>
            </v:group>
            <v:group id="Group 1678" o:spid="_x0000_s1927" style="position:absolute;left:21062;top:36671;width:3556;height:3651" coordorigin="3891,3616" coordsize="342,353">
              <v:group id="Group 1679" o:spid="_x0000_s1928" style="position:absolute;left:3899;top:3622;width:334;height:347" coordorigin="3899,3622" coordsize="334,347">
                <v:shape id="Freeform 1680" o:spid="_x0000_s1929" style="position:absolute;left:3907;top:3802;width:316;height:34;visibility:visible;mso-wrap-style:square;v-text-anchor:top" coordsize="316,34" path="m,34l37,,279,r37,34l,34xe" fillcolor="black" stroked="f">
                  <v:path arrowok="t" o:connecttype="custom" o:connectlocs="0,34;37,0;279,0;316,34;0,34" o:connectangles="0,0,0,0,0"/>
                </v:shape>
                <v:shape id="Freeform 1681" o:spid="_x0000_s1930" style="position:absolute;left:3907;top:3802;width:316;height:34;visibility:visible;mso-wrap-style:square;v-text-anchor:top" coordsize="316,34" path="m,34l37,,279,r37,34l,34xe" fillcolor="black" stroked="f">
                  <v:path arrowok="t" o:connecttype="custom" o:connectlocs="0,34;37,0;279,0;316,34;0,34" o:connectangles="0,0,0,0,0"/>
                </v:shape>
                <v:shape id="Freeform 1682" o:spid="_x0000_s1931" style="position:absolute;left:3955;top:3622;width:223;height:24;visibility:visible;mso-wrap-style:square;v-text-anchor:top" coordsize="223,24" path="m,24l26,,196,r27,24l,24xe" fillcolor="black" stroked="f">
                  <v:path arrowok="t" o:connecttype="custom" o:connectlocs="0,24;26,0;196,0;223,24;0,24" o:connectangles="0,0,0,0,0"/>
                </v:shape>
                <v:shape id="Freeform 1683" o:spid="_x0000_s1932" style="position:absolute;left:3955;top:3622;width:223;height:24;visibility:visible;mso-wrap-style:square;v-text-anchor:top" coordsize="223,24" path="m,24l26,,196,r27,24l,24xe" fillcolor="black" stroked="f">
                  <v:path arrowok="t" o:connecttype="custom" o:connectlocs="0,24;26,0;196,0;223,24;0,24" o:connectangles="0,0,0,0,0"/>
                </v:shape>
                <v:rect id="Rectangle 1684" o:spid="_x0000_s1933" style="position:absolute;left:3955;top:3646;width:223;height:175;visibility:visible" fillcolor="black" stroked="f"/>
                <v:rect id="Rectangle 1685" o:spid="_x0000_s1934" style="position:absolute;left:3909;top:3833;width:314;height:79;visibility:visible" fillcolor="black" stroked="f"/>
                <v:rect id="Rectangle 1686" o:spid="_x0000_s1935" style="position:absolute;left:3975;top:3667;width:182;height:135;visibility:visible" fillcolor="black" stroked="f"/>
                <v:line id="Line 1687" o:spid="_x0000_s1936" style="position:absolute;flip:x;visibility:visible" from="4124,3863" to="4198,3864" o:connectortype="straight"/>
                <v:group id="Group 1688" o:spid="_x0000_s1937" style="position:absolute;left:3899;top:3918;width:334;height:51" coordorigin="3899,3918" coordsize="334,51">
                  <v:shape id="Freeform 1689" o:spid="_x0000_s1938" style="position:absolute;left:3899;top:3918;width:334;height:38;visibility:visible;mso-wrap-style:square;v-text-anchor:top" coordsize="334,38" path="m,38l39,,295,r39,38l,38xe" fillcolor="black" stroked="f">
                    <v:path arrowok="t" o:connecttype="custom" o:connectlocs="0,38;39,0;295,0;334,38;0,38" o:connectangles="0,0,0,0,0"/>
                  </v:shape>
                  <v:shape id="Freeform 1690" o:spid="_x0000_s1939" style="position:absolute;left:3899;top:3918;width:334;height:38;visibility:visible;mso-wrap-style:square;v-text-anchor:top" coordsize="334,38" path="m,38l39,,295,r39,38l,38xe" fillcolor="black" stroked="f">
                    <v:path arrowok="t" o:connecttype="custom" o:connectlocs="0,38;39,0;295,0;334,38;0,38" o:connectangles="0,0,0,0,0"/>
                  </v:shape>
                  <v:rect id="Rectangle 1691" o:spid="_x0000_s1940" style="position:absolute;left:3901;top:3954;width:330;height:15;visibility:visible" fillcolor="black" stroked="f"/>
                </v:group>
              </v:group>
              <v:group id="Group 1692" o:spid="_x0000_s1941" style="position:absolute;left:3891;top:3616;width:334;height:346" coordorigin="3891,3616" coordsize="334,346">
                <v:shape id="Freeform 1693" o:spid="_x0000_s1942" style="position:absolute;left:3899;top:3795;width:316;height:34;visibility:visible;mso-wrap-style:square;v-text-anchor:top" coordsize="316,34" path="m,34l37,,279,r37,34l,34xe" fillcolor="#c9c9b6" stroked="f">
                  <v:path arrowok="t" o:connecttype="custom" o:connectlocs="0,34;37,0;279,0;316,34;0,34" o:connectangles="0,0,0,0,0"/>
                </v:shape>
                <v:shape id="Freeform 1694" o:spid="_x0000_s1943" style="position:absolute;left:3899;top:3795;width:316;height:34;visibility:visible;mso-wrap-style:square;v-text-anchor:top" coordsize="316,34" path="m,34l37,,279,r37,34l,34xe" fillcolor="#c9c9b6" stroked="f">
                  <v:path arrowok="t" o:connecttype="custom" o:connectlocs="0,34;37,0;279,0;316,34;0,34" o:connectangles="0,0,0,0,0"/>
                </v:shape>
                <v:shape id="Freeform 1695" o:spid="_x0000_s1944" style="position:absolute;left:3946;top:3616;width:223;height:23;visibility:visible;mso-wrap-style:square;v-text-anchor:top" coordsize="223,23" path="m,23l27,,197,r26,23l,23xe" fillcolor="#c9c9b6" stroked="f">
                  <v:path arrowok="t" o:connecttype="custom" o:connectlocs="0,23;27,0;197,0;223,23;0,23" o:connectangles="0,0,0,0,0"/>
                </v:shape>
                <v:shape id="Freeform 1696" o:spid="_x0000_s1945" style="position:absolute;left:3946;top:3616;width:223;height:23;visibility:visible;mso-wrap-style:square;v-text-anchor:top" coordsize="223,23" path="m,23l27,,197,r26,23l,23xe" fillcolor="#c9c9b6" stroked="f">
                  <v:path arrowok="t" o:connecttype="custom" o:connectlocs="0,23;27,0;197,0;223,23;0,23" o:connectangles="0,0,0,0,0"/>
                </v:shape>
                <v:rect id="Rectangle 1697" o:spid="_x0000_s1946" style="position:absolute;left:3946;top:3639;width:223;height:175;visibility:visible" fillcolor="#b7b79d" stroked="f"/>
                <v:rect id="Rectangle 1698" o:spid="_x0000_s1947" style="position:absolute;left:3901;top:3827;width:314;height:78;visibility:visible" fillcolor="#b7b79d" stroked="f"/>
                <v:rect id="Rectangle 1699" o:spid="_x0000_s1948" style="position:absolute;left:3967;top:3660;width:182;height:135;visibility:visible" stroked="f"/>
                <v:line id="Line 1700" o:spid="_x0000_s1949" style="position:absolute;flip:x;visibility:visible" from="4116,3857" to="4190,3858" o:connectortype="straight"/>
                <v:group id="Group 1701" o:spid="_x0000_s1950" style="position:absolute;left:3891;top:3912;width:334;height:50" coordorigin="3891,3912" coordsize="334,50">
                  <v:shape id="Freeform 1702" o:spid="_x0000_s1951" style="position:absolute;left:3891;top:3912;width:334;height:38;visibility:visible;mso-wrap-style:square;v-text-anchor:top" coordsize="334,38" path="m,38l39,,295,r39,38l,38xe" fillcolor="#c9c9b6" stroked="f">
                    <v:path arrowok="t" o:connecttype="custom" o:connectlocs="0,38;39,0;295,0;334,38;0,38" o:connectangles="0,0,0,0,0"/>
                  </v:shape>
                  <v:shape id="Freeform 1703" o:spid="_x0000_s1952" style="position:absolute;left:3891;top:3912;width:334;height:38;visibility:visible;mso-wrap-style:square;v-text-anchor:top" coordsize="334,38" path="m,38l39,,295,r39,38l,38xe" fillcolor="#c9c9b6" stroked="f">
                    <v:path arrowok="t" o:connecttype="custom" o:connectlocs="0,38;39,0;295,0;334,38;0,38" o:connectangles="0,0,0,0,0"/>
                  </v:shape>
                  <v:rect id="Rectangle 1704" o:spid="_x0000_s1953" style="position:absolute;left:3893;top:3947;width:330;height:15;visibility:visible" fillcolor="#bab79d" stroked="f"/>
                </v:group>
              </v:group>
            </v:group>
            <v:group id="Group 1705" o:spid="_x0000_s1954" style="position:absolute;left:30041;top:36563;width:3582;height:3645" coordorigin="4752,3605" coordsize="343,353">
              <v:group id="Group 1706" o:spid="_x0000_s1955" style="position:absolute;left:4760;top:3612;width:335;height:346" coordorigin="4760,3612" coordsize="335,346">
                <v:shape id="Freeform 1707" o:spid="_x0000_s1956" style="position:absolute;left:4768;top:3791;width:316;height:34;visibility:visible;mso-wrap-style:square;v-text-anchor:top" coordsize="316,34" path="m,34l37,,279,r37,34l,34xe" fillcolor="black" stroked="f">
                  <v:path arrowok="t" o:connecttype="custom" o:connectlocs="0,34;37,0;279,0;316,34;0,34" o:connectangles="0,0,0,0,0"/>
                </v:shape>
                <v:shape id="Freeform 1708" o:spid="_x0000_s1957" style="position:absolute;left:4768;top:3791;width:316;height:34;visibility:visible;mso-wrap-style:square;v-text-anchor:top" coordsize="316,34" path="m,34l37,,279,r37,34l,34xe" fillcolor="black" stroked="f">
                  <v:path arrowok="t" o:connecttype="custom" o:connectlocs="0,34;37,0;279,0;316,34;0,34" o:connectangles="0,0,0,0,0"/>
                </v:shape>
                <v:shape id="Freeform 1709" o:spid="_x0000_s1958" style="position:absolute;left:4816;top:3612;width:223;height:23;visibility:visible;mso-wrap-style:square;v-text-anchor:top" coordsize="223,23" path="m,23l27,,196,r27,23l,23xe" fillcolor="black" stroked="f">
                  <v:path arrowok="t" o:connecttype="custom" o:connectlocs="0,23;27,0;196,0;223,23;0,23" o:connectangles="0,0,0,0,0"/>
                </v:shape>
                <v:shape id="Freeform 1710" o:spid="_x0000_s1959" style="position:absolute;left:4816;top:3612;width:223;height:23;visibility:visible;mso-wrap-style:square;v-text-anchor:top" coordsize="223,23" path="m,23l27,,196,r27,23l,23xe" fillcolor="black" stroked="f">
                  <v:path arrowok="t" o:connecttype="custom" o:connectlocs="0,23;27,0;196,0;223,23;0,23" o:connectangles="0,0,0,0,0"/>
                </v:shape>
                <v:rect id="Rectangle 1711" o:spid="_x0000_s1960" style="position:absolute;left:4816;top:3635;width:223;height:175;visibility:visible" fillcolor="black" stroked="f"/>
                <v:rect id="Rectangle 1712" o:spid="_x0000_s1961" style="position:absolute;left:4770;top:3823;width:314;height:78;visibility:visible" fillcolor="black" stroked="f"/>
                <v:rect id="Rectangle 1713" o:spid="_x0000_s1962" style="position:absolute;left:4836;top:3656;width:182;height:135;visibility:visible" fillcolor="black" stroked="f"/>
                <v:line id="Line 1714" o:spid="_x0000_s1963" style="position:absolute;flip:x;visibility:visible" from="4985,3852" to="5059,3853" o:connectortype="straight"/>
                <v:group id="Group 1715" o:spid="_x0000_s1964" style="position:absolute;left:4760;top:3907;width:335;height:51" coordorigin="4760,3907" coordsize="335,51">
                  <v:shape id="Freeform 1716" o:spid="_x0000_s1965" style="position:absolute;left:4760;top:3907;width:335;height:38;visibility:visible;mso-wrap-style:square;v-text-anchor:top" coordsize="335,38" path="m,38l39,,295,r40,38l,38xe" fillcolor="black" stroked="f">
                    <v:path arrowok="t" o:connecttype="custom" o:connectlocs="0,38;39,0;295,0;335,38;0,38" o:connectangles="0,0,0,0,0"/>
                  </v:shape>
                  <v:shape id="Freeform 1717" o:spid="_x0000_s1966" style="position:absolute;left:4760;top:3907;width:335;height:38;visibility:visible;mso-wrap-style:square;v-text-anchor:top" coordsize="335,38" path="m,38l39,,295,r40,38l,38xe" fillcolor="black" stroked="f">
                    <v:path arrowok="t" o:connecttype="custom" o:connectlocs="0,38;39,0;295,0;335,38;0,38" o:connectangles="0,0,0,0,0"/>
                  </v:shape>
                  <v:rect id="Rectangle 1718" o:spid="_x0000_s1967" style="position:absolute;left:4762;top:3943;width:331;height:15;visibility:visible" fillcolor="black" stroked="f"/>
                </v:group>
              </v:group>
              <v:group id="Group 1719" o:spid="_x0000_s1968" style="position:absolute;left:4752;top:3605;width:334;height:347" coordorigin="4752,3605" coordsize="334,347">
                <v:shape id="Freeform 1720" o:spid="_x0000_s1969" style="position:absolute;left:4760;top:3785;width:316;height:34;visibility:visible;mso-wrap-style:square;v-text-anchor:top" coordsize="316,34" path="m,34l37,,279,r37,34l,34xe" fillcolor="#c9c9b6" stroked="f">
                  <v:path arrowok="t" o:connecttype="custom" o:connectlocs="0,34;37,0;279,0;316,34;0,34" o:connectangles="0,0,0,0,0"/>
                </v:shape>
                <v:shape id="Freeform 1721" o:spid="_x0000_s1970" style="position:absolute;left:4760;top:3785;width:316;height:34;visibility:visible;mso-wrap-style:square;v-text-anchor:top" coordsize="316,34" path="m,34l37,,279,r37,34l,34xe" fillcolor="#c9c9b6" stroked="f">
                  <v:path arrowok="t" o:connecttype="custom" o:connectlocs="0,34;37,0;279,0;316,34;0,34" o:connectangles="0,0,0,0,0"/>
                </v:shape>
                <v:shape id="Freeform 1722" o:spid="_x0000_s1971" style="position:absolute;left:4808;top:3605;width:223;height:24;visibility:visible;mso-wrap-style:square;v-text-anchor:top" coordsize="223,24" path="m,24l26,,196,r27,24l,24xe" fillcolor="#c9c9b6" stroked="f">
                  <v:path arrowok="t" o:connecttype="custom" o:connectlocs="0,24;26,0;196,0;223,24;0,24" o:connectangles="0,0,0,0,0"/>
                </v:shape>
                <v:shape id="Freeform 1723" o:spid="_x0000_s1972" style="position:absolute;left:4808;top:3605;width:223;height:24;visibility:visible;mso-wrap-style:square;v-text-anchor:top" coordsize="223,24" path="m,24l26,,196,r27,24l,24xe" fillcolor="#c9c9b6" stroked="f">
                  <v:path arrowok="t" o:connecttype="custom" o:connectlocs="0,24;26,0;196,0;223,24;0,24" o:connectangles="0,0,0,0,0"/>
                </v:shape>
                <v:rect id="Rectangle 1724" o:spid="_x0000_s1973" style="position:absolute;left:4808;top:3629;width:223;height:175;visibility:visible" fillcolor="#b7b79d" stroked="f"/>
                <v:rect id="Rectangle 1725" o:spid="_x0000_s1974" style="position:absolute;left:4762;top:3817;width:314;height:78;visibility:visible" fillcolor="#b7b79d" stroked="f"/>
                <v:rect id="Rectangle 1726" o:spid="_x0000_s1975" style="position:absolute;left:4828;top:3650;width:182;height:135;visibility:visible" stroked="f"/>
                <v:line id="Line 1727" o:spid="_x0000_s1976" style="position:absolute;flip:x;visibility:visible" from="4977,3846" to="5051,3847" o:connectortype="straight"/>
                <v:group id="Group 1728" o:spid="_x0000_s1977" style="position:absolute;left:4752;top:3901;width:334;height:51" coordorigin="4752,3901" coordsize="334,51">
                  <v:shape id="Freeform 1729" o:spid="_x0000_s1978" style="position:absolute;left:4752;top:3901;width:334;height:38;visibility:visible;mso-wrap-style:square;v-text-anchor:top" coordsize="334,38" path="m,38l39,,295,r39,38l,38xe" fillcolor="#c9c9b6" stroked="f">
                    <v:path arrowok="t" o:connecttype="custom" o:connectlocs="0,38;39,0;295,0;334,38;0,38" o:connectangles="0,0,0,0,0"/>
                  </v:shape>
                  <v:shape id="Freeform 1730" o:spid="_x0000_s1979" style="position:absolute;left:4752;top:3901;width:334;height:38;visibility:visible;mso-wrap-style:square;v-text-anchor:top" coordsize="334,38" path="m,38l39,,295,r39,38l,38xe" fillcolor="#c9c9b6" stroked="f">
                    <v:path arrowok="t" o:connecttype="custom" o:connectlocs="0,38;39,0;295,0;334,38;0,38" o:connectangles="0,0,0,0,0"/>
                  </v:shape>
                  <v:rect id="Rectangle 1731" o:spid="_x0000_s1980" style="position:absolute;left:4754;top:3937;width:330;height:15;visibility:visible" fillcolor="#bab79d" stroked="f"/>
                </v:group>
              </v:group>
            </v:group>
            <v:group id="Group 1732" o:spid="_x0000_s1981" style="position:absolute;left:1397;top:11398;width:3581;height:3664" coordorigin="101,1539" coordsize="343,352">
              <v:group id="Group 1733" o:spid="_x0000_s1982" style="position:absolute;left:109;top:1545;width:335;height:346" coordorigin="109,1545" coordsize="335,346">
                <v:shape id="Freeform 1734" o:spid="_x0000_s1983" style="position:absolute;left:118;top:1724;width:316;height:34;visibility:visible;mso-wrap-style:square;v-text-anchor:top" coordsize="316,34" path="m,34l37,,278,r38,34l,34xe" fillcolor="black" stroked="f">
                  <v:path arrowok="t" o:connecttype="custom" o:connectlocs="0,34;37,0;278,0;316,34;0,34" o:connectangles="0,0,0,0,0"/>
                </v:shape>
                <v:shape id="Freeform 1735" o:spid="_x0000_s1984" style="position:absolute;left:118;top:1724;width:316;height:34;visibility:visible;mso-wrap-style:square;v-text-anchor:top" coordsize="316,34" path="m,34l37,,278,r38,34l,34xe" fillcolor="black" stroked="f">
                  <v:path arrowok="t" o:connecttype="custom" o:connectlocs="0,34;37,0;278,0;316,34;0,34" o:connectangles="0,0,0,0,0"/>
                </v:shape>
                <v:shape id="Freeform 1736" o:spid="_x0000_s1985" style="position:absolute;left:165;top:1545;width:223;height:23;visibility:visible;mso-wrap-style:square;v-text-anchor:top" coordsize="223,23" path="m,23l27,,196,r27,23l,23xe" fillcolor="black" stroked="f">
                  <v:path arrowok="t" o:connecttype="custom" o:connectlocs="0,23;27,0;196,0;223,23;0,23" o:connectangles="0,0,0,0,0"/>
                </v:shape>
                <v:shape id="Freeform 1737" o:spid="_x0000_s1986" style="position:absolute;left:165;top:1545;width:223;height:23;visibility:visible;mso-wrap-style:square;v-text-anchor:top" coordsize="223,23" path="m,23l27,,196,r27,23l,23xe" fillcolor="black" stroked="f">
                  <v:path arrowok="t" o:connecttype="custom" o:connectlocs="0,23;27,0;196,0;223,23;0,23" o:connectangles="0,0,0,0,0"/>
                </v:shape>
                <v:rect id="Rectangle 1738" o:spid="_x0000_s1987" style="position:absolute;left:165;top:1568;width:223;height:175;visibility:visible" fillcolor="black" stroked="f"/>
                <v:rect id="Rectangle 1739" o:spid="_x0000_s1988" style="position:absolute;left:120;top:1756;width:314;height:78;visibility:visible" fillcolor="black" stroked="f"/>
                <v:rect id="Rectangle 1740" o:spid="_x0000_s1989" style="position:absolute;left:186;top:1589;width:182;height:135;visibility:visible" fillcolor="black" stroked="f"/>
                <v:line id="Line 1741" o:spid="_x0000_s1990" style="position:absolute;flip:x;visibility:visible" from="335,1786" to="409,1787" o:connectortype="straight"/>
                <v:group id="Group 1742" o:spid="_x0000_s1991" style="position:absolute;left:109;top:1841;width:335;height:50" coordorigin="109,1841" coordsize="335,50">
                  <v:shape id="Freeform 1743" o:spid="_x0000_s1992" style="position:absolute;left:109;top:1841;width:335;height:38;visibility:visible;mso-wrap-style:square;v-text-anchor:top" coordsize="335,38" path="m,38l40,,296,r39,38l,38xe" fillcolor="black" stroked="f">
                    <v:path arrowok="t" o:connecttype="custom" o:connectlocs="0,38;40,0;296,0;335,38;0,38" o:connectangles="0,0,0,0,0"/>
                  </v:shape>
                  <v:shape id="Freeform 1744" o:spid="_x0000_s1993" style="position:absolute;left:109;top:1841;width:335;height:38;visibility:visible;mso-wrap-style:square;v-text-anchor:top" coordsize="335,38" path="m,38l40,,296,r39,38l,38xe" fillcolor="black" stroked="f">
                    <v:path arrowok="t" o:connecttype="custom" o:connectlocs="0,38;40,0;296,0;335,38;0,38" o:connectangles="0,0,0,0,0"/>
                  </v:shape>
                  <v:rect id="Rectangle 1745" o:spid="_x0000_s1994" style="position:absolute;left:112;top:1876;width:330;height:15;visibility:visible" fillcolor="black" stroked="f"/>
                </v:group>
              </v:group>
              <v:group id="Group 1746" o:spid="_x0000_s1995" style="position:absolute;left:101;top:1539;width:335;height:346" coordorigin="101,1539" coordsize="335,346">
                <v:shape id="Freeform 1747" o:spid="_x0000_s1996" style="position:absolute;left:109;top:1718;width:316;height:34;visibility:visible;mso-wrap-style:square;v-text-anchor:top" coordsize="316,34" path="m,34l38,,279,r37,34l,34xe" fillcolor="#c9c9b6" stroked="f">
                  <v:path arrowok="t" o:connecttype="custom" o:connectlocs="0,34;38,0;279,0;316,34;0,34" o:connectangles="0,0,0,0,0"/>
                </v:shape>
                <v:shape id="Freeform 1748" o:spid="_x0000_s1997" style="position:absolute;left:109;top:1718;width:316;height:34;visibility:visible;mso-wrap-style:square;v-text-anchor:top" coordsize="316,34" path="m,34l38,,279,r37,34l,34xe" fillcolor="#c9c9b6" stroked="f">
                  <v:path arrowok="t" o:connecttype="custom" o:connectlocs="0,34;38,0;279,0;316,34;0,34" o:connectangles="0,0,0,0,0"/>
                </v:shape>
                <v:shape id="Freeform 1749" o:spid="_x0000_s1998" style="position:absolute;left:157;top:1539;width:223;height:23;visibility:visible;mso-wrap-style:square;v-text-anchor:top" coordsize="223,23" path="m,23l27,,196,r27,23l,23xe" fillcolor="#c9c9b6" stroked="f">
                  <v:path arrowok="t" o:connecttype="custom" o:connectlocs="0,23;27,0;196,0;223,23;0,23" o:connectangles="0,0,0,0,0"/>
                </v:shape>
                <v:shape id="Freeform 1750" o:spid="_x0000_s1999" style="position:absolute;left:157;top:1539;width:223;height:23;visibility:visible;mso-wrap-style:square;v-text-anchor:top" coordsize="223,23" path="m,23l27,,196,r27,23l,23xe" fillcolor="#c9c9b6" stroked="f">
                  <v:path arrowok="t" o:connecttype="custom" o:connectlocs="0,23;27,0;196,0;223,23;0,23" o:connectangles="0,0,0,0,0"/>
                </v:shape>
                <v:rect id="Rectangle 1751" o:spid="_x0000_s2000" style="position:absolute;left:157;top:1562;width:223;height:175;visibility:visible" fillcolor="#b7b79d" stroked="f"/>
                <v:rect id="Rectangle 1752" o:spid="_x0000_s2001" style="position:absolute;left:112;top:1750;width:313;height:78;visibility:visible" fillcolor="#b7b79d" stroked="f"/>
                <v:rect id="Rectangle 1753" o:spid="_x0000_s2002" style="position:absolute;left:178;top:1583;width:181;height:135;visibility:visible" stroked="f"/>
                <v:line id="Line 1754" o:spid="_x0000_s2003" style="position:absolute;flip:x;visibility:visible" from="326,1779" to="401,1780" o:connectortype="straight"/>
                <v:group id="Group 1755" o:spid="_x0000_s2004" style="position:absolute;left:101;top:1834;width:335;height:51" coordorigin="101,1834" coordsize="335,51">
                  <v:shape id="Freeform 1756" o:spid="_x0000_s2005" style="position:absolute;left:101;top:1834;width:335;height:38;visibility:visible;mso-wrap-style:square;v-text-anchor:top" coordsize="335,38" path="m,38l39,,295,r40,38l,38xe" fillcolor="#c9c9b6" stroked="f">
                    <v:path arrowok="t" o:connecttype="custom" o:connectlocs="0,38;39,0;295,0;335,38;0,38" o:connectangles="0,0,0,0,0"/>
                  </v:shape>
                  <v:shape id="Freeform 1757" o:spid="_x0000_s2006" style="position:absolute;left:101;top:1834;width:335;height:38;visibility:visible;mso-wrap-style:square;v-text-anchor:top" coordsize="335,38" path="m,38l39,,295,r40,38l,38xe" fillcolor="#c9c9b6" stroked="f">
                    <v:path arrowok="t" o:connecttype="custom" o:connectlocs="0,38;39,0;295,0;335,38;0,38" o:connectangles="0,0,0,0,0"/>
                  </v:shape>
                  <v:rect id="Rectangle 1758" o:spid="_x0000_s2007" style="position:absolute;left:103;top:1870;width:331;height:15;visibility:visible" fillcolor="#bab79d" stroked="f"/>
                </v:group>
              </v:group>
            </v:group>
            <v:group id="Group 1759" o:spid="_x0000_s2008" style="position:absolute;left:55029;top:19526;width:3581;height:3632" coordorigin="5237,2322" coordsize="343,352">
              <v:group id="Group 1760" o:spid="_x0000_s2009" style="position:absolute;left:5245;top:2328;width:335;height:346" coordorigin="5245,2328" coordsize="335,346">
                <v:shape id="Freeform 1761" o:spid="_x0000_s2010" style="position:absolute;left:5254;top:2508;width:316;height:33;visibility:visible;mso-wrap-style:square;v-text-anchor:top" coordsize="316,33" path="m,33l37,,278,r38,33l,33xe" fillcolor="black" stroked="f">
                  <v:path arrowok="t" o:connecttype="custom" o:connectlocs="0,33;37,0;278,0;316,33;0,33" o:connectangles="0,0,0,0,0"/>
                </v:shape>
                <v:shape id="Freeform 1762" o:spid="_x0000_s2011" style="position:absolute;left:5254;top:2508;width:316;height:33;visibility:visible;mso-wrap-style:square;v-text-anchor:top" coordsize="316,33" path="m,33l37,,278,r38,33l,33xe" fillcolor="black" stroked="f">
                  <v:path arrowok="t" o:connecttype="custom" o:connectlocs="0,33;37,0;278,0;316,33;0,33" o:connectangles="0,0,0,0,0"/>
                </v:shape>
                <v:shape id="Freeform 1763" o:spid="_x0000_s2012" style="position:absolute;left:5301;top:2328;width:223;height:23;visibility:visible;mso-wrap-style:square;v-text-anchor:top" coordsize="223,23" path="m,23l27,,196,r27,23l,23xe" fillcolor="black" stroked="f">
                  <v:path arrowok="t" o:connecttype="custom" o:connectlocs="0,23;27,0;196,0;223,23;0,23" o:connectangles="0,0,0,0,0"/>
                </v:shape>
                <v:shape id="Freeform 1764" o:spid="_x0000_s2013" style="position:absolute;left:5301;top:2328;width:223;height:23;visibility:visible;mso-wrap-style:square;v-text-anchor:top" coordsize="223,23" path="m,23l27,,196,r27,23l,23xe" fillcolor="black" stroked="f">
                  <v:path arrowok="t" o:connecttype="custom" o:connectlocs="0,23;27,0;196,0;223,23;0,23" o:connectangles="0,0,0,0,0"/>
                </v:shape>
                <v:rect id="Rectangle 1765" o:spid="_x0000_s2014" style="position:absolute;left:5301;top:2351;width:223;height:176;visibility:visible" fillcolor="black" stroked="f"/>
                <v:rect id="Rectangle 1766" o:spid="_x0000_s2015" style="position:absolute;left:5256;top:2539;width:314;height:78;visibility:visible" fillcolor="black" stroked="f"/>
                <v:rect id="Rectangle 1767" o:spid="_x0000_s2016" style="position:absolute;left:5322;top:2373;width:181;height:135;visibility:visible" fillcolor="black" stroked="f"/>
                <v:line id="Line 1768" o:spid="_x0000_s2017" style="position:absolute;flip:x;visibility:visible" from="5470,2569" to="5545,2570" o:connectortype="straight"/>
                <v:group id="Group 1769" o:spid="_x0000_s2018" style="position:absolute;left:5245;top:2624;width:335;height:50" coordorigin="5245,2624" coordsize="335,50">
                  <v:shape id="Freeform 1770" o:spid="_x0000_s2019" style="position:absolute;left:5245;top:2624;width:335;height:38;visibility:visible;mso-wrap-style:square;v-text-anchor:top" coordsize="335,38" path="m,38l40,,296,r39,38l,38xe" fillcolor="black" stroked="f">
                    <v:path arrowok="t" o:connecttype="custom" o:connectlocs="0,38;40,0;296,0;335,38;0,38" o:connectangles="0,0,0,0,0"/>
                  </v:shape>
                  <v:shape id="Freeform 1771" o:spid="_x0000_s2020" style="position:absolute;left:5245;top:2624;width:335;height:38;visibility:visible;mso-wrap-style:square;v-text-anchor:top" coordsize="335,38" path="m,38l40,,296,r39,38l,38xe" fillcolor="black" stroked="f">
                    <v:path arrowok="t" o:connecttype="custom" o:connectlocs="0,38;40,0;296,0;335,38;0,38" o:connectangles="0,0,0,0,0"/>
                  </v:shape>
                  <v:rect id="Rectangle 1772" o:spid="_x0000_s2021" style="position:absolute;left:5247;top:2660;width:331;height:14;visibility:visible" fillcolor="black" stroked="f"/>
                </v:group>
              </v:group>
              <v:group id="Group 1773" o:spid="_x0000_s2022" style="position:absolute;left:5237;top:2322;width:335;height:346" coordorigin="5237,2322" coordsize="335,346">
                <v:shape id="Freeform 1774" o:spid="_x0000_s2023" style="position:absolute;left:5245;top:2501;width:316;height:34;visibility:visible;mso-wrap-style:square;v-text-anchor:top" coordsize="316,34" path="m,34l37,,279,r37,34l,34xe" fillcolor="#c9c9b6" stroked="f">
                  <v:path arrowok="t" o:connecttype="custom" o:connectlocs="0,34;37,0;279,0;316,34;0,34" o:connectangles="0,0,0,0,0"/>
                </v:shape>
                <v:shape id="Freeform 1775" o:spid="_x0000_s2024" style="position:absolute;left:5245;top:2501;width:316;height:34;visibility:visible;mso-wrap-style:square;v-text-anchor:top" coordsize="316,34" path="m,34l37,,279,r37,34l,34xe" fillcolor="#c9c9b6" stroked="f">
                  <v:path arrowok="t" o:connecttype="custom" o:connectlocs="0,34;37,0;279,0;316,34;0,34" o:connectangles="0,0,0,0,0"/>
                </v:shape>
                <v:shape id="Freeform 1776" o:spid="_x0000_s2025" style="position:absolute;left:5293;top:2322;width:223;height:23;visibility:visible;mso-wrap-style:square;v-text-anchor:top" coordsize="223,23" path="m,23l27,,196,r27,23l,23xe" fillcolor="#c9c9b6" stroked="f">
                  <v:path arrowok="t" o:connecttype="custom" o:connectlocs="0,23;27,0;196,0;223,23;0,23" o:connectangles="0,0,0,0,0"/>
                </v:shape>
                <v:shape id="Freeform 1777" o:spid="_x0000_s2026" style="position:absolute;left:5293;top:2322;width:223;height:23;visibility:visible;mso-wrap-style:square;v-text-anchor:top" coordsize="223,23" path="m,23l27,,196,r27,23l,23xe" fillcolor="#c9c9b6" stroked="f">
                  <v:path arrowok="t" o:connecttype="custom" o:connectlocs="0,23;27,0;196,0;223,23;0,23" o:connectangles="0,0,0,0,0"/>
                </v:shape>
                <v:rect id="Rectangle 1778" o:spid="_x0000_s2027" style="position:absolute;left:5293;top:2345;width:223;height:175;visibility:visible" fillcolor="#b7b79d" stroked="f"/>
                <v:rect id="Rectangle 1779" o:spid="_x0000_s2028" style="position:absolute;left:5247;top:2533;width:314;height:78;visibility:visible" fillcolor="#b7b79d" stroked="f"/>
                <v:rect id="Rectangle 1780" o:spid="_x0000_s2029" style="position:absolute;left:5313;top:2366;width:182;height:135;visibility:visible" stroked="f"/>
                <v:line id="Line 1781" o:spid="_x0000_s2030" style="position:absolute;flip:x;visibility:visible" from="5462,2563" to="5537,2564" o:connectortype="straight"/>
                <v:group id="Group 1782" o:spid="_x0000_s2031" style="position:absolute;left:5237;top:2617;width:335;height:51" coordorigin="5237,2617" coordsize="335,51">
                  <v:shape id="Freeform 1783" o:spid="_x0000_s2032" style="position:absolute;left:5237;top:2617;width:335;height:38;visibility:visible;mso-wrap-style:square;v-text-anchor:top" coordsize="335,38" path="m,38l39,,295,r40,38l,38xe" fillcolor="#c9c9b6" stroked="f">
                    <v:path arrowok="t" o:connecttype="custom" o:connectlocs="0,38;39,0;295,0;335,38;0,38" o:connectangles="0,0,0,0,0"/>
                  </v:shape>
                  <v:shape id="Freeform 1784" o:spid="_x0000_s2033" style="position:absolute;left:5237;top:2617;width:335;height:38;visibility:visible;mso-wrap-style:square;v-text-anchor:top" coordsize="335,38" path="m,38l39,,295,r40,38l,38xe" fillcolor="#c9c9b6" stroked="f">
                    <v:path arrowok="t" o:connecttype="custom" o:connectlocs="0,38;39,0;295,0;335,38;0,38" o:connectangles="0,0,0,0,0"/>
                  </v:shape>
                  <v:rect id="Rectangle 1785" o:spid="_x0000_s2034" style="position:absolute;left:5239;top:2653;width:331;height:15;visibility:visible" fillcolor="#bab79d" stroked="f"/>
                </v:group>
              </v:group>
            </v:group>
            <v:group id="Group 1786" o:spid="_x0000_s2035" style="position:absolute;left:55029;top:11906;width:3581;height:3645" coordorigin="5237,1587" coordsize="343,353">
              <v:group id="Group 1787" o:spid="_x0000_s2036" style="position:absolute;left:5245;top:1594;width:335;height:346" coordorigin="5245,1594" coordsize="335,346">
                <v:shape id="Freeform 1788" o:spid="_x0000_s2037" style="position:absolute;left:5254;top:1773;width:316;height:34;visibility:visible;mso-wrap-style:square;v-text-anchor:top" coordsize="316,34" path="m,34l37,,278,r38,34l,34xe" fillcolor="black" stroked="f">
                  <v:path arrowok="t" o:connecttype="custom" o:connectlocs="0,34;37,0;278,0;316,34;0,34" o:connectangles="0,0,0,0,0"/>
                </v:shape>
                <v:shape id="Freeform 1789" o:spid="_x0000_s2038" style="position:absolute;left:5254;top:1773;width:316;height:34;visibility:visible;mso-wrap-style:square;v-text-anchor:top" coordsize="316,34" path="m,34l37,,278,r38,34l,34xe" fillcolor="black" stroked="f">
                  <v:path arrowok="t" o:connecttype="custom" o:connectlocs="0,34;37,0;278,0;316,34;0,34" o:connectangles="0,0,0,0,0"/>
                </v:shape>
                <v:shape id="Freeform 1790" o:spid="_x0000_s2039" style="position:absolute;left:5301;top:1594;width:223;height:23;visibility:visible;mso-wrap-style:square;v-text-anchor:top" coordsize="223,23" path="m,23l27,,196,r27,23l,23xe" fillcolor="black" stroked="f">
                  <v:path arrowok="t" o:connecttype="custom" o:connectlocs="0,23;27,0;196,0;223,23;0,23" o:connectangles="0,0,0,0,0"/>
                </v:shape>
                <v:shape id="Freeform 1791" o:spid="_x0000_s2040" style="position:absolute;left:5301;top:1594;width:223;height:23;visibility:visible;mso-wrap-style:square;v-text-anchor:top" coordsize="223,23" path="m,23l27,,196,r27,23l,23xe" fillcolor="black" stroked="f">
                  <v:path arrowok="t" o:connecttype="custom" o:connectlocs="0,23;27,0;196,0;223,23;0,23" o:connectangles="0,0,0,0,0"/>
                </v:shape>
                <v:rect id="Rectangle 1792" o:spid="_x0000_s2041" style="position:absolute;left:5301;top:1617;width:223;height:175;visibility:visible" fillcolor="black" stroked="f"/>
                <v:rect id="Rectangle 1793" o:spid="_x0000_s2042" style="position:absolute;left:5256;top:1805;width:314;height:78;visibility:visible" fillcolor="black" stroked="f"/>
                <v:rect id="Rectangle 1794" o:spid="_x0000_s2043" style="position:absolute;left:5322;top:1638;width:181;height:135;visibility:visible" fillcolor="black" stroked="f"/>
                <v:line id="Line 1795" o:spid="_x0000_s2044" style="position:absolute;flip:x;visibility:visible" from="5470,1834" to="5545,1835" o:connectortype="straight"/>
                <v:group id="Group 1796" o:spid="_x0000_s2045" style="position:absolute;left:5245;top:1889;width:335;height:51" coordorigin="5245,1889" coordsize="335,51">
                  <v:shape id="Freeform 1797" o:spid="_x0000_s2046" style="position:absolute;left:5245;top:1889;width:335;height:38;visibility:visible;mso-wrap-style:square;v-text-anchor:top" coordsize="335,38" path="m,38l40,,296,r39,38l,38xe" fillcolor="black" stroked="f">
                    <v:path arrowok="t" o:connecttype="custom" o:connectlocs="0,38;40,0;296,0;335,38;0,38" o:connectangles="0,0,0,0,0"/>
                  </v:shape>
                  <v:shape id="Freeform 1798" o:spid="_x0000_s2047" style="position:absolute;left:5245;top:1889;width:335;height:38;visibility:visible;mso-wrap-style:square;v-text-anchor:top" coordsize="335,38" path="m,38l40,,296,r39,38l,38xe" fillcolor="black" stroked="f">
                    <v:path arrowok="t" o:connecttype="custom" o:connectlocs="0,38;40,0;296,0;335,38;0,38" o:connectangles="0,0,0,0,0"/>
                  </v:shape>
                  <v:rect id="Rectangle 1799" o:spid="_x0000_s2048" style="position:absolute;left:5247;top:1925;width:331;height:15;visibility:visible" fillcolor="black" stroked="f"/>
                </v:group>
              </v:group>
              <v:group id="Group 1800" o:spid="_x0000_s2049" style="position:absolute;left:5237;top:1587;width:335;height:346" coordorigin="5237,1587" coordsize="335,346">
                <v:shape id="Freeform 1801" o:spid="_x0000_s2050" style="position:absolute;left:5245;top:1767;width:316;height:33;visibility:visible;mso-wrap-style:square;v-text-anchor:top" coordsize="316,33" path="m,33l37,,279,r37,33l,33xe" fillcolor="#c9c9b6" stroked="f">
                  <v:path arrowok="t" o:connecttype="custom" o:connectlocs="0,33;37,0;279,0;316,33;0,33" o:connectangles="0,0,0,0,0"/>
                </v:shape>
                <v:shape id="Freeform 1802" o:spid="_x0000_s2051" style="position:absolute;left:5245;top:1767;width:316;height:33;visibility:visible;mso-wrap-style:square;v-text-anchor:top" coordsize="316,33" path="m,33l37,,279,r37,33l,33xe" fillcolor="#c9c9b6" stroked="f">
                  <v:path arrowok="t" o:connecttype="custom" o:connectlocs="0,33;37,0;279,0;316,33;0,33" o:connectangles="0,0,0,0,0"/>
                </v:shape>
                <v:shape id="Freeform 1803" o:spid="_x0000_s2052" style="position:absolute;left:5293;top:1587;width:223;height:23;visibility:visible;mso-wrap-style:square;v-text-anchor:top" coordsize="223,23" path="m,23l27,,196,r27,23l,23xe" fillcolor="#c9c9b6" stroked="f">
                  <v:path arrowok="t" o:connecttype="custom" o:connectlocs="0,23;27,0;196,0;223,23;0,23" o:connectangles="0,0,0,0,0"/>
                </v:shape>
                <v:shape id="Freeform 1804" o:spid="_x0000_s2053" style="position:absolute;left:5293;top:1587;width:223;height:23;visibility:visible;mso-wrap-style:square;v-text-anchor:top" coordsize="223,23" path="m,23l27,,196,r27,23l,23xe" fillcolor="#c9c9b6" stroked="f">
                  <v:path arrowok="t" o:connecttype="custom" o:connectlocs="0,23;27,0;196,0;223,23;0,23" o:connectangles="0,0,0,0,0"/>
                </v:shape>
                <v:rect id="Rectangle 1805" o:spid="_x0000_s2054" style="position:absolute;left:5293;top:1610;width:223;height:176;visibility:visible" fillcolor="#b7b79d" stroked="f"/>
                <v:rect id="Rectangle 1806" o:spid="_x0000_s2055" style="position:absolute;left:5247;top:1798;width:314;height:78;visibility:visible" fillcolor="#b7b79d" stroked="f"/>
                <v:rect id="Rectangle 1807" o:spid="_x0000_s2056" style="position:absolute;left:5313;top:1632;width:182;height:135;visibility:visible" stroked="f"/>
                <v:line id="Line 1808" o:spid="_x0000_s2057" style="position:absolute;flip:x;visibility:visible" from="5462,1828" to="5537,1829" o:connectortype="straight"/>
                <v:group id="Group 1809" o:spid="_x0000_s2058" style="position:absolute;left:5237;top:1883;width:335;height:50" coordorigin="5237,1883" coordsize="335,50">
                  <v:shape id="Freeform 1810" o:spid="_x0000_s2059" style="position:absolute;left:5237;top:1883;width:335;height:38;visibility:visible;mso-wrap-style:square;v-text-anchor:top" coordsize="335,38" path="m,38l39,,295,r40,38l,38xe" fillcolor="#c9c9b6" stroked="f">
                    <v:path arrowok="t" o:connecttype="custom" o:connectlocs="0,38;39,0;295,0;335,38;0,38" o:connectangles="0,0,0,0,0"/>
                  </v:shape>
                  <v:shape id="Freeform 1811" o:spid="_x0000_s2060" style="position:absolute;left:5237;top:1883;width:335;height:38;visibility:visible;mso-wrap-style:square;v-text-anchor:top" coordsize="335,38" path="m,38l39,,295,r40,38l,38xe" fillcolor="#c9c9b6" stroked="f">
                    <v:path arrowok="t" o:connecttype="custom" o:connectlocs="0,38;39,0;295,0;335,38;0,38" o:connectangles="0,0,0,0,0"/>
                  </v:shape>
                  <v:rect id="Rectangle 1812" o:spid="_x0000_s2061" style="position:absolute;left:5239;top:1919;width:331;height:14;visibility:visible" fillcolor="#bab79d" stroked="f"/>
                </v:group>
              </v:group>
            </v:group>
            <v:rect id="Rectangle 1813" o:spid="_x0000_s2062" style="position:absolute;left:10750;top:7232;width:6350;height:2515;visibility:visible" filled="f" stroked="f"/>
            <v:rect id="Rectangle 1814" o:spid="_x0000_s2063" style="position:absolute;left:22555;top:4133;width:7131;height:2502;visibility:visible" filled="f" stroked="f"/>
            <v:rect id="Rectangle 1815" o:spid="_x0000_s2064" style="position:absolute;left:33477;top:4133;width:7124;height:2502;visibility:visible" filled="f" stroked="f"/>
            <v:rect id="Rectangle 1816" o:spid="_x0000_s2065" style="position:absolute;left:44761;top:4133;width:7118;height:2502;visibility:visible" filled="f" stroked="f"/>
            <v:rect id="Rectangle 1817" o:spid="_x0000_s2066" style="position:absolute;left:26797;top:8769;width:190;height:3810;visibility:visible" fillcolor="black" stroked="f"/>
            <v:group id="Group 1818" o:spid="_x0000_s2067" style="position:absolute;left:24352;top:12255;width:4584;height:2724" coordorigin="2299,1622" coordsize="439,262">
              <v:oval id="Oval 1819" o:spid="_x0000_s2068" style="position:absolute;left:2300;top:1731;width:438;height:153;visibility:visible" fillcolor="#0078aa" strokecolor="#aae6ff" strokeweight=".1323mm"/>
              <v:rect id="Rectangle 1820" o:spid="_x0000_s2069" style="position:absolute;left:2299;top:1700;width:437;height:109;visibility:visible" fillcolor="#0078aa" stroked="f"/>
              <v:rect id="Rectangle 1821" o:spid="_x0000_s2070" style="position:absolute;left:2299;top:1700;width:437;height:109;visibility:visible" fillcolor="#0078aa" stroked="f"/>
              <v:oval id="Oval 1822" o:spid="_x0000_s2071" style="position:absolute;left:2300;top:1622;width:438;height:153;visibility:visible" fillcolor="#00b4ff" strokecolor="#aae6ff" strokeweight=".1323mm"/>
              <v:group id="Group 1823" o:spid="_x0000_s2072" style="position:absolute;left:2365;top:1640;width:304;height:117" coordorigin="2365,1640" coordsize="304,117">
                <v:group id="Group 1824" o:spid="_x0000_s2073" style="position:absolute;left:2365;top:1640;width:302;height:115" coordorigin="2365,1640" coordsize="302,115">
                  <v:shape id="Freeform 1825" o:spid="_x0000_s2074" style="position:absolute;left:2523;top:1643;width:144;height:49;visibility:visible;mso-wrap-style:square;v-text-anchor:top" coordsize="144,49" path="m,38l32,49,109,16r35,11l125,,34,,72,8,,38xe" fillcolor="black" stroked="f">
                    <v:path arrowok="t" o:connecttype="custom" o:connectlocs="0,38;32,49;109,16;144,27;125,0;34,0;72,8;0,38" o:connectangles="0,0,0,0,0,0,0,0"/>
                  </v:shape>
                  <v:shape id="Freeform 1826" o:spid="_x0000_s2075" style="position:absolute;left:2523;top:1643;width:144;height:49;visibility:visible;mso-wrap-style:square;v-text-anchor:top" coordsize="144,49" path="m,38l32,49,109,16r35,11l125,,34,,72,8,,38xe" fillcolor="black" stroked="f">
                    <v:path arrowok="t" o:connecttype="custom" o:connectlocs="0,38;32,49;109,16;144,27;125,0;34,0;72,8;0,38" o:connectangles="0,0,0,0,0,0,0,0"/>
                  </v:shape>
                  <v:shape id="Freeform 1827" o:spid="_x0000_s2076" style="position:absolute;left:2365;top:1700;width:144;height:52;visibility:visible;mso-wrap-style:square;v-text-anchor:top" coordsize="144,52" path="m144,11l112,,38,33,,22,19,52r93,l72,41,144,11xe" fillcolor="black" stroked="f">
                    <v:path arrowok="t" o:connecttype="custom" o:connectlocs="144,11;112,0;38,33;0,22;19,52;112,52;72,41;144,11" o:connectangles="0,0,0,0,0,0,0,0"/>
                  </v:shape>
                  <v:shape id="Freeform 1828" o:spid="_x0000_s2077" style="position:absolute;left:2365;top:1700;width:144;height:52;visibility:visible;mso-wrap-style:square;v-text-anchor:top" coordsize="144,52" path="m144,11l112,,38,33,,22,19,52r93,l72,41,144,11xe" fillcolor="black" stroked="f">
                    <v:path arrowok="t" o:connecttype="custom" o:connectlocs="144,11;112,0;38,33;0,22;19,52;112,52;72,41;144,11" o:connectangles="0,0,0,0,0,0,0,0"/>
                  </v:shape>
                  <v:shape id="Freeform 1829" o:spid="_x0000_s2078" style="position:absolute;left:2373;top:1640;width:144;height:49;visibility:visible;mso-wrap-style:square;v-text-anchor:top" coordsize="144,49" path="m,11l32,r78,30l144,22,126,49r-91,l72,41,,11xe" fillcolor="black" stroked="f">
                    <v:path arrowok="t" o:connecttype="custom" o:connectlocs="0,11;32,0;110,30;144,22;126,49;35,49;72,41;0,11" o:connectangles="0,0,0,0,0,0,0,0"/>
                  </v:shape>
                  <v:shape id="Freeform 1830" o:spid="_x0000_s2079" style="position:absolute;left:2373;top:1640;width:144;height:49;visibility:visible;mso-wrap-style:square;v-text-anchor:top" coordsize="144,49" path="m,11l32,r78,30l144,22,126,49r-91,l72,41,,11xe" fillcolor="black" stroked="f">
                    <v:path arrowok="t" o:connecttype="custom" o:connectlocs="0,11;32,0;110,30;144,22;126,49;35,49;72,41;0,11" o:connectangles="0,0,0,0,0,0,0,0"/>
                  </v:shape>
                  <v:shape id="Freeform 1831" o:spid="_x0000_s2080" style="position:absolute;left:2517;top:1706;width:144;height:49;visibility:visible;mso-wrap-style:square;v-text-anchor:top" coordsize="144,49" path="m144,38l112,49,38,16,,27,19,r93,l72,8r72,30xe" fillcolor="black" stroked="f">
                    <v:path arrowok="t" o:connecttype="custom" o:connectlocs="144,38;112,49;38,16;0,27;19,0;112,0;72,8;144,38" o:connectangles="0,0,0,0,0,0,0,0"/>
                  </v:shape>
                  <v:shape id="Freeform 1832" o:spid="_x0000_s2081" style="position:absolute;left:2517;top:1706;width:144;height:49;visibility:visible;mso-wrap-style:square;v-text-anchor:top" coordsize="144,49" path="m144,38l112,49,38,16,,27,19,r93,l72,8r72,30xe" fillcolor="black" stroked="f">
                    <v:path arrowok="t" o:connecttype="custom" o:connectlocs="144,38;112,49;38,16;0,27;19,0;112,0;72,8;144,38" o:connectangles="0,0,0,0,0,0,0,0"/>
                  </v:shape>
                </v:group>
                <v:group id="Group 1833" o:spid="_x0000_s2082" style="position:absolute;left:2368;top:1643;width:301;height:114" coordorigin="2368,1643" coordsize="301,114">
                  <v:shape id="Freeform 1834" o:spid="_x0000_s2083" style="position:absolute;left:2525;top:1646;width:144;height:49;visibility:visible;mso-wrap-style:square;v-text-anchor:top" coordsize="144,49" path="m,38l32,49,110,16r34,11l126,,35,,72,8,,38xe" stroked="f">
                    <v:path arrowok="t" o:connecttype="custom" o:connectlocs="0,38;32,49;110,16;144,27;126,0;35,0;72,8;0,38" o:connectangles="0,0,0,0,0,0,0,0"/>
                  </v:shape>
                  <v:shape id="Freeform 1835" o:spid="_x0000_s2084" style="position:absolute;left:2525;top:1646;width:144;height:49;visibility:visible;mso-wrap-style:square;v-text-anchor:top" coordsize="144,49" path="m,38l32,49,110,16r34,11l126,,35,,72,8,,38xe" stroked="f">
                    <v:path arrowok="t" o:connecttype="custom" o:connectlocs="0,38;32,49;110,16;144,27;126,0;35,0;72,8;0,38" o:connectangles="0,0,0,0,0,0,0,0"/>
                  </v:shape>
                  <v:shape id="Freeform 1836" o:spid="_x0000_s2085" style="position:absolute;left:2368;top:1703;width:144;height:52;visibility:visible;mso-wrap-style:square;v-text-anchor:top" coordsize="144,52" path="m144,11l112,,37,33,,22,19,52r93,l72,41,144,11xe" stroked="f">
                    <v:path arrowok="t" o:connecttype="custom" o:connectlocs="144,11;112,0;37,33;0,22;19,52;112,52;72,41;144,11" o:connectangles="0,0,0,0,0,0,0,0"/>
                  </v:shape>
                  <v:shape id="Freeform 1837" o:spid="_x0000_s2086" style="position:absolute;left:2368;top:1703;width:144;height:52;visibility:visible;mso-wrap-style:square;v-text-anchor:top" coordsize="144,52" path="m144,11l112,,37,33,,22,19,52r93,l72,41,144,11xe" stroked="f">
                    <v:path arrowok="t" o:connecttype="custom" o:connectlocs="144,11;112,0;37,33;0,22;19,52;112,52;72,41;144,11" o:connectangles="0,0,0,0,0,0,0,0"/>
                  </v:shape>
                  <v:shape id="Freeform 1838" o:spid="_x0000_s2087" style="position:absolute;left:2376;top:1643;width:144;height:49;visibility:visible;mso-wrap-style:square;v-text-anchor:top" coordsize="144,49" path="m,11l32,r77,30l144,22,125,49r-90,l72,41,,11xe" stroked="f">
                    <v:path arrowok="t" o:connecttype="custom" o:connectlocs="0,11;32,0;109,30;144,22;125,49;35,49;72,41;0,11" o:connectangles="0,0,0,0,0,0,0,0"/>
                  </v:shape>
                  <v:shape id="Freeform 1839" o:spid="_x0000_s2088" style="position:absolute;left:2376;top:1643;width:144;height:49;visibility:visible;mso-wrap-style:square;v-text-anchor:top" coordsize="144,49" path="m,11l32,r77,30l144,22,125,49r-90,l72,41,,11xe" stroked="f">
                    <v:path arrowok="t" o:connecttype="custom" o:connectlocs="0,11;32,0;109,30;144,22;125,49;35,49;72,41;0,11" o:connectangles="0,0,0,0,0,0,0,0"/>
                  </v:shape>
                  <v:shape id="Freeform 1840" o:spid="_x0000_s2089" style="position:absolute;left:2520;top:1708;width:144;height:49;visibility:visible;mso-wrap-style:square;v-text-anchor:top" coordsize="144,49" path="m144,38l112,49,37,17,,28,19,r93,l72,8r72,30xe" stroked="f">
                    <v:path arrowok="t" o:connecttype="custom" o:connectlocs="144,38;112,49;37,17;0,28;19,0;112,0;72,8;144,38" o:connectangles="0,0,0,0,0,0,0,0"/>
                  </v:shape>
                  <v:shape id="Freeform 1841" o:spid="_x0000_s2090" style="position:absolute;left:2520;top:1708;width:144;height:49;visibility:visible;mso-wrap-style:square;v-text-anchor:top" coordsize="144,49" path="m144,38l112,49,37,17,,28,19,r93,l72,8r72,30xe" stroked="f">
                    <v:path arrowok="t" o:connecttype="custom" o:connectlocs="144,38;112,49;37,17;0,28;19,0;112,0;72,8;144,38" o:connectangles="0,0,0,0,0,0,0,0"/>
                  </v:shape>
                </v:group>
              </v:group>
              <v:line id="Line 1842" o:spid="_x0000_s2091" style="position:absolute;visibility:visible" from="2299,1697" to="2300,1806" o:connectortype="straight" strokecolor="#aae6ff" strokeweight=".1323mm"/>
              <v:line id="Line 1843" o:spid="_x0000_s2092" style="position:absolute;visibility:visible" from="2736,1697" to="2737,1806" o:connectortype="straight" strokecolor="#aae6ff" strokeweight=".1323mm"/>
            </v:group>
            <v:rect id="Rectangle 1844" o:spid="_x0000_s2093" style="position:absolute;left:27578;top:10426;width:7143;height:2502;visibility:visible" filled="f" stroked="f"/>
            <v:rect id="Rectangle 1845" o:spid="_x0000_s2094" style="position:absolute;left:21691;top:11474;width:2921;height:2476;visibility:visible" filled="f" stroked="f"/>
            <v:rect id="Rectangle 1846" o:spid="_x0000_s2095" style="position:absolute;left:21717;top:11398;width:2578;height:3962;visibility:visibl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vertAlign w:val="subscript"/>
                      </w:rPr>
                    </w:pPr>
                    <w:r>
                      <w:rPr>
                        <w:rFonts w:ascii="Arial" w:eastAsia="黑体" w:hAnsi="Arial" w:cs="Arial"/>
                        <w:b/>
                        <w:bCs/>
                        <w:color w:val="333399"/>
                        <w:sz w:val="28"/>
                        <w:szCs w:val="28"/>
                      </w:rPr>
                      <w:t>R1</w:t>
                    </w:r>
                  </w:p>
                </w:txbxContent>
              </v:textbox>
            </v:rect>
            <v:oval id="Oval 1847" o:spid="_x0000_s2096" style="position:absolute;left:26517;top:10782;width:661;height:654;visibility:visible" strokeweight=".83786mm"/>
            <v:rect id="Rectangle 1848" o:spid="_x0000_s2097" style="position:absolute;left:11271;top:5073;width:5105;height:2515;visibility:visible" filled="f" stroked="f"/>
            <v:oval id="Oval 1849" o:spid="_x0000_s2098" style="position:absolute;left:52400;top:22415;width:660;height:654;visibility:visible" strokeweight=".83786mm"/>
            <v:oval id="Oval 1850" o:spid="_x0000_s2099" style="position:absolute;left:52431;top:14592;width:661;height:648;visibility:visible" strokeweight=".83786mm"/>
            <v:rect id="Rectangle 1851" o:spid="_x0000_s2100" style="position:absolute;left:42151;top:19723;width:7150;height:2495;visibility:visible" filled="f" stroked="f"/>
            <v:rect id="Rectangle 1852" o:spid="_x0000_s2101" style="position:absolute;left:53079;top:23336;width:7138;height:2489;visibility:visible" filled="f" stroked="f"/>
            <v:rect id="Rectangle 1853" o:spid="_x0000_s2102" style="position:absolute;left:53079;top:15481;width:7138;height:2514;visibility:visible" filled="f" stroked="f"/>
            <v:rect id="Rectangle 1854" o:spid="_x0000_s2103" style="position:absolute;left:52381;top:30575;width:7137;height:2470;visibility:visible" filled="f" stroked="f"/>
            <v:rect id="Rectangle 1855" o:spid="_x0000_s2104" style="position:absolute;left:23272;top:33305;width:7131;height:2496;visibility:visible" filled="f" stroked="f"/>
            <v:oval id="Oval 1856" o:spid="_x0000_s2105" style="position:absolute;left:31521;top:33502;width:648;height:667;visibility:visible" strokeweight=".83786mm"/>
            <v:rect id="Rectangle 1857" o:spid="_x0000_s2106" style="position:absolute;left:45548;top:14554;width:6331;height:2495;visibility:visible" filled="f" stroked="f"/>
            <v:rect id="Rectangle 1858" o:spid="_x0000_s2107" style="position:absolute;left:46050;top:12490;width:5099;height:2502;visibility:visible" filled="f" stroked="f"/>
            <v:group id="Group 1859" o:spid="_x0000_s2108" style="position:absolute;left:13030;top:24682;width:4597;height:2711" coordorigin="1304,2569" coordsize="439,262">
              <v:oval id="Oval 1860" o:spid="_x0000_s2109" style="position:absolute;left:1305;top:2678;width:438;height:153;visibility:visible" fillcolor="#0078aa" strokecolor="#aae6ff" strokeweight=".1323mm"/>
              <v:rect id="Rectangle 1861" o:spid="_x0000_s2110" style="position:absolute;left:1304;top:2647;width:437;height:109;visibility:visible" fillcolor="#0078aa" stroked="f"/>
              <v:rect id="Rectangle 1862" o:spid="_x0000_s2111" style="position:absolute;left:1304;top:2647;width:437;height:109;visibility:visible" fillcolor="#0078aa" stroked="f"/>
              <v:oval id="Oval 1863" o:spid="_x0000_s2112" style="position:absolute;left:1305;top:2569;width:438;height:153;visibility:visible" fillcolor="#00b4ff" strokecolor="#aae6ff" strokeweight=".1323mm"/>
              <v:group id="Group 1864" o:spid="_x0000_s2113" style="position:absolute;left:1371;top:2587;width:304;height:117" coordorigin="1371,2587" coordsize="304,117">
                <v:group id="Group 1865" o:spid="_x0000_s2114" style="position:absolute;left:1371;top:2587;width:301;height:115" coordorigin="1371,2587" coordsize="301,115">
                  <v:shape id="Freeform 1866" o:spid="_x0000_s2115" style="position:absolute;left:1528;top:2590;width:144;height:49;visibility:visible;mso-wrap-style:square;v-text-anchor:top" coordsize="144,49" path="m,38l32,49,109,16r35,11l125,,35,,72,8,,38xe" fillcolor="black" stroked="f">
                    <v:path arrowok="t" o:connecttype="custom" o:connectlocs="0,38;32,49;109,16;144,27;125,0;35,0;72,8;0,38" o:connectangles="0,0,0,0,0,0,0,0"/>
                  </v:shape>
                  <v:shape id="Freeform 1867" o:spid="_x0000_s2116" style="position:absolute;left:1528;top:2590;width:144;height:49;visibility:visible;mso-wrap-style:square;v-text-anchor:top" coordsize="144,49" path="m,38l32,49,109,16r35,11l125,,35,,72,8,,38xe" fillcolor="black" stroked="f">
                    <v:path arrowok="t" o:connecttype="custom" o:connectlocs="0,38;32,49;109,16;144,27;125,0;35,0;72,8;0,38" o:connectangles="0,0,0,0,0,0,0,0"/>
                  </v:shape>
                  <v:shape id="Freeform 1868" o:spid="_x0000_s2117" style="position:absolute;left:1371;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1869" o:spid="_x0000_s2118" style="position:absolute;left:1371;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1870" o:spid="_x0000_s2119" style="position:absolute;left:1379;top:2587;width:144;height:49;visibility:visible;mso-wrap-style:square;v-text-anchor:top" coordsize="144,49" path="m,11l32,r77,30l144,22,125,49r-91,l72,41,,11xe" fillcolor="black" stroked="f">
                    <v:path arrowok="t" o:connecttype="custom" o:connectlocs="0,11;32,0;109,30;144,22;125,49;34,49;72,41;0,11" o:connectangles="0,0,0,0,0,0,0,0"/>
                  </v:shape>
                  <v:shape id="Freeform 1871" o:spid="_x0000_s2120" style="position:absolute;left:1379;top:2587;width:144;height:49;visibility:visible;mso-wrap-style:square;v-text-anchor:top" coordsize="144,49" path="m,11l32,r77,30l144,22,125,49r-91,l72,41,,11xe" fillcolor="black" stroked="f">
                    <v:path arrowok="t" o:connecttype="custom" o:connectlocs="0,11;32,0;109,30;144,22;125,49;34,49;72,41;0,11" o:connectangles="0,0,0,0,0,0,0,0"/>
                  </v:shape>
                  <v:shape id="Freeform 1872" o:spid="_x0000_s2121" style="position:absolute;left:1523;top:2653;width:144;height:49;visibility:visible;mso-wrap-style:square;v-text-anchor:top" coordsize="144,49" path="m144,38l112,49,37,16,,27,18,r94,l72,8r72,30xe" fillcolor="black" stroked="f">
                    <v:path arrowok="t" o:connecttype="custom" o:connectlocs="144,38;112,49;37,16;0,27;18,0;112,0;72,8;144,38" o:connectangles="0,0,0,0,0,0,0,0"/>
                  </v:shape>
                  <v:shape id="Freeform 1873" o:spid="_x0000_s2122" style="position:absolute;left:1523;top:2653;width:144;height:49;visibility:visible;mso-wrap-style:square;v-text-anchor:top" coordsize="144,49" path="m144,38l112,49,37,16,,27,18,r94,l72,8r72,30xe" fillcolor="black" stroked="f">
                    <v:path arrowok="t" o:connecttype="custom" o:connectlocs="144,38;112,49;37,16;0,27;18,0;112,0;72,8;144,38" o:connectangles="0,0,0,0,0,0,0,0"/>
                  </v:shape>
                </v:group>
                <v:group id="Group 1874" o:spid="_x0000_s2123" style="position:absolute;left:1373;top:2590;width:302;height:114" coordorigin="1373,2590" coordsize="302,114">
                  <v:shape id="Freeform 1875" o:spid="_x0000_s2124" style="position:absolute;left:1531;top:2593;width:144;height:49;visibility:visible;mso-wrap-style:square;v-text-anchor:top" coordsize="144,49" path="m,38l32,49,109,16r35,11l125,,34,,72,8,,38xe" stroked="f">
                    <v:path arrowok="t" o:connecttype="custom" o:connectlocs="0,38;32,49;109,16;144,27;125,0;34,0;72,8;0,38" o:connectangles="0,0,0,0,0,0,0,0"/>
                  </v:shape>
                  <v:shape id="Freeform 1876" o:spid="_x0000_s2125" style="position:absolute;left:1531;top:2593;width:144;height:49;visibility:visible;mso-wrap-style:square;v-text-anchor:top" coordsize="144,49" path="m,38l32,49,109,16r35,11l125,,34,,72,8,,38xe" stroked="f">
                    <v:path arrowok="t" o:connecttype="custom" o:connectlocs="0,38;32,49;109,16;144,27;125,0;34,0;72,8;0,38" o:connectangles="0,0,0,0,0,0,0,0"/>
                  </v:shape>
                  <v:shape id="Freeform 1877" o:spid="_x0000_s2126" style="position:absolute;left:1373;top:2650;width:144;height:52;visibility:visible;mso-wrap-style:square;v-text-anchor:top" coordsize="144,52" path="m144,11l112,,38,33,,22,19,52r93,l72,41,144,11xe" stroked="f">
                    <v:path arrowok="t" o:connecttype="custom" o:connectlocs="144,11;112,0;38,33;0,22;19,52;112,52;72,41;144,11" o:connectangles="0,0,0,0,0,0,0,0"/>
                  </v:shape>
                  <v:shape id="Freeform 1878" o:spid="_x0000_s2127" style="position:absolute;left:1373;top:2650;width:144;height:52;visibility:visible;mso-wrap-style:square;v-text-anchor:top" coordsize="144,52" path="m144,11l112,,38,33,,22,19,52r93,l72,41,144,11xe" stroked="f">
                    <v:path arrowok="t" o:connecttype="custom" o:connectlocs="144,11;112,0;38,33;0,22;19,52;112,52;72,41;144,11" o:connectangles="0,0,0,0,0,0,0,0"/>
                  </v:shape>
                  <v:shape id="Freeform 1879" o:spid="_x0000_s2128" style="position:absolute;left:1381;top:2590;width:144;height:49;visibility:visible;mso-wrap-style:square;v-text-anchor:top" coordsize="144,49" path="m,11l32,r78,30l144,22,126,49r-91,l72,41,,11xe" stroked="f">
                    <v:path arrowok="t" o:connecttype="custom" o:connectlocs="0,11;32,0;110,30;144,22;126,49;35,49;72,41;0,11" o:connectangles="0,0,0,0,0,0,0,0"/>
                  </v:shape>
                  <v:shape id="Freeform 1880" o:spid="_x0000_s2129" style="position:absolute;left:1381;top:2590;width:144;height:49;visibility:visible;mso-wrap-style:square;v-text-anchor:top" coordsize="144,49" path="m,11l32,r78,30l144,22,126,49r-91,l72,41,,11xe" stroked="f">
                    <v:path arrowok="t" o:connecttype="custom" o:connectlocs="0,11;32,0;110,30;144,22;126,49;35,49;72,41;0,11" o:connectangles="0,0,0,0,0,0,0,0"/>
                  </v:shape>
                  <v:shape id="Freeform 1881" o:spid="_x0000_s2130" style="position:absolute;left:1525;top:2655;width:144;height:49;visibility:visible;mso-wrap-style:square;v-text-anchor:top" coordsize="144,49" path="m144,39l112,49,38,17,,28,19,r93,l72,9r72,30xe" stroked="f">
                    <v:path arrowok="t" o:connecttype="custom" o:connectlocs="144,39;112,49;38,17;0,28;19,0;112,0;72,9;144,39" o:connectangles="0,0,0,0,0,0,0,0"/>
                  </v:shape>
                  <v:shape id="Freeform 1882" o:spid="_x0000_s2131" style="position:absolute;left:1525;top:2655;width:144;height:49;visibility:visible;mso-wrap-style:square;v-text-anchor:top" coordsize="144,49" path="m144,39l112,49,38,17,,28,19,r93,l72,9r72,30xe" stroked="f">
                    <v:path arrowok="t" o:connecttype="custom" o:connectlocs="144,39;112,49;38,17;0,28;19,0;112,0;72,9;144,39" o:connectangles="0,0,0,0,0,0,0,0"/>
                  </v:shape>
                </v:group>
              </v:group>
              <v:line id="Line 1883" o:spid="_x0000_s2132" style="position:absolute;visibility:visible" from="1304,2645" to="1305,2753" o:connectortype="straight" strokecolor="#aae6ff" strokeweight=".1323mm"/>
              <v:line id="Line 1884" o:spid="_x0000_s2133" style="position:absolute;visibility:visible" from="1741,2645" to="1742,2753" o:connectortype="straight" strokecolor="#aae6ff" strokeweight=".1323mm"/>
            </v:group>
            <v:group id="Group 1885" o:spid="_x0000_s2134" style="position:absolute;left:33572;top:24682;width:4597;height:2711" coordorigin="3488,2569" coordsize="439,262">
              <v:oval id="Oval 1886" o:spid="_x0000_s2135" style="position:absolute;left:3489;top:2678;width:438;height:153;visibility:visible" fillcolor="#0078aa" strokecolor="#aae6ff" strokeweight=".1323mm"/>
              <v:rect id="Rectangle 1887" o:spid="_x0000_s2136" style="position:absolute;left:3488;top:2647;width:437;height:109;visibility:visible" fillcolor="#0078aa" stroked="f"/>
              <v:rect id="Rectangle 1888" o:spid="_x0000_s2137" style="position:absolute;left:3488;top:2647;width:437;height:109;visibility:visible" fillcolor="#0078aa" stroked="f"/>
              <v:oval id="Oval 1889" o:spid="_x0000_s2138" style="position:absolute;left:3489;top:2569;width:438;height:153;visibility:visible" fillcolor="#00b4ff" strokecolor="#aae6ff" strokeweight=".1323mm"/>
              <v:group id="Group 1890" o:spid="_x0000_s2139" style="position:absolute;left:3555;top:2587;width:304;height:117" coordorigin="3555,2587" coordsize="304,117">
                <v:group id="Group 1891" o:spid="_x0000_s2140" style="position:absolute;left:3555;top:2587;width:301;height:115" coordorigin="3555,2587" coordsize="301,115">
                  <v:shape id="Freeform 1892" o:spid="_x0000_s2141" style="position:absolute;left:3712;top:2590;width:144;height:49;visibility:visible;mso-wrap-style:square;v-text-anchor:top" coordsize="144,49" path="m,38l32,49,109,16r35,11l125,,35,,72,8,,38xe" fillcolor="black" stroked="f">
                    <v:path arrowok="t" o:connecttype="custom" o:connectlocs="0,38;32,49;109,16;144,27;125,0;35,0;72,8;0,38" o:connectangles="0,0,0,0,0,0,0,0"/>
                  </v:shape>
                  <v:shape id="Freeform 1893" o:spid="_x0000_s2142" style="position:absolute;left:3712;top:2590;width:144;height:49;visibility:visible;mso-wrap-style:square;v-text-anchor:top" coordsize="144,49" path="m,38l32,49,109,16r35,11l125,,35,,72,8,,38xe" fillcolor="black" stroked="f">
                    <v:path arrowok="t" o:connecttype="custom" o:connectlocs="0,38;32,49;109,16;144,27;125,0;35,0;72,8;0,38" o:connectangles="0,0,0,0,0,0,0,0"/>
                  </v:shape>
                  <v:shape id="Freeform 1894" o:spid="_x0000_s2143" style="position:absolute;left:3555;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1895" o:spid="_x0000_s2144" style="position:absolute;left:3555;top:2647;width:144;height:52;visibility:visible;mso-wrap-style:square;v-text-anchor:top" coordsize="144,52" path="m144,11l112,,37,33,,22,18,52r94,l72,41,144,11xe" fillcolor="black" stroked="f">
                    <v:path arrowok="t" o:connecttype="custom" o:connectlocs="144,11;112,0;37,33;0,22;18,52;112,52;72,41;144,11" o:connectangles="0,0,0,0,0,0,0,0"/>
                  </v:shape>
                  <v:shape id="Freeform 1896" o:spid="_x0000_s2145" style="position:absolute;left:3563;top:2587;width:144;height:49;visibility:visible;mso-wrap-style:square;v-text-anchor:top" coordsize="144,49" path="m,11l32,r77,30l144,22,125,49r-91,l72,41,,11xe" fillcolor="black" stroked="f">
                    <v:path arrowok="t" o:connecttype="custom" o:connectlocs="0,11;32,0;109,30;144,22;125,49;34,49;72,41;0,11" o:connectangles="0,0,0,0,0,0,0,0"/>
                  </v:shape>
                  <v:shape id="Freeform 1897" o:spid="_x0000_s2146" style="position:absolute;left:3563;top:2587;width:144;height:49;visibility:visible;mso-wrap-style:square;v-text-anchor:top" coordsize="144,49" path="m,11l32,r77,30l144,22,125,49r-91,l72,41,,11xe" fillcolor="black" stroked="f">
                    <v:path arrowok="t" o:connecttype="custom" o:connectlocs="0,11;32,0;109,30;144,22;125,49;34,49;72,41;0,11" o:connectangles="0,0,0,0,0,0,0,0"/>
                  </v:shape>
                  <v:shape id="Freeform 1898" o:spid="_x0000_s2147" style="position:absolute;left:3707;top:2653;width:144;height:49;visibility:visible;mso-wrap-style:square;v-text-anchor:top" coordsize="144,49" path="m144,38l112,49,37,16,,27,18,r94,l72,8r72,30xe" fillcolor="black" stroked="f">
                    <v:path arrowok="t" o:connecttype="custom" o:connectlocs="144,38;112,49;37,16;0,27;18,0;112,0;72,8;144,38" o:connectangles="0,0,0,0,0,0,0,0"/>
                  </v:shape>
                  <v:shape id="Freeform 1899" o:spid="_x0000_s2148" style="position:absolute;left:3707;top:2653;width:144;height:49;visibility:visible;mso-wrap-style:square;v-text-anchor:top" coordsize="144,49" path="m144,38l112,49,37,16,,27,18,r94,l72,8r72,30xe" fillcolor="black" stroked="f">
                    <v:path arrowok="t" o:connecttype="custom" o:connectlocs="144,38;112,49;37,16;0,27;18,0;112,0;72,8;144,38" o:connectangles="0,0,0,0,0,0,0,0"/>
                  </v:shape>
                </v:group>
                <v:group id="Group 1900" o:spid="_x0000_s2149" style="position:absolute;left:3557;top:2590;width:302;height:114" coordorigin="3557,2590" coordsize="302,114">
                  <v:shape id="Freeform 1901" o:spid="_x0000_s2150" style="position:absolute;left:3715;top:2593;width:144;height:49;visibility:visible;mso-wrap-style:square;v-text-anchor:top" coordsize="144,49" path="m,38l32,49,109,16r35,11l125,,34,,72,8,,38xe" stroked="f">
                    <v:path arrowok="t" o:connecttype="custom" o:connectlocs="0,38;32,49;109,16;144,27;125,0;34,0;72,8;0,38" o:connectangles="0,0,0,0,0,0,0,0"/>
                  </v:shape>
                  <v:shape id="Freeform 1902" o:spid="_x0000_s2151" style="position:absolute;left:3715;top:2593;width:144;height:49;visibility:visible;mso-wrap-style:square;v-text-anchor:top" coordsize="144,49" path="m,38l32,49,109,16r35,11l125,,34,,72,8,,38xe" stroked="f">
                    <v:path arrowok="t" o:connecttype="custom" o:connectlocs="0,38;32,49;109,16;144,27;125,0;34,0;72,8;0,38" o:connectangles="0,0,0,0,0,0,0,0"/>
                  </v:shape>
                  <v:shape id="Freeform 1903" o:spid="_x0000_s2152" style="position:absolute;left:3557;top:2650;width:144;height:52;visibility:visible;mso-wrap-style:square;v-text-anchor:top" coordsize="144,52" path="m144,11l112,,38,33,,22,19,52r93,l72,41,144,11xe" stroked="f">
                    <v:path arrowok="t" o:connecttype="custom" o:connectlocs="144,11;112,0;38,33;0,22;19,52;112,52;72,41;144,11" o:connectangles="0,0,0,0,0,0,0,0"/>
                  </v:shape>
                  <v:shape id="Freeform 1904" o:spid="_x0000_s2153" style="position:absolute;left:3557;top:2650;width:144;height:52;visibility:visible;mso-wrap-style:square;v-text-anchor:top" coordsize="144,52" path="m144,11l112,,38,33,,22,19,52r93,l72,41,144,11xe" stroked="f">
                    <v:path arrowok="t" o:connecttype="custom" o:connectlocs="144,11;112,0;38,33;0,22;19,52;112,52;72,41;144,11" o:connectangles="0,0,0,0,0,0,0,0"/>
                  </v:shape>
                  <v:shape id="Freeform 1905" o:spid="_x0000_s2154" style="position:absolute;left:3565;top:2590;width:144;height:49;visibility:visible;mso-wrap-style:square;v-text-anchor:top" coordsize="144,49" path="m,11l32,r78,30l144,22,126,49r-91,l72,41,,11xe" stroked="f">
                    <v:path arrowok="t" o:connecttype="custom" o:connectlocs="0,11;32,0;110,30;144,22;126,49;35,49;72,41;0,11" o:connectangles="0,0,0,0,0,0,0,0"/>
                  </v:shape>
                  <v:shape id="Freeform 1906" o:spid="_x0000_s2155" style="position:absolute;left:3565;top:2590;width:144;height:49;visibility:visible;mso-wrap-style:square;v-text-anchor:top" coordsize="144,49" path="m,11l32,r78,30l144,22,126,49r-91,l72,41,,11xe" stroked="f">
                    <v:path arrowok="t" o:connecttype="custom" o:connectlocs="0,11;32,0;110,30;144,22;126,49;35,49;72,41;0,11" o:connectangles="0,0,0,0,0,0,0,0"/>
                  </v:shape>
                  <v:shape id="Freeform 1907" o:spid="_x0000_s2156" style="position:absolute;left:3709;top:2655;width:144;height:49;visibility:visible;mso-wrap-style:square;v-text-anchor:top" coordsize="144,49" path="m144,39l112,49,38,17,,28,19,r93,l72,9r72,30xe" stroked="f">
                    <v:path arrowok="t" o:connecttype="custom" o:connectlocs="144,39;112,49;38,17;0,28;19,0;112,0;72,9;144,39" o:connectangles="0,0,0,0,0,0,0,0"/>
                  </v:shape>
                  <v:shape id="Freeform 1908" o:spid="_x0000_s2157" style="position:absolute;left:3709;top:2655;width:144;height:49;visibility:visible;mso-wrap-style:square;v-text-anchor:top" coordsize="144,49" path="m144,39l112,49,38,17,,28,19,r93,l72,9r72,30xe" stroked="f">
                    <v:path arrowok="t" o:connecttype="custom" o:connectlocs="144,39;112,49;38,17;0,28;19,0;112,0;72,9;144,39" o:connectangles="0,0,0,0,0,0,0,0"/>
                  </v:shape>
                </v:group>
              </v:group>
              <v:line id="Line 1909" o:spid="_x0000_s2158" style="position:absolute;visibility:visible" from="3488,2645" to="3489,2753" o:connectortype="straight" strokecolor="#aae6ff" strokeweight=".1323mm"/>
              <v:line id="Line 1910" o:spid="_x0000_s2159" style="position:absolute;visibility:visible" from="3925,2645" to="3926,2753" o:connectortype="straight" strokecolor="#aae6ff" strokeweight=".1323mm"/>
            </v:group>
            <v:oval id="Oval 1911" o:spid="_x0000_s2160" style="position:absolute;left:34486;top:23545;width:667;height:661;visibility:visible" strokeweight=".83786mm"/>
            <v:oval id="Oval 1912" o:spid="_x0000_s2161" style="position:absolute;left:28276;top:15265;width:660;height:654;visibility:visible" strokeweight=".83786mm"/>
            <v:oval id="Oval 1913" o:spid="_x0000_s2162" style="position:absolute;left:16529;top:22758;width:660;height:648;visibility:visible" strokeweight=".83786mm"/>
            <v:oval id="Oval 1914" o:spid="_x0000_s2163" style="position:absolute;left:23545;top:15430;width:635;height:641;visibility:visible" strokeweight=".83786mm"/>
            <v:rect id="Rectangle 1915" o:spid="_x0000_s2164" style="position:absolute;left:15957;top:13931;width:7125;height:2515;visibility:visible" filled="f" stroked="f"/>
            <v:rect id="Rectangle 1916" o:spid="_x0000_s2165" style="position:absolute;left:10750;top:18586;width:7137;height:2508;visibility:visible" filled="f" stroked="f"/>
            <v:rect id="Rectangle 1917" o:spid="_x0000_s2166" style="position:absolute;left:34347;top:17653;width:7137;height:2501;visibility:visible" filled="f" stroked="f"/>
            <v:rect id="Rectangle 1918" o:spid="_x0000_s2167" style="position:absolute;top:14960;width:7137;height:2527;visibility:visible" filled="f" stroked="f"/>
            <v:rect id="Rectangle 1919" o:spid="_x0000_s2168" style="position:absolute;left:7639;top:24358;width:7131;height:2508;visibility:visible" filled="f" stroked="f"/>
            <v:rect id="Rectangle 1920" o:spid="_x0000_s2169" style="position:absolute;top:22802;width:7137;height:2509;visibility:visible" filled="f" stroked="f"/>
            <v:oval id="Oval 1921" o:spid="_x0000_s2170" style="position:absolute;left:6623;top:21932;width:660;height:661;visibility:visible" strokeweight=".83786mm"/>
            <v:oval id="Oval 1922" o:spid="_x0000_s2171" style="position:absolute;left:6565;top:14097;width:667;height:647;visibility:visible" strokeweight=".83786mm"/>
            <v:oval id="Oval 1923" o:spid="_x0000_s2172" style="position:absolute;left:11531;top:25742;width:661;height:654;visibility:visible" strokeweight=".83786mm"/>
            <v:rect id="Rectangle 1924" o:spid="_x0000_s2173" style="position:absolute;left:15246;top:24765;width:2927;height:2514;visibility:visible" filled="f" stroked="f"/>
            <v:rect id="Rectangle 1925" o:spid="_x0000_s2174" style="position:absolute;left:38385;top:24352;width:2928;height:2483;visibility:visible" filled="f" stroked="f"/>
            <v:rect id="Rectangle 1926" o:spid="_x0000_s2175" style="position:absolute;left:7931;top:15030;width:6356;height:2502;visibility:visible" filled="f" stroked="f"/>
            <v:rect id="Rectangle 1927" o:spid="_x0000_s2176" style="position:absolute;left:8166;top:12928;width:5073;height:2496;visibility:visible" filled="f" stroked="f"/>
            <v:rect id="Rectangle 1928" o:spid="_x0000_s2177" style="position:absolute;left:8788;top:13328;width:4293;height:7925;visibility:visible;mso-wrap-style:non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vertAlign w:val="subscript"/>
                      </w:rPr>
                    </w:pPr>
                    <w:r w:rsidRPr="009931FA">
                      <w:rPr>
                        <w:rFonts w:ascii="Arial" w:eastAsia="黑体" w:hAnsi="Arial" w:cs="Arial"/>
                        <w:b/>
                        <w:bCs/>
                        <w:color w:val="333399"/>
                        <w:sz w:val="28"/>
                        <w:szCs w:val="28"/>
                      </w:rPr>
                      <w:t>LAN</w:t>
                    </w:r>
                    <w:r w:rsidRPr="009931FA">
                      <w:rPr>
                        <w:rFonts w:ascii="Arial" w:eastAsia="黑体" w:hAnsi="Arial" w:cs="Arial"/>
                        <w:b/>
                        <w:bCs/>
                        <w:color w:val="333399"/>
                        <w:sz w:val="28"/>
                        <w:szCs w:val="28"/>
                        <w:vertAlign w:val="subscript"/>
                      </w:rPr>
                      <w:t>3</w:t>
                    </w:r>
                  </w:p>
                </w:txbxContent>
              </v:textbox>
            </v:rect>
            <v:rect id="Rectangle 1929" o:spid="_x0000_s2178" style="position:absolute;left:25317;top:20643;width:2940;height:2515;visibility:visible" filled="f" stroked="f"/>
            <v:rect id="Rectangle 1930" o:spid="_x0000_s2179" style="position:absolute;left:32092;top:15481;width:2928;height:2514;visibility:visible" filled="f" stroked="f"/>
            <v:rect id="Rectangle 1931" o:spid="_x0000_s2180" style="position:absolute;left:32080;top:16935;width:1924;height:7925;visibility:visible;mso-wrap-style:non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vertAlign w:val="subscript"/>
                      </w:rPr>
                    </w:pPr>
                    <w:r w:rsidRPr="009931FA">
                      <w:rPr>
                        <w:rFonts w:ascii="Arial" w:eastAsia="黑体" w:hAnsi="Arial" w:cs="Arial"/>
                        <w:b/>
                        <w:bCs/>
                        <w:color w:val="333399"/>
                        <w:sz w:val="28"/>
                        <w:szCs w:val="28"/>
                      </w:rPr>
                      <w:t>N</w:t>
                    </w:r>
                    <w:r w:rsidRPr="009931FA">
                      <w:rPr>
                        <w:rFonts w:ascii="Arial" w:eastAsia="黑体" w:hAnsi="Arial" w:cs="Arial"/>
                        <w:b/>
                        <w:bCs/>
                        <w:color w:val="333399"/>
                        <w:sz w:val="28"/>
                        <w:szCs w:val="28"/>
                        <w:vertAlign w:val="subscript"/>
                      </w:rPr>
                      <w:t>3</w:t>
                    </w:r>
                  </w:p>
                </w:txbxContent>
              </v:textbox>
            </v:rect>
            <v:rect id="Rectangle 1932" o:spid="_x0000_s2181" style="position:absolute;left:20643;top:18059;width:2921;height:2521;visibility:visible" filled="f" stroked="f"/>
            <v:rect id="Rectangle 1933" o:spid="_x0000_s2182" style="position:absolute;left:22726;top:18059;width:6357;height:2521;visibility:visible" filled="f" stroked="f"/>
            <v:rect id="Rectangle 1934" o:spid="_x0000_s2183" style="position:absolute;left:34169;top:15589;width:6356;height:2502;visibility:visible" filled="f" stroked="f"/>
            <v:line id="Line 1935" o:spid="_x0000_s2184" style="position:absolute;visibility:visible" from="8007,11976" to="8007,27393" o:connectortype="straight" strokeweight="3pt"/>
            <v:shape id="Picture 1936" o:spid="_x0000_s2185" type="#_x0000_t75" style="position:absolute;left:41998;top:28575;width:4103;height:2806;visibility:visible" fillcolor="#bbe0e3" strokeweight=".35275mm">
              <v:imagedata r:id="rId12" o:title=""/>
              <o:lock v:ext="edit" aspectratio="f"/>
            </v:shape>
            <v:line id="Line 1937" o:spid="_x0000_s2186" style="position:absolute;visibility:visible" from="51619,12477" to="51619,31381" o:connectortype="straight" strokeweight="3pt"/>
            <v:line id="Line 1938" o:spid="_x0000_s2187" style="position:absolute;rotation:-90;visibility:visible" from="27565,23857" to="27565,39897" o:connectortype="straight" strokeweight="3pt"/>
            <v:line id="Line 1939" o:spid="_x0000_s2188" style="position:absolute;visibility:visible" from="37592,25901" to="51619,25901" o:connectortype="straight" strokeweight="2.25pt"/>
            <v:oval id="Oval 1940" o:spid="_x0000_s2189" style="position:absolute;left:39103;top:25406;width:838;height:838;visibility:visible" strokeweight=".83786mm"/>
            <v:line id="Line 1941" o:spid="_x0000_s2190" style="position:absolute;rotation:-90;visibility:visible" from="33084,-5354" to="33084,22713" o:connectortype="straight" strokeweight="3pt"/>
            <v:line id="Line 1942" o:spid="_x0000_s2191" style="position:absolute;visibility:visible" from="21202,3181" to="21202,8680" o:connectortype="straight" strokeweight="2.25pt"/>
            <v:oval id="Oval 1943" o:spid="_x0000_s2192" style="position:absolute;left:20808;top:5880;width:667;height:654;visibility:visible" strokeweight=".83786mm"/>
            <v:group id="Group 1944" o:spid="_x0000_s2193" style="position:absolute;left:19272;width:3581;height:3638" coordorigin="1813,593" coordsize="343,352">
              <v:group id="Group 1945" o:spid="_x0000_s2194" style="position:absolute;left:1821;top:599;width:335;height:346" coordorigin="1821,599" coordsize="335,346">
                <v:shape id="Freeform 1946" o:spid="_x0000_s2195" style="position:absolute;left:1830;top:779;width:316;height:33;visibility:visible;mso-wrap-style:square;v-text-anchor:top" coordsize="316,33" path="m,33l37,,278,r38,33l,33xe" fillcolor="black" stroked="f">
                  <v:path arrowok="t" o:connecttype="custom" o:connectlocs="0,33;37,0;278,0;316,33;0,33" o:connectangles="0,0,0,0,0"/>
                </v:shape>
                <v:shape id="Freeform 1947" o:spid="_x0000_s2196" style="position:absolute;left:1830;top:779;width:316;height:33;visibility:visible;mso-wrap-style:square;v-text-anchor:top" coordsize="316,33" path="m,33l37,,278,r38,33l,33xe" fillcolor="black" stroked="f">
                  <v:path arrowok="t" o:connecttype="custom" o:connectlocs="0,33;37,0;278,0;316,33;0,33" o:connectangles="0,0,0,0,0"/>
                </v:shape>
                <v:shape id="Freeform 1948" o:spid="_x0000_s2197" style="position:absolute;left:1877;top:599;width:223;height:23;visibility:visible;mso-wrap-style:square;v-text-anchor:top" coordsize="223,23" path="m,23l27,,196,r27,23l,23xe" fillcolor="black" stroked="f">
                  <v:path arrowok="t" o:connecttype="custom" o:connectlocs="0,23;27,0;196,0;223,23;0,23" o:connectangles="0,0,0,0,0"/>
                </v:shape>
                <v:shape id="Freeform 1949" o:spid="_x0000_s2198" style="position:absolute;left:1877;top:599;width:223;height:23;visibility:visible;mso-wrap-style:square;v-text-anchor:top" coordsize="223,23" path="m,23l27,,196,r27,23l,23xe" fillcolor="black" stroked="f">
                  <v:path arrowok="t" o:connecttype="custom" o:connectlocs="0,23;27,0;196,0;223,23;0,23" o:connectangles="0,0,0,0,0"/>
                </v:shape>
                <v:rect id="Rectangle 1950" o:spid="_x0000_s2199" style="position:absolute;left:1877;top:622;width:223;height:176;visibility:visible" fillcolor="black" stroked="f"/>
                <v:rect id="Rectangle 1951" o:spid="_x0000_s2200" style="position:absolute;left:1832;top:810;width:314;height:78;visibility:visible" fillcolor="black" stroked="f"/>
                <v:rect id="Rectangle 1952" o:spid="_x0000_s2201" style="position:absolute;left:1898;top:644;width:182;height:135;visibility:visible" fillcolor="black" stroked="f"/>
                <v:line id="Line 1953" o:spid="_x0000_s2202" style="position:absolute;flip:x;visibility:visible" from="2047,840" to="2121,841" o:connectortype="straight"/>
                <v:group id="Group 1954" o:spid="_x0000_s2203" style="position:absolute;left:1821;top:895;width:335;height:50" coordorigin="1821,895" coordsize="335,50">
                  <v:shape id="Freeform 1955" o:spid="_x0000_s2204" style="position:absolute;left:1821;top:895;width:335;height:38;visibility:visible;mso-wrap-style:square;v-text-anchor:top" coordsize="335,38" path="m,38l40,,296,r39,38l,38xe" fillcolor="black" stroked="f">
                    <v:path arrowok="t" o:connecttype="custom" o:connectlocs="0,38;40,0;296,0;335,38;0,38" o:connectangles="0,0,0,0,0"/>
                  </v:shape>
                  <v:shape id="Freeform 1956" o:spid="_x0000_s2205" style="position:absolute;left:1821;top:895;width:335;height:38;visibility:visible;mso-wrap-style:square;v-text-anchor:top" coordsize="335,38" path="m,38l40,,296,r39,38l,38xe" fillcolor="black" stroked="f">
                    <v:path arrowok="t" o:connecttype="custom" o:connectlocs="0,38;40,0;296,0;335,38;0,38" o:connectangles="0,0,0,0,0"/>
                  </v:shape>
                  <v:rect id="Rectangle 1957" o:spid="_x0000_s2206" style="position:absolute;left:1823;top:931;width:331;height:14;visibility:visible" fillcolor="black" stroked="f"/>
                </v:group>
              </v:group>
              <v:group id="Group 1958" o:spid="_x0000_s2207" style="position:absolute;left:1813;top:593;width:335;height:346" coordorigin="1813,593" coordsize="335,346">
                <v:shape id="Freeform 1959" o:spid="_x0000_s2208" style="position:absolute;left:1821;top:772;width:316;height:34;visibility:visible;mso-wrap-style:square;v-text-anchor:top" coordsize="316,34" path="m,34l38,,279,r37,34l,34xe" fillcolor="#c9c9b6" stroked="f">
                  <v:path arrowok="t" o:connecttype="custom" o:connectlocs="0,34;38,0;279,0;316,34;0,34" o:connectangles="0,0,0,0,0"/>
                </v:shape>
                <v:shape id="Freeform 1960" o:spid="_x0000_s2209" style="position:absolute;left:1821;top:772;width:316;height:34;visibility:visible;mso-wrap-style:square;v-text-anchor:top" coordsize="316,34" path="m,34l38,,279,r37,34l,34xe" fillcolor="#c9c9b6" stroked="f">
                  <v:path arrowok="t" o:connecttype="custom" o:connectlocs="0,34;38,0;279,0;316,34;0,34" o:connectangles="0,0,0,0,0"/>
                </v:shape>
                <v:shape id="Freeform 1961" o:spid="_x0000_s2210" style="position:absolute;left:1869;top:593;width:223;height:23;visibility:visible;mso-wrap-style:square;v-text-anchor:top" coordsize="223,23" path="m,23l27,,196,r27,23l,23xe" fillcolor="#c9c9b6" stroked="f">
                  <v:path arrowok="t" o:connecttype="custom" o:connectlocs="0,23;27,0;196,0;223,23;0,23" o:connectangles="0,0,0,0,0"/>
                </v:shape>
                <v:shape id="Freeform 1962" o:spid="_x0000_s2211" style="position:absolute;left:1869;top:593;width:223;height:23;visibility:visible;mso-wrap-style:square;v-text-anchor:top" coordsize="223,23" path="m,23l27,,196,r27,23l,23xe" fillcolor="#c9c9b6" stroked="f">
                  <v:path arrowok="t" o:connecttype="custom" o:connectlocs="0,23;27,0;196,0;223,23;0,23" o:connectangles="0,0,0,0,0"/>
                </v:shape>
                <v:rect id="Rectangle 1963" o:spid="_x0000_s2212" style="position:absolute;left:1869;top:616;width:223;height:175;visibility:visible" fillcolor="#b7b79d" stroked="f"/>
                <v:rect id="Rectangle 1964" o:spid="_x0000_s2213" style="position:absolute;left:1823;top:804;width:314;height:78;visibility:visible" fillcolor="#b7b79d" stroked="f"/>
                <v:rect id="Rectangle 1965" o:spid="_x0000_s2214" style="position:absolute;left:1890;top:637;width:181;height:135;visibility:visible" stroked="f"/>
                <v:line id="Line 1966" o:spid="_x0000_s2215" style="position:absolute;flip:x;visibility:visible" from="2038,834" to="2113,835" o:connectortype="straight"/>
                <v:group id="Group 1967" o:spid="_x0000_s2216" style="position:absolute;left:1813;top:888;width:335;height:51" coordorigin="1813,888" coordsize="335,51">
                  <v:shape id="Freeform 1968" o:spid="_x0000_s2217" style="position:absolute;left:1813;top:888;width:335;height:38;visibility:visible;mso-wrap-style:square;v-text-anchor:top" coordsize="335,38" path="m,38l39,,295,r40,38l,38xe" fillcolor="#c9c9b6" stroked="f">
                    <v:path arrowok="t" o:connecttype="custom" o:connectlocs="0,38;39,0;295,0;335,38;0,38" o:connectangles="0,0,0,0,0"/>
                  </v:shape>
                  <v:shape id="Freeform 1969" o:spid="_x0000_s2218" style="position:absolute;left:1813;top:888;width:335;height:38;visibility:visible;mso-wrap-style:square;v-text-anchor:top" coordsize="335,38" path="m,38l39,,295,r40,38l,38xe" fillcolor="#c9c9b6" stroked="f">
                    <v:path arrowok="t" o:connecttype="custom" o:connectlocs="0,38;39,0;295,0;335,38;0,38" o:connectangles="0,0,0,0,0"/>
                  </v:shape>
                  <v:rect id="Rectangle 1970" o:spid="_x0000_s2219" style="position:absolute;left:1815;top:924;width:331;height:15;visibility:visible" fillcolor="#bab79d" stroked="f"/>
                </v:group>
              </v:group>
            </v:group>
            <v:line id="Line 1971" o:spid="_x0000_s2220" style="position:absolute;visibility:visible" from="43059,3181" to="43059,8680" o:connectortype="straight" strokeweight="2.25pt"/>
            <v:line id="Line 1972" o:spid="_x0000_s2221" style="position:absolute;visibility:visible" from="32131,3079" to="32131,8591" o:connectortype="straight" strokeweight="2.25pt"/>
            <v:oval id="Oval 1973" o:spid="_x0000_s2222" style="position:absolute;left:31819;top:5988;width:654;height:647;visibility:visible" strokeweight=".83786mm"/>
            <v:group id="Group 1974" o:spid="_x0000_s2223" style="position:absolute;left:30295;width:3582;height:3638" coordorigin="2868,593" coordsize="343,352">
              <v:group id="Group 1975" o:spid="_x0000_s2224" style="position:absolute;left:2877;top:599;width:334;height:346" coordorigin="2877,599" coordsize="334,346">
                <v:shape id="Freeform 1976" o:spid="_x0000_s2225" style="position:absolute;left:2885;top:779;width:316;height:33;visibility:visible;mso-wrap-style:square;v-text-anchor:top" coordsize="316,33" path="m,33l37,,279,r37,33l,33xe" fillcolor="black" stroked="f">
                  <v:path arrowok="t" o:connecttype="custom" o:connectlocs="0,33;37,0;279,0;316,33;0,33" o:connectangles="0,0,0,0,0"/>
                </v:shape>
                <v:shape id="Freeform 1977" o:spid="_x0000_s2226" style="position:absolute;left:2885;top:779;width:316;height:33;visibility:visible;mso-wrap-style:square;v-text-anchor:top" coordsize="316,33" path="m,33l37,,279,r37,33l,33xe" fillcolor="black" stroked="f">
                  <v:path arrowok="t" o:connecttype="custom" o:connectlocs="0,33;37,0;279,0;316,33;0,33" o:connectangles="0,0,0,0,0"/>
                </v:shape>
                <v:shape id="Freeform 1978" o:spid="_x0000_s2227" style="position:absolute;left:2932;top:599;width:223;height:23;visibility:visible;mso-wrap-style:square;v-text-anchor:top" coordsize="223,23" path="m,23l27,,197,r26,23l,23xe" fillcolor="black" stroked="f">
                  <v:path arrowok="t" o:connecttype="custom" o:connectlocs="0,23;27,0;197,0;223,23;0,23" o:connectangles="0,0,0,0,0"/>
                </v:shape>
                <v:shape id="Freeform 1979" o:spid="_x0000_s2228" style="position:absolute;left:2932;top:599;width:223;height:23;visibility:visible;mso-wrap-style:square;v-text-anchor:top" coordsize="223,23" path="m,23l27,,197,r26,23l,23xe" fillcolor="black" stroked="f">
                  <v:path arrowok="t" o:connecttype="custom" o:connectlocs="0,23;27,0;197,0;223,23;0,23" o:connectangles="0,0,0,0,0"/>
                </v:shape>
                <v:rect id="Rectangle 1980" o:spid="_x0000_s2229" style="position:absolute;left:2932;top:622;width:223;height:176;visibility:visible" fillcolor="black" stroked="f"/>
                <v:rect id="Rectangle 1981" o:spid="_x0000_s2230" style="position:absolute;left:2887;top:810;width:314;height:78;visibility:visible" fillcolor="black" stroked="f"/>
                <v:rect id="Rectangle 1982" o:spid="_x0000_s2231" style="position:absolute;left:2953;top:644;width:182;height:135;visibility:visible" fillcolor="black" stroked="f"/>
                <v:line id="Line 1983" o:spid="_x0000_s2232" style="position:absolute;flip:x;visibility:visible" from="3102,840" to="3176,841" o:connectortype="straight"/>
                <v:group id="Group 1984" o:spid="_x0000_s2233" style="position:absolute;left:2877;top:895;width:334;height:50" coordorigin="2877,895" coordsize="334,50">
                  <v:shape id="Freeform 1985" o:spid="_x0000_s2234" style="position:absolute;left:2877;top:895;width:334;height:38;visibility:visible;mso-wrap-style:square;v-text-anchor:top" coordsize="334,38" path="m,38l39,,295,r39,38l,38xe" fillcolor="black" stroked="f">
                    <v:path arrowok="t" o:connecttype="custom" o:connectlocs="0,38;39,0;295,0;334,38;0,38" o:connectangles="0,0,0,0,0"/>
                  </v:shape>
                  <v:shape id="Freeform 1986" o:spid="_x0000_s2235" style="position:absolute;left:2877;top:895;width:334;height:38;visibility:visible;mso-wrap-style:square;v-text-anchor:top" coordsize="334,38" path="m,38l39,,295,r39,38l,38xe" fillcolor="black" stroked="f">
                    <v:path arrowok="t" o:connecttype="custom" o:connectlocs="0,38;39,0;295,0;334,38;0,38" o:connectangles="0,0,0,0,0"/>
                  </v:shape>
                  <v:rect id="Rectangle 1987" o:spid="_x0000_s2236" style="position:absolute;left:2879;top:931;width:330;height:14;visibility:visible" fillcolor="black" stroked="f"/>
                </v:group>
              </v:group>
              <v:group id="Group 1988" o:spid="_x0000_s2237" style="position:absolute;left:2868;top:593;width:335;height:346" coordorigin="2868,593" coordsize="335,346">
                <v:shape id="Freeform 1989" o:spid="_x0000_s2238" style="position:absolute;left:2877;top:772;width:316;height:34;visibility:visible;mso-wrap-style:square;v-text-anchor:top" coordsize="316,34" path="m,34l37,,278,r38,34l,34xe" fillcolor="#c9c9b6" stroked="f">
                  <v:path arrowok="t" o:connecttype="custom" o:connectlocs="0,34;37,0;278,0;316,34;0,34" o:connectangles="0,0,0,0,0"/>
                </v:shape>
                <v:shape id="Freeform 1990" o:spid="_x0000_s2239" style="position:absolute;left:2877;top:772;width:316;height:34;visibility:visible;mso-wrap-style:square;v-text-anchor:top" coordsize="316,34" path="m,34l37,,278,r38,34l,34xe" fillcolor="#c9c9b6" stroked="f">
                  <v:path arrowok="t" o:connecttype="custom" o:connectlocs="0,34;37,0;278,0;316,34;0,34" o:connectangles="0,0,0,0,0"/>
                </v:shape>
                <v:shape id="Freeform 1991" o:spid="_x0000_s2240" style="position:absolute;left:2924;top:593;width:223;height:23;visibility:visible;mso-wrap-style:square;v-text-anchor:top" coordsize="223,23" path="m,23l27,,196,r27,23l,23xe" fillcolor="#c9c9b6" stroked="f">
                  <v:path arrowok="t" o:connecttype="custom" o:connectlocs="0,23;27,0;196,0;223,23;0,23" o:connectangles="0,0,0,0,0"/>
                </v:shape>
                <v:shape id="Freeform 1992" o:spid="_x0000_s2241" style="position:absolute;left:2924;top:593;width:223;height:23;visibility:visible;mso-wrap-style:square;v-text-anchor:top" coordsize="223,23" path="m,23l27,,196,r27,23l,23xe" fillcolor="#c9c9b6" stroked="f">
                  <v:path arrowok="t" o:connecttype="custom" o:connectlocs="0,23;27,0;196,0;223,23;0,23" o:connectangles="0,0,0,0,0"/>
                </v:shape>
                <v:rect id="Rectangle 1993" o:spid="_x0000_s2242" style="position:absolute;left:2924;top:616;width:223;height:175;visibility:visible" fillcolor="#b7b79d" stroked="f"/>
                <v:rect id="Rectangle 1994" o:spid="_x0000_s2243" style="position:absolute;left:2879;top:804;width:314;height:78;visibility:visible" fillcolor="#b7b79d" stroked="f"/>
                <v:rect id="Rectangle 1995" o:spid="_x0000_s2244" style="position:absolute;left:2945;top:637;width:182;height:135;visibility:visible" stroked="f"/>
                <v:line id="Line 1996" o:spid="_x0000_s2245" style="position:absolute;flip:x;visibility:visible" from="3094,834" to="3168,835" o:connectortype="straight"/>
                <v:group id="Group 1997" o:spid="_x0000_s2246" style="position:absolute;left:2868;top:888;width:335;height:51" coordorigin="2868,888" coordsize="335,51">
                  <v:shape id="Freeform 1998" o:spid="_x0000_s2247" style="position:absolute;left:2868;top:888;width:335;height:38;visibility:visible;mso-wrap-style:square;v-text-anchor:top" coordsize="335,38" path="m,38l40,,296,r39,38l,38xe" fillcolor="#c9c9b6" stroked="f">
                    <v:path arrowok="t" o:connecttype="custom" o:connectlocs="0,38;40,0;296,0;335,38;0,38" o:connectangles="0,0,0,0,0"/>
                  </v:shape>
                  <v:shape id="Freeform 1999" o:spid="_x0000_s2248" style="position:absolute;left:2868;top:888;width:335;height:38;visibility:visible;mso-wrap-style:square;v-text-anchor:top" coordsize="335,38" path="m,38l40,,296,r39,38l,38xe" fillcolor="#c9c9b6" stroked="f">
                    <v:path arrowok="t" o:connecttype="custom" o:connectlocs="0,38;40,0;296,0;335,38;0,38" o:connectangles="0,0,0,0,0"/>
                  </v:shape>
                  <v:rect id="Rectangle 2000" o:spid="_x0000_s2249" style="position:absolute;left:2870;top:924;width:331;height:15;visibility:visible" fillcolor="#bab79d" stroked="f"/>
                </v:group>
              </v:group>
            </v:group>
            <v:oval id="Oval 2001" o:spid="_x0000_s2250" style="position:absolute;left:42748;top:5988;width:666;height:647;visibility:visible" strokeweight=".83786mm"/>
            <v:group id="Group 2002" o:spid="_x0000_s2251" style="position:absolute;left:41224;width:3575;height:3638" coordorigin="3915,593" coordsize="343,352">
              <v:group id="Group 2003" o:spid="_x0000_s2252" style="position:absolute;left:3924;top:599;width:334;height:346" coordorigin="3924,599" coordsize="334,346">
                <v:shape id="Freeform 2004" o:spid="_x0000_s2253" style="position:absolute;left:3932;top:779;width:316;height:33;visibility:visible;mso-wrap-style:square;v-text-anchor:top" coordsize="316,33" path="m,33l37,,279,r37,33l,33xe" fillcolor="black" stroked="f">
                  <v:path arrowok="t" o:connecttype="custom" o:connectlocs="0,33;37,0;279,0;316,33;0,33" o:connectangles="0,0,0,0,0"/>
                </v:shape>
                <v:shape id="Freeform 2005" o:spid="_x0000_s2254" style="position:absolute;left:3932;top:779;width:316;height:33;visibility:visible;mso-wrap-style:square;v-text-anchor:top" coordsize="316,33" path="m,33l37,,279,r37,33l,33xe" fillcolor="black" stroked="f">
                  <v:path arrowok="t" o:connecttype="custom" o:connectlocs="0,33;37,0;279,0;316,33;0,33" o:connectangles="0,0,0,0,0"/>
                </v:shape>
                <v:shape id="Freeform 2006" o:spid="_x0000_s2255" style="position:absolute;left:3979;top:599;width:223;height:23;visibility:visible;mso-wrap-style:square;v-text-anchor:top" coordsize="223,23" path="m,23l27,,197,r26,23l,23xe" fillcolor="black" stroked="f">
                  <v:path arrowok="t" o:connecttype="custom" o:connectlocs="0,23;27,0;197,0;223,23;0,23" o:connectangles="0,0,0,0,0"/>
                </v:shape>
                <v:shape id="Freeform 2007" o:spid="_x0000_s2256" style="position:absolute;left:3979;top:599;width:223;height:23;visibility:visible;mso-wrap-style:square;v-text-anchor:top" coordsize="223,23" path="m,23l27,,197,r26,23l,23xe" fillcolor="black" stroked="f">
                  <v:path arrowok="t" o:connecttype="custom" o:connectlocs="0,23;27,0;197,0;223,23;0,23" o:connectangles="0,0,0,0,0"/>
                </v:shape>
                <v:rect id="Rectangle 2008" o:spid="_x0000_s2257" style="position:absolute;left:3979;top:622;width:223;height:176;visibility:visible" fillcolor="black" stroked="f"/>
                <v:rect id="Rectangle 2009" o:spid="_x0000_s2258" style="position:absolute;left:3934;top:810;width:314;height:78;visibility:visible" fillcolor="black" stroked="f"/>
                <v:rect id="Rectangle 2010" o:spid="_x0000_s2259" style="position:absolute;left:4000;top:644;width:182;height:135;visibility:visible" fillcolor="black" stroked="f"/>
                <v:line id="Line 2011" o:spid="_x0000_s2260" style="position:absolute;flip:x;visibility:visible" from="4149,840" to="4223,841" o:connectortype="straight"/>
                <v:group id="Group 2012" o:spid="_x0000_s2261" style="position:absolute;left:3924;top:895;width:334;height:50" coordorigin="3924,895" coordsize="334,50">
                  <v:shape id="Freeform 2013" o:spid="_x0000_s2262" style="position:absolute;left:3924;top:895;width:334;height:38;visibility:visible;mso-wrap-style:square;v-text-anchor:top" coordsize="334,38" path="m,38l39,,295,r39,38l,38xe" fillcolor="black" stroked="f">
                    <v:path arrowok="t" o:connecttype="custom" o:connectlocs="0,38;39,0;295,0;334,38;0,38" o:connectangles="0,0,0,0,0"/>
                  </v:shape>
                  <v:shape id="Freeform 2014" o:spid="_x0000_s2263" style="position:absolute;left:3924;top:895;width:334;height:38;visibility:visible;mso-wrap-style:square;v-text-anchor:top" coordsize="334,38" path="m,38l39,,295,r39,38l,38xe" fillcolor="black" stroked="f">
                    <v:path arrowok="t" o:connecttype="custom" o:connectlocs="0,38;39,0;295,0;334,38;0,38" o:connectangles="0,0,0,0,0"/>
                  </v:shape>
                  <v:rect id="Rectangle 2015" o:spid="_x0000_s2264" style="position:absolute;left:3926;top:931;width:330;height:14;visibility:visible" fillcolor="black" stroked="f"/>
                </v:group>
              </v:group>
              <v:group id="Group 2016" o:spid="_x0000_s2265" style="position:absolute;left:3915;top:593;width:335;height:346" coordorigin="3915,593" coordsize="335,346">
                <v:shape id="Freeform 2017" o:spid="_x0000_s2266" style="position:absolute;left:3924;top:772;width:316;height:34;visibility:visible;mso-wrap-style:square;v-text-anchor:top" coordsize="316,34" path="m,34l37,,278,r38,34l,34xe" fillcolor="#c9c9b6" stroked="f">
                  <v:path arrowok="t" o:connecttype="custom" o:connectlocs="0,34;37,0;278,0;316,34;0,34" o:connectangles="0,0,0,0,0"/>
                </v:shape>
                <v:shape id="Freeform 2018" o:spid="_x0000_s2267" style="position:absolute;left:3924;top:772;width:316;height:34;visibility:visible;mso-wrap-style:square;v-text-anchor:top" coordsize="316,34" path="m,34l37,,278,r38,34l,34xe" fillcolor="#c9c9b6" stroked="f">
                  <v:path arrowok="t" o:connecttype="custom" o:connectlocs="0,34;37,0;278,0;316,34;0,34" o:connectangles="0,0,0,0,0"/>
                </v:shape>
                <v:shape id="Freeform 2019" o:spid="_x0000_s2268" style="position:absolute;left:3971;top:593;width:223;height:23;visibility:visible;mso-wrap-style:square;v-text-anchor:top" coordsize="223,23" path="m,23l27,,196,r27,23l,23xe" fillcolor="#c9c9b6" stroked="f">
                  <v:path arrowok="t" o:connecttype="custom" o:connectlocs="0,23;27,0;196,0;223,23;0,23" o:connectangles="0,0,0,0,0"/>
                </v:shape>
                <v:shape id="Freeform 2020" o:spid="_x0000_s2269" style="position:absolute;left:3971;top:593;width:223;height:23;visibility:visible;mso-wrap-style:square;v-text-anchor:top" coordsize="223,23" path="m,23l27,,196,r27,23l,23xe" fillcolor="#c9c9b6" stroked="f">
                  <v:path arrowok="t" o:connecttype="custom" o:connectlocs="0,23;27,0;196,0;223,23;0,23" o:connectangles="0,0,0,0,0"/>
                </v:shape>
                <v:rect id="Rectangle 2021" o:spid="_x0000_s2270" style="position:absolute;left:3971;top:616;width:223;height:175;visibility:visible" fillcolor="#b7b79d" stroked="f"/>
                <v:rect id="Rectangle 2022" o:spid="_x0000_s2271" style="position:absolute;left:3926;top:804;width:314;height:78;visibility:visible" fillcolor="#b7b79d" stroked="f"/>
                <v:rect id="Rectangle 2023" o:spid="_x0000_s2272" style="position:absolute;left:3992;top:637;width:182;height:135;visibility:visible" stroked="f"/>
                <v:line id="Line 2024" o:spid="_x0000_s2273" style="position:absolute;flip:x;visibility:visible" from="4141,834" to="4215,835" o:connectortype="straight"/>
                <v:group id="Group 2025" o:spid="_x0000_s2274" style="position:absolute;left:3915;top:888;width:335;height:51" coordorigin="3915,888" coordsize="335,51">
                  <v:shape id="Freeform 2026" o:spid="_x0000_s2275" style="position:absolute;left:3915;top:888;width:335;height:38;visibility:visible;mso-wrap-style:square;v-text-anchor:top" coordsize="335,38" path="m,38l40,,296,r39,38l,38xe" fillcolor="#c9c9b6" stroked="f">
                    <v:path arrowok="t" o:connecttype="custom" o:connectlocs="0,38;40,0;296,0;335,38;0,38" o:connectangles="0,0,0,0,0"/>
                  </v:shape>
                  <v:shape id="Freeform 2027" o:spid="_x0000_s2276" style="position:absolute;left:3915;top:888;width:335;height:38;visibility:visible;mso-wrap-style:square;v-text-anchor:top" coordsize="335,38" path="m,38l40,,296,r39,38l,38xe" fillcolor="#c9c9b6" stroked="f">
                    <v:path arrowok="t" o:connecttype="custom" o:connectlocs="0,38;40,0;296,0;335,38;0,38" o:connectangles="0,0,0,0,0"/>
                  </v:shape>
                  <v:rect id="Rectangle 2028" o:spid="_x0000_s2277" style="position:absolute;left:3917;top:924;width:331;height:15;visibility:visible" fillcolor="#bab79d" stroked="f"/>
                </v:group>
              </v:group>
            </v:group>
            <v:rect id="Rectangle 2029" o:spid="_x0000_s2278" style="position:absolute;left:12573;top:20802;width:2273;height:7925;visibility:visible;mso-wrap-style:non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vertAlign w:val="subscript"/>
                      </w:rPr>
                    </w:pPr>
                    <w:r w:rsidRPr="009931FA">
                      <w:rPr>
                        <w:rFonts w:ascii="Arial" w:eastAsia="黑体" w:hAnsi="Arial" w:cs="Arial"/>
                        <w:b/>
                        <w:bCs/>
                        <w:color w:val="333399"/>
                        <w:sz w:val="28"/>
                        <w:szCs w:val="28"/>
                      </w:rPr>
                      <w:t>R</w:t>
                    </w:r>
                    <w:r>
                      <w:rPr>
                        <w:rFonts w:ascii="Arial" w:eastAsia="黑体" w:hAnsi="Arial" w:cs="Arial"/>
                        <w:b/>
                        <w:bCs/>
                        <w:color w:val="333399"/>
                        <w:sz w:val="28"/>
                        <w:szCs w:val="28"/>
                      </w:rPr>
                      <w:t>2</w:t>
                    </w:r>
                  </w:p>
                </w:txbxContent>
              </v:textbox>
            </v:rect>
            <v:rect id="Rectangle 2030" o:spid="_x0000_s2279" style="position:absolute;left:35433;top:20802;width:2273;height:7925;visibility:visible;mso-wrap-style:none" filled="f" stroked="f">
              <v:textbox style="mso-fit-shape-to-text:t" inset="0,0,0,0">
                <w:txbxContent>
                  <w:p w:rsidR="00B81CD7" w:rsidRPr="009931FA" w:rsidRDefault="00B81CD7" w:rsidP="00AE377A">
                    <w:pPr>
                      <w:autoSpaceDE w:val="0"/>
                      <w:autoSpaceDN w:val="0"/>
                      <w:adjustRightInd w:val="0"/>
                      <w:rPr>
                        <w:rFonts w:ascii="Arial" w:eastAsia="黑体" w:hAnsi="Arial" w:cs="Times New Roman"/>
                        <w:color w:val="333399"/>
                        <w:sz w:val="28"/>
                        <w:szCs w:val="28"/>
                        <w:vertAlign w:val="subscript"/>
                      </w:rPr>
                    </w:pPr>
                    <w:r w:rsidRPr="009931FA">
                      <w:rPr>
                        <w:rFonts w:ascii="Arial" w:eastAsia="黑体" w:hAnsi="Arial" w:cs="Arial"/>
                        <w:b/>
                        <w:bCs/>
                        <w:color w:val="333399"/>
                        <w:sz w:val="28"/>
                        <w:szCs w:val="28"/>
                      </w:rPr>
                      <w:t>R</w:t>
                    </w:r>
                    <w:r>
                      <w:rPr>
                        <w:rFonts w:ascii="Arial" w:eastAsia="黑体" w:hAnsi="Arial" w:cs="Arial"/>
                        <w:b/>
                        <w:bCs/>
                        <w:color w:val="333399"/>
                        <w:sz w:val="28"/>
                        <w:szCs w:val="28"/>
                      </w:rPr>
                      <w:t>3</w:t>
                    </w:r>
                  </w:p>
                </w:txbxContent>
              </v:textbox>
            </v:rect>
            <v:rect id="Rectangle 2031" o:spid="_x0000_s2280" style="position:absolute;left:16002;top:9906;width:10287;height:2971;visibility:visible" filled="f" stroked="f">
              <v:textbox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sidRPr="006B4CCB">
                      <w:rPr>
                        <w:rFonts w:ascii="Arial" w:eastAsia="黑体" w:hAnsi="Arial" w:cs="Arial"/>
                        <w:color w:val="333399"/>
                        <w:sz w:val="18"/>
                        <w:szCs w:val="18"/>
                      </w:rPr>
                      <w:t>192.168.1.1</w:t>
                    </w:r>
                    <w:r>
                      <w:rPr>
                        <w:rFonts w:ascii="Arial" w:eastAsia="黑体" w:hAnsi="Arial" w:cs="Arial"/>
                        <w:color w:val="333399"/>
                        <w:sz w:val="18"/>
                        <w:szCs w:val="18"/>
                      </w:rPr>
                      <w:t>/24 e0</w:t>
                    </w:r>
                  </w:p>
                </w:txbxContent>
              </v:textbox>
            </v:rect>
            <v:rect id="Rectangle 2032" o:spid="_x0000_s2281" style="position:absolute;left:12573;top:4953;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192.168.1.2/24</w:t>
                    </w:r>
                  </w:p>
                </w:txbxContent>
              </v:textbox>
            </v:rect>
            <v:rect id="Rectangle 2033" o:spid="_x0000_s2282" style="position:absolute;left:24003;top:4953;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192.168.1.3/24</w:t>
                    </w:r>
                  </w:p>
                </w:txbxContent>
              </v:textbox>
            </v:rect>
            <v:rect id="Rectangle 2034" o:spid="_x0000_s2283" style="position:absolute;left:34290;top:4953;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192.168.1.4/24</w:t>
                    </w:r>
                  </w:p>
                </w:txbxContent>
              </v:textbox>
            </v:rect>
            <v:rect id="Rectangle 2035" o:spid="_x0000_s2284" style="position:absolute;left:9144;top:26746;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192.168.2</w:t>
                    </w:r>
                    <w:r w:rsidRPr="006B4CCB">
                      <w:rPr>
                        <w:rFonts w:ascii="Arial" w:eastAsia="黑体" w:hAnsi="Arial" w:cs="Arial"/>
                        <w:color w:val="333399"/>
                        <w:sz w:val="18"/>
                        <w:szCs w:val="18"/>
                      </w:rPr>
                      <w:t>.1</w:t>
                    </w:r>
                    <w:r>
                      <w:rPr>
                        <w:rFonts w:ascii="Arial" w:eastAsia="黑体" w:hAnsi="Arial" w:cs="Arial"/>
                        <w:color w:val="333399"/>
                        <w:sz w:val="18"/>
                        <w:szCs w:val="18"/>
                      </w:rPr>
                      <w:t>/24</w:t>
                    </w:r>
                  </w:p>
                </w:txbxContent>
              </v:textbox>
            </v:rect>
            <v:rect id="Rectangle 2036" o:spid="_x0000_s2285" style="position:absolute;top:23774;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192.168.2.2/24</w:t>
                    </w:r>
                  </w:p>
                </w:txbxContent>
              </v:textbox>
            </v:rect>
            <v:rect id="Rectangle 2037" o:spid="_x0000_s2286" style="position:absolute;top:14859;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192.168.2.3/24</w:t>
                    </w:r>
                  </w:p>
                </w:txbxContent>
              </v:textbox>
            </v:rect>
            <v:rect id="Rectangle 2038" o:spid="_x0000_s2287" style="position:absolute;left:37719;top:22783;width:8001;height:1982;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192.168.3</w:t>
                    </w:r>
                    <w:r w:rsidRPr="006B4CCB">
                      <w:rPr>
                        <w:rFonts w:ascii="Arial" w:eastAsia="黑体" w:hAnsi="Arial" w:cs="Arial"/>
                        <w:color w:val="333399"/>
                        <w:sz w:val="18"/>
                        <w:szCs w:val="18"/>
                      </w:rPr>
                      <w:t>.1</w:t>
                    </w:r>
                    <w:r>
                      <w:rPr>
                        <w:rFonts w:ascii="Arial" w:eastAsia="黑体" w:hAnsi="Arial" w:cs="Arial"/>
                        <w:color w:val="333399"/>
                        <w:sz w:val="18"/>
                        <w:szCs w:val="18"/>
                      </w:rPr>
                      <w:t>/24</w:t>
                    </w:r>
                  </w:p>
                </w:txbxContent>
              </v:textbox>
            </v:rect>
            <v:rect id="Rectangle 2039" o:spid="_x0000_s2288" style="position:absolute;left:51435;top:16840;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192.168.3.2/24</w:t>
                    </w:r>
                  </w:p>
                </w:txbxContent>
              </v:textbox>
            </v:rect>
            <v:rect id="Rectangle 2040" o:spid="_x0000_s2289" style="position:absolute;left:51435;top:24765;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192.168.3.3/24</w:t>
                    </w:r>
                  </w:p>
                </w:txbxContent>
              </v:textbox>
            </v:rect>
            <v:rect id="Rectangle 2041" o:spid="_x0000_s2290" style="position:absolute;left:13716;top:31699;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192.168.3.4/24</w:t>
                    </w:r>
                  </w:p>
                </w:txbxContent>
              </v:textbox>
            </v:rect>
            <v:rect id="Rectangle 2042" o:spid="_x0000_s2291" style="position:absolute;left:24003;top:31699;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192.168.3.5/24</w:t>
                    </w:r>
                  </w:p>
                </w:txbxContent>
              </v:textbox>
            </v:rect>
            <v:rect id="Rectangle 2043" o:spid="_x0000_s2292" style="position:absolute;left:14859;top:13868;width:9144;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192.168.4</w:t>
                    </w:r>
                    <w:r w:rsidRPr="006B4CCB">
                      <w:rPr>
                        <w:rFonts w:ascii="Arial" w:eastAsia="黑体" w:hAnsi="Arial" w:cs="Arial"/>
                        <w:color w:val="333399"/>
                        <w:sz w:val="18"/>
                        <w:szCs w:val="18"/>
                      </w:rPr>
                      <w:t>.1</w:t>
                    </w:r>
                    <w:r>
                      <w:rPr>
                        <w:rFonts w:ascii="Arial" w:eastAsia="黑体" w:hAnsi="Arial" w:cs="Arial"/>
                        <w:color w:val="333399"/>
                        <w:sz w:val="18"/>
                        <w:szCs w:val="18"/>
                      </w:rPr>
                      <w:t>/24 s1</w:t>
                    </w:r>
                  </w:p>
                </w:txbxContent>
              </v:textbox>
            </v:rect>
            <v:rect id="Rectangle 2044" o:spid="_x0000_s2293" style="position:absolute;left:11430;top:19812;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192.168.4.2/24</w:t>
                    </w:r>
                  </w:p>
                </w:txbxContent>
              </v:textbox>
            </v:rect>
            <v:rect id="Rectangle 2045" o:spid="_x0000_s2294" style="position:absolute;left:29718;top:14859;width:12573;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192.168.5.1/24 s2</w:t>
                    </w:r>
                  </w:p>
                </w:txbxContent>
              </v:textbox>
            </v:rect>
            <v:rect id="Rectangle 2046" o:spid="_x0000_s2295" style="position:absolute;left:33147;top:19812;width:8001;height:1981;visibility:visible" filled="f" stroked="f">
              <v:textbox style="mso-fit-shape-to-text:t" inset="0,0,0,0">
                <w:txbxContent>
                  <w:p w:rsidR="00B81CD7" w:rsidRPr="006B4CCB" w:rsidRDefault="00B81CD7" w:rsidP="00AE377A">
                    <w:pPr>
                      <w:autoSpaceDE w:val="0"/>
                      <w:autoSpaceDN w:val="0"/>
                      <w:adjustRightInd w:val="0"/>
                      <w:rPr>
                        <w:rFonts w:ascii="Arial" w:eastAsia="黑体" w:hAnsi="Arial" w:cs="Times New Roman"/>
                        <w:color w:val="333399"/>
                        <w:sz w:val="18"/>
                        <w:szCs w:val="18"/>
                        <w:vertAlign w:val="subscript"/>
                      </w:rPr>
                    </w:pPr>
                    <w:r>
                      <w:rPr>
                        <w:rFonts w:ascii="Arial" w:eastAsia="黑体" w:hAnsi="Arial" w:cs="Arial"/>
                        <w:color w:val="333399"/>
                        <w:sz w:val="18"/>
                        <w:szCs w:val="18"/>
                      </w:rPr>
                      <w:t>192.168.5.2/24</w:t>
                    </w:r>
                  </w:p>
                </w:txbxContent>
              </v:textbox>
            </v:rect>
            <w10:anchorlock/>
          </v:group>
        </w:pict>
      </w:r>
    </w:p>
    <w:p w:rsidR="00B81CD7" w:rsidRDefault="00B81CD7" w:rsidP="00AE377A">
      <w:pPr>
        <w:widowControl/>
        <w:jc w:val="left"/>
        <w:rPr>
          <w:rFonts w:cs="Times New Roman"/>
          <w:b/>
          <w:bCs/>
          <w:kern w:val="0"/>
          <w:sz w:val="24"/>
          <w:szCs w:val="24"/>
        </w:rPr>
      </w:pP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R1</w:t>
      </w:r>
      <w:r w:rsidRPr="00D44F72">
        <w:rPr>
          <w:rFonts w:ascii="Verdana" w:hAnsi="Verdana" w:cs="宋体" w:hint="eastAsia"/>
          <w:kern w:val="0"/>
          <w:sz w:val="24"/>
          <w:szCs w:val="24"/>
        </w:rPr>
        <w:t>的路由命令</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 xml:space="preserve"> Interface e0</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Ip address 192.168.1.1 24</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 xml:space="preserve"> Quit</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 xml:space="preserve"> Interface s1</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Ip address 192.168.4.1 24</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 xml:space="preserve"> Quit</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 xml:space="preserve"> Interface s2</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Ip address 192.168.5.1 24</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 xml:space="preserve"> Quit</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Ip route-static 192.168.2.0 255.255.255.0 192.168.4.2</w:t>
      </w:r>
    </w:p>
    <w:p w:rsidR="00B81CD7" w:rsidRPr="00D44F72" w:rsidRDefault="00B81CD7" w:rsidP="00AE377A">
      <w:pPr>
        <w:widowControl/>
        <w:jc w:val="left"/>
        <w:rPr>
          <w:rFonts w:ascii="Verdana" w:hAnsi="Verdana" w:cs="Verdana"/>
          <w:kern w:val="0"/>
          <w:sz w:val="24"/>
          <w:szCs w:val="24"/>
        </w:rPr>
      </w:pPr>
      <w:r w:rsidRPr="00D44F72">
        <w:rPr>
          <w:rFonts w:ascii="Verdana" w:hAnsi="Verdana" w:cs="Verdana"/>
          <w:kern w:val="0"/>
          <w:sz w:val="24"/>
          <w:szCs w:val="24"/>
        </w:rPr>
        <w:t>Ip route-static 192.168.3.0 255.255.255.0 192.168.5.2</w:t>
      </w:r>
    </w:p>
    <w:p w:rsidR="00B81CD7" w:rsidRDefault="00B81CD7" w:rsidP="00AE377A">
      <w:pPr>
        <w:widowControl/>
        <w:jc w:val="left"/>
        <w:rPr>
          <w:rFonts w:cs="Times New Roman"/>
          <w:kern w:val="0"/>
          <w:sz w:val="24"/>
          <w:szCs w:val="24"/>
        </w:rPr>
      </w:pPr>
    </w:p>
    <w:p w:rsidR="00B81CD7" w:rsidRDefault="00B81CD7" w:rsidP="00AE377A">
      <w:pPr>
        <w:widowControl/>
        <w:jc w:val="left"/>
        <w:rPr>
          <w:rFonts w:cs="Times New Roman"/>
          <w:kern w:val="0"/>
          <w:sz w:val="24"/>
          <w:szCs w:val="24"/>
        </w:rPr>
      </w:pPr>
    </w:p>
    <w:p w:rsidR="00B81CD7" w:rsidRPr="00D44F72" w:rsidRDefault="00B81CD7" w:rsidP="00AE377A">
      <w:pPr>
        <w:widowControl/>
        <w:jc w:val="left"/>
        <w:rPr>
          <w:rFonts w:cs="Times New Roman"/>
          <w:kern w:val="0"/>
          <w:sz w:val="24"/>
          <w:szCs w:val="24"/>
        </w:rPr>
      </w:pPr>
    </w:p>
    <w:p w:rsidR="00B81CD7" w:rsidRPr="00A00CA5" w:rsidRDefault="00B81CD7" w:rsidP="00E04CC5">
      <w:pPr>
        <w:pStyle w:val="PlainText"/>
        <w:rPr>
          <w:rFonts w:ascii="Verdana" w:hAnsi="Verdana" w:cs="Verdana"/>
          <w:sz w:val="24"/>
          <w:szCs w:val="24"/>
        </w:rPr>
      </w:pPr>
      <w:r w:rsidRPr="00A00CA5">
        <w:rPr>
          <w:rFonts w:ascii="Verdana" w:hAnsi="Verdana" w:cs="Verdana"/>
          <w:sz w:val="24"/>
          <w:szCs w:val="24"/>
        </w:rPr>
        <w:t>6</w:t>
      </w:r>
      <w:r w:rsidRPr="00A00CA5">
        <w:rPr>
          <w:rFonts w:ascii="Verdana" w:hAnsi="Verdana" w:cs="宋体" w:hint="eastAsia"/>
          <w:sz w:val="24"/>
          <w:szCs w:val="24"/>
        </w:rPr>
        <w:t>．答：</w:t>
      </w:r>
    </w:p>
    <w:p w:rsidR="00B81CD7" w:rsidRDefault="00B81CD7" w:rsidP="00E04CC5">
      <w:pPr>
        <w:rPr>
          <w:rFonts w:cs="Times New Roman"/>
        </w:rPr>
      </w:pPr>
      <w:r w:rsidRPr="00331EBA">
        <w:rPr>
          <w:rFonts w:cs="Times New Roman"/>
          <w:noProof/>
        </w:rPr>
        <w:pict>
          <v:shape id="图片 1600" o:spid="_x0000_i1042" type="#_x0000_t75" style="width:494.25pt;height:138pt;visibility:visible">
            <v:imagedata r:id="rId14" o:title=""/>
          </v:shape>
        </w:pict>
      </w:r>
    </w:p>
    <w:p w:rsidR="00B81CD7" w:rsidRDefault="00B81CD7" w:rsidP="00E04CC5">
      <w:pPr>
        <w:rPr>
          <w:rFonts w:cs="Times New Roman"/>
        </w:rPr>
      </w:pPr>
    </w:p>
    <w:tbl>
      <w:tblPr>
        <w:tblW w:w="4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4"/>
        <w:gridCol w:w="1546"/>
        <w:gridCol w:w="1544"/>
      </w:tblGrid>
      <w:tr w:rsidR="00B81CD7" w:rsidRPr="005D1795">
        <w:trPr>
          <w:trHeight w:val="420"/>
          <w:jc w:val="center"/>
        </w:trPr>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Destination</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Next Node</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Cost</w:t>
            </w:r>
          </w:p>
        </w:tc>
      </w:tr>
      <w:tr w:rsidR="00B81CD7" w:rsidRPr="005D1795">
        <w:trPr>
          <w:trHeight w:val="420"/>
          <w:jc w:val="center"/>
        </w:trPr>
        <w:tc>
          <w:tcPr>
            <w:tcW w:w="1558" w:type="dxa"/>
            <w:vAlign w:val="center"/>
          </w:tcPr>
          <w:p w:rsidR="00B81CD7" w:rsidRPr="005D1795" w:rsidRDefault="00B81CD7" w:rsidP="00C707A2">
            <w:pPr>
              <w:spacing w:line="240" w:lineRule="exact"/>
              <w:jc w:val="center"/>
              <w:rPr>
                <w:rFonts w:ascii="Verdana" w:hAnsi="Verdana" w:cs="Verdana"/>
                <w:sz w:val="24"/>
                <w:szCs w:val="24"/>
              </w:rPr>
            </w:pPr>
            <w:r w:rsidRPr="005D1795">
              <w:rPr>
                <w:rFonts w:ascii="Verdana" w:hAnsi="Verdana" w:cs="Verdana"/>
                <w:sz w:val="24"/>
                <w:szCs w:val="24"/>
              </w:rPr>
              <w:t>s</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w</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6</w:t>
            </w:r>
          </w:p>
        </w:tc>
      </w:tr>
      <w:tr w:rsidR="00B81CD7" w:rsidRPr="005D1795">
        <w:trPr>
          <w:trHeight w:val="420"/>
          <w:jc w:val="center"/>
        </w:trPr>
        <w:tc>
          <w:tcPr>
            <w:tcW w:w="1558" w:type="dxa"/>
            <w:vAlign w:val="center"/>
          </w:tcPr>
          <w:p w:rsidR="00B81CD7" w:rsidRPr="005D1795" w:rsidRDefault="00B81CD7" w:rsidP="00C707A2">
            <w:pPr>
              <w:spacing w:line="240" w:lineRule="exact"/>
              <w:jc w:val="center"/>
              <w:rPr>
                <w:rFonts w:ascii="Verdana" w:hAnsi="Verdana" w:cs="Verdana"/>
                <w:sz w:val="24"/>
                <w:szCs w:val="24"/>
              </w:rPr>
            </w:pPr>
            <w:r w:rsidRPr="005D1795">
              <w:rPr>
                <w:rFonts w:ascii="Verdana" w:hAnsi="Verdana" w:cs="Verdana"/>
                <w:sz w:val="24"/>
                <w:szCs w:val="24"/>
              </w:rPr>
              <w:t>t</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w</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5</w:t>
            </w:r>
          </w:p>
        </w:tc>
      </w:tr>
      <w:tr w:rsidR="00B81CD7" w:rsidRPr="005D1795">
        <w:trPr>
          <w:trHeight w:val="420"/>
          <w:jc w:val="center"/>
        </w:trPr>
        <w:tc>
          <w:tcPr>
            <w:tcW w:w="1558" w:type="dxa"/>
            <w:vAlign w:val="center"/>
          </w:tcPr>
          <w:p w:rsidR="00B81CD7" w:rsidRPr="005D1795" w:rsidRDefault="00B81CD7" w:rsidP="00C707A2">
            <w:pPr>
              <w:spacing w:line="240" w:lineRule="exact"/>
              <w:jc w:val="center"/>
              <w:rPr>
                <w:rFonts w:ascii="Verdana" w:hAnsi="Verdana" w:cs="Verdana"/>
                <w:sz w:val="24"/>
                <w:szCs w:val="24"/>
              </w:rPr>
            </w:pPr>
            <w:r w:rsidRPr="005D1795">
              <w:rPr>
                <w:rFonts w:ascii="Verdana" w:hAnsi="Verdana" w:cs="Verdana"/>
                <w:sz w:val="24"/>
                <w:szCs w:val="24"/>
              </w:rPr>
              <w:t>u</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w</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3</w:t>
            </w:r>
          </w:p>
        </w:tc>
      </w:tr>
      <w:tr w:rsidR="00B81CD7" w:rsidRPr="005D1795">
        <w:trPr>
          <w:trHeight w:val="442"/>
          <w:jc w:val="center"/>
        </w:trPr>
        <w:tc>
          <w:tcPr>
            <w:tcW w:w="1558" w:type="dxa"/>
            <w:vAlign w:val="center"/>
          </w:tcPr>
          <w:p w:rsidR="00B81CD7" w:rsidRPr="005D1795" w:rsidRDefault="00B81CD7" w:rsidP="00C707A2">
            <w:pPr>
              <w:spacing w:line="240" w:lineRule="exact"/>
              <w:jc w:val="center"/>
              <w:rPr>
                <w:rFonts w:ascii="Verdana" w:hAnsi="Verdana" w:cs="Verdana"/>
                <w:sz w:val="24"/>
                <w:szCs w:val="24"/>
              </w:rPr>
            </w:pPr>
            <w:r w:rsidRPr="005D1795">
              <w:rPr>
                <w:rFonts w:ascii="Verdana" w:hAnsi="Verdana" w:cs="Verdana"/>
                <w:sz w:val="24"/>
                <w:szCs w:val="24"/>
              </w:rPr>
              <w:t>v</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w</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2</w:t>
            </w:r>
          </w:p>
        </w:tc>
      </w:tr>
      <w:tr w:rsidR="00B81CD7" w:rsidRPr="005D1795">
        <w:trPr>
          <w:trHeight w:val="442"/>
          <w:jc w:val="center"/>
        </w:trPr>
        <w:tc>
          <w:tcPr>
            <w:tcW w:w="1558" w:type="dxa"/>
            <w:vAlign w:val="center"/>
          </w:tcPr>
          <w:p w:rsidR="00B81CD7" w:rsidRPr="005D1795" w:rsidRDefault="00B81CD7" w:rsidP="00C707A2">
            <w:pPr>
              <w:spacing w:line="240" w:lineRule="exact"/>
              <w:jc w:val="center"/>
              <w:rPr>
                <w:rFonts w:ascii="Verdana" w:hAnsi="Verdana" w:cs="Verdana"/>
                <w:sz w:val="24"/>
                <w:szCs w:val="24"/>
              </w:rPr>
            </w:pPr>
            <w:r w:rsidRPr="005D1795">
              <w:rPr>
                <w:rFonts w:ascii="Verdana" w:hAnsi="Verdana" w:cs="Verdana"/>
                <w:sz w:val="24"/>
                <w:szCs w:val="24"/>
              </w:rPr>
              <w:t>w</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w</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1</w:t>
            </w:r>
          </w:p>
        </w:tc>
      </w:tr>
      <w:tr w:rsidR="00B81CD7" w:rsidRPr="005D1795">
        <w:trPr>
          <w:trHeight w:val="442"/>
          <w:jc w:val="center"/>
        </w:trPr>
        <w:tc>
          <w:tcPr>
            <w:tcW w:w="1558" w:type="dxa"/>
            <w:vAlign w:val="center"/>
          </w:tcPr>
          <w:p w:rsidR="00B81CD7" w:rsidRPr="005D1795" w:rsidRDefault="00B81CD7" w:rsidP="00C707A2">
            <w:pPr>
              <w:spacing w:line="240" w:lineRule="exact"/>
              <w:jc w:val="center"/>
              <w:rPr>
                <w:rFonts w:ascii="Verdana" w:hAnsi="Verdana" w:cs="Verdana"/>
                <w:sz w:val="24"/>
                <w:szCs w:val="24"/>
              </w:rPr>
            </w:pPr>
            <w:r w:rsidRPr="005D1795">
              <w:rPr>
                <w:rFonts w:ascii="Verdana" w:hAnsi="Verdana" w:cs="Verdana"/>
                <w:sz w:val="24"/>
                <w:szCs w:val="24"/>
              </w:rPr>
              <w:t>y</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w</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3</w:t>
            </w:r>
          </w:p>
        </w:tc>
      </w:tr>
      <w:tr w:rsidR="00B81CD7" w:rsidRPr="005D1795">
        <w:trPr>
          <w:trHeight w:val="442"/>
          <w:jc w:val="center"/>
        </w:trPr>
        <w:tc>
          <w:tcPr>
            <w:tcW w:w="1558" w:type="dxa"/>
            <w:vAlign w:val="center"/>
          </w:tcPr>
          <w:p w:rsidR="00B81CD7" w:rsidRPr="005D1795" w:rsidRDefault="00B81CD7" w:rsidP="00C707A2">
            <w:pPr>
              <w:spacing w:line="240" w:lineRule="exact"/>
              <w:jc w:val="center"/>
              <w:rPr>
                <w:rFonts w:ascii="Verdana" w:hAnsi="Verdana" w:cs="Verdana"/>
                <w:sz w:val="24"/>
                <w:szCs w:val="24"/>
              </w:rPr>
            </w:pPr>
            <w:r w:rsidRPr="005D1795">
              <w:rPr>
                <w:rFonts w:ascii="Verdana" w:hAnsi="Verdana" w:cs="Verdana"/>
                <w:sz w:val="24"/>
                <w:szCs w:val="24"/>
              </w:rPr>
              <w:t>z</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w</w:t>
            </w:r>
          </w:p>
        </w:tc>
        <w:tc>
          <w:tcPr>
            <w:tcW w:w="1558" w:type="dxa"/>
            <w:vAlign w:val="center"/>
          </w:tcPr>
          <w:p w:rsidR="00B81CD7" w:rsidRPr="005D1795" w:rsidRDefault="00B81CD7" w:rsidP="00C707A2">
            <w:pPr>
              <w:jc w:val="center"/>
              <w:rPr>
                <w:rFonts w:ascii="Verdana" w:hAnsi="Verdana" w:cs="Verdana"/>
                <w:sz w:val="24"/>
                <w:szCs w:val="24"/>
              </w:rPr>
            </w:pPr>
            <w:r w:rsidRPr="005D1795">
              <w:rPr>
                <w:rFonts w:ascii="Verdana" w:hAnsi="Verdana" w:cs="Verdana"/>
                <w:sz w:val="24"/>
                <w:szCs w:val="24"/>
              </w:rPr>
              <w:t>7</w:t>
            </w:r>
          </w:p>
        </w:tc>
      </w:tr>
    </w:tbl>
    <w:p w:rsidR="00B81CD7" w:rsidRDefault="00B81CD7" w:rsidP="00E04CC5">
      <w:pPr>
        <w:rPr>
          <w:rFonts w:ascii="Verdana" w:hAnsi="Verdana" w:cs="Verdana"/>
          <w:sz w:val="24"/>
          <w:szCs w:val="24"/>
        </w:rPr>
      </w:pPr>
    </w:p>
    <w:p w:rsidR="00B81CD7" w:rsidRDefault="00B81CD7" w:rsidP="00E04CC5">
      <w:pPr>
        <w:rPr>
          <w:rFonts w:ascii="Verdana" w:hAnsi="Verdana" w:cs="Verdana"/>
          <w:sz w:val="24"/>
          <w:szCs w:val="24"/>
        </w:rPr>
      </w:pPr>
    </w:p>
    <w:p w:rsidR="00B81CD7" w:rsidRPr="00397D2F" w:rsidRDefault="00B81CD7" w:rsidP="003162EE">
      <w:pPr>
        <w:widowControl/>
        <w:jc w:val="left"/>
        <w:rPr>
          <w:rFonts w:ascii="Verdana" w:hAnsi="Verdana" w:cs="Verdana"/>
          <w:kern w:val="0"/>
          <w:sz w:val="24"/>
          <w:szCs w:val="24"/>
        </w:rPr>
      </w:pPr>
      <w:r w:rsidRPr="00397D2F">
        <w:rPr>
          <w:rFonts w:ascii="Verdana" w:hAnsi="Verdana" w:cs="Verdana"/>
          <w:kern w:val="0"/>
          <w:sz w:val="24"/>
          <w:szCs w:val="24"/>
        </w:rPr>
        <w:t xml:space="preserve">7. </w:t>
      </w:r>
      <w:r w:rsidRPr="00397D2F">
        <w:rPr>
          <w:rFonts w:ascii="Verdana" w:hAnsi="Verdana" w:cs="Verdana"/>
          <w:i/>
          <w:iCs/>
          <w:kern w:val="0"/>
          <w:sz w:val="24"/>
          <w:szCs w:val="24"/>
        </w:rPr>
        <w:t xml:space="preserve">(5 points) </w:t>
      </w:r>
      <w:r w:rsidRPr="00397D2F">
        <w:rPr>
          <w:rFonts w:ascii="Verdana" w:hAnsi="Verdana" w:cs="Verdana"/>
          <w:kern w:val="0"/>
          <w:sz w:val="24"/>
          <w:szCs w:val="24"/>
        </w:rPr>
        <w:t>The diagram below depicts the 5-layer TCP/IP model we've used in class.  Put the name of each layer inside each box.</w:t>
      </w:r>
    </w:p>
    <w:p w:rsidR="00B81CD7" w:rsidRPr="00397D2F" w:rsidRDefault="00B81CD7" w:rsidP="003162EE">
      <w:pPr>
        <w:widowControl/>
        <w:jc w:val="left"/>
        <w:rPr>
          <w:rFonts w:ascii="Verdana" w:hAnsi="Verdana" w:cs="Verdana"/>
          <w:kern w:val="0"/>
          <w:sz w:val="24"/>
          <w:szCs w:val="24"/>
        </w:rPr>
      </w:pPr>
      <w:r w:rsidRPr="00397D2F">
        <w:rPr>
          <w:rFonts w:ascii="Verdana" w:hAnsi="Verdana" w:cs="宋体" w:hint="eastAsia"/>
          <w:kern w:val="0"/>
          <w:sz w:val="24"/>
          <w:szCs w:val="24"/>
        </w:rPr>
        <w:t>答：</w:t>
      </w:r>
      <w:r w:rsidRPr="00397D2F">
        <w:rPr>
          <w:rFonts w:ascii="Verdana" w:hAnsi="Verdana" w:cs="Verdana"/>
          <w:kern w:val="0"/>
          <w:sz w:val="24"/>
          <w:szCs w:val="24"/>
        </w:rPr>
        <w:t>Application Layer, Transport Layer, Network Layer, Link Layer, Physical Layer</w:t>
      </w:r>
    </w:p>
    <w:p w:rsidR="00B81CD7" w:rsidRDefault="00B81CD7" w:rsidP="003162EE">
      <w:pPr>
        <w:widowControl/>
        <w:jc w:val="left"/>
        <w:rPr>
          <w:rFonts w:ascii="Verdana" w:hAnsi="Verdana" w:cs="Verdana"/>
          <w:kern w:val="0"/>
          <w:sz w:val="24"/>
          <w:szCs w:val="24"/>
        </w:rPr>
      </w:pPr>
    </w:p>
    <w:p w:rsidR="00B81CD7" w:rsidRPr="00397D2F" w:rsidRDefault="00B81CD7" w:rsidP="003162EE">
      <w:pPr>
        <w:widowControl/>
        <w:jc w:val="left"/>
        <w:rPr>
          <w:rFonts w:ascii="Verdana" w:hAnsi="Verdana" w:cs="Verdana"/>
          <w:kern w:val="0"/>
          <w:sz w:val="24"/>
          <w:szCs w:val="24"/>
        </w:rPr>
      </w:pPr>
      <w:r w:rsidRPr="00397D2F">
        <w:rPr>
          <w:rFonts w:ascii="Verdana" w:hAnsi="Verdana" w:cs="Verdana"/>
          <w:i/>
          <w:iCs/>
          <w:kern w:val="0"/>
          <w:sz w:val="24"/>
          <w:szCs w:val="24"/>
        </w:rPr>
        <w:t>(5 points)</w:t>
      </w:r>
      <w:r w:rsidRPr="00397D2F">
        <w:rPr>
          <w:rFonts w:ascii="Verdana" w:hAnsi="Verdana" w:cs="Verdana"/>
          <w:kern w:val="0"/>
          <w:sz w:val="24"/>
          <w:szCs w:val="24"/>
        </w:rPr>
        <w:t>Using the layers from the above diagram, label each technology item below with the best associated layer it fits into (use the layer number from above) (1 point for each):</w:t>
      </w:r>
    </w:p>
    <w:p w:rsidR="00B81CD7" w:rsidRPr="00397D2F" w:rsidRDefault="00B81CD7" w:rsidP="003162EE">
      <w:pPr>
        <w:widowControl/>
        <w:jc w:val="left"/>
        <w:rPr>
          <w:rFonts w:ascii="Verdana" w:hAnsi="Verdana" w:cs="Verdana"/>
          <w:kern w:val="0"/>
          <w:sz w:val="24"/>
          <w:szCs w:val="24"/>
        </w:rPr>
      </w:pPr>
    </w:p>
    <w:p w:rsidR="00B81CD7" w:rsidRPr="00397D2F" w:rsidRDefault="00B81CD7" w:rsidP="003162EE">
      <w:pPr>
        <w:widowControl/>
        <w:jc w:val="left"/>
        <w:rPr>
          <w:rFonts w:ascii="Verdana" w:hAnsi="Verdana" w:cs="Verdana"/>
          <w:kern w:val="0"/>
          <w:sz w:val="24"/>
          <w:szCs w:val="24"/>
        </w:rPr>
      </w:pPr>
      <w:r w:rsidRPr="00397D2F">
        <w:rPr>
          <w:rFonts w:ascii="Verdana" w:hAnsi="Verdana" w:cs="Verdana"/>
          <w:kern w:val="0"/>
          <w:sz w:val="24"/>
          <w:szCs w:val="24"/>
        </w:rPr>
        <w:t>User Datagram Protocol (UDP) Layer4</w:t>
      </w:r>
    </w:p>
    <w:p w:rsidR="00B81CD7" w:rsidRPr="00397D2F" w:rsidRDefault="00B81CD7" w:rsidP="003162EE">
      <w:pPr>
        <w:widowControl/>
        <w:jc w:val="left"/>
        <w:rPr>
          <w:rFonts w:ascii="Verdana" w:hAnsi="Verdana" w:cs="Verdana"/>
          <w:kern w:val="0"/>
          <w:sz w:val="24"/>
          <w:szCs w:val="24"/>
        </w:rPr>
      </w:pPr>
    </w:p>
    <w:p w:rsidR="00B81CD7" w:rsidRPr="00397D2F" w:rsidRDefault="00B81CD7" w:rsidP="003162EE">
      <w:pPr>
        <w:widowControl/>
        <w:jc w:val="left"/>
        <w:rPr>
          <w:rFonts w:ascii="Verdana" w:hAnsi="Verdana" w:cs="Verdana"/>
          <w:kern w:val="0"/>
          <w:sz w:val="24"/>
          <w:szCs w:val="24"/>
        </w:rPr>
      </w:pPr>
      <w:r w:rsidRPr="00397D2F">
        <w:rPr>
          <w:rFonts w:ascii="Verdana" w:hAnsi="Verdana" w:cs="Verdana"/>
          <w:kern w:val="0"/>
          <w:sz w:val="24"/>
          <w:szCs w:val="24"/>
        </w:rPr>
        <w:t>Medium Access Control (MAC) Layer2</w:t>
      </w:r>
    </w:p>
    <w:p w:rsidR="00B81CD7" w:rsidRPr="00397D2F" w:rsidRDefault="00B81CD7" w:rsidP="003162EE">
      <w:pPr>
        <w:widowControl/>
        <w:jc w:val="left"/>
        <w:rPr>
          <w:rFonts w:ascii="Verdana" w:hAnsi="Verdana" w:cs="Verdana"/>
          <w:kern w:val="0"/>
          <w:sz w:val="24"/>
          <w:szCs w:val="24"/>
        </w:rPr>
      </w:pPr>
    </w:p>
    <w:p w:rsidR="00B81CD7" w:rsidRPr="00397D2F" w:rsidRDefault="00B81CD7" w:rsidP="003162EE">
      <w:pPr>
        <w:widowControl/>
        <w:jc w:val="left"/>
        <w:rPr>
          <w:rFonts w:ascii="Verdana" w:hAnsi="Verdana" w:cs="Verdana"/>
          <w:kern w:val="0"/>
          <w:sz w:val="24"/>
          <w:szCs w:val="24"/>
        </w:rPr>
      </w:pPr>
      <w:r w:rsidRPr="00397D2F">
        <w:rPr>
          <w:rFonts w:ascii="Verdana" w:hAnsi="Verdana" w:cs="Verdana"/>
          <w:kern w:val="0"/>
          <w:sz w:val="24"/>
          <w:szCs w:val="24"/>
        </w:rPr>
        <w:t>HTTP (web browser) Layer5</w:t>
      </w:r>
    </w:p>
    <w:p w:rsidR="00B81CD7" w:rsidRPr="00397D2F" w:rsidRDefault="00B81CD7" w:rsidP="003162EE">
      <w:pPr>
        <w:widowControl/>
        <w:jc w:val="left"/>
        <w:rPr>
          <w:rFonts w:ascii="Verdana" w:hAnsi="Verdana" w:cs="Verdana"/>
          <w:kern w:val="0"/>
          <w:sz w:val="24"/>
          <w:szCs w:val="24"/>
        </w:rPr>
      </w:pPr>
    </w:p>
    <w:p w:rsidR="00B81CD7" w:rsidRPr="00397D2F" w:rsidRDefault="00B81CD7" w:rsidP="003162EE">
      <w:pPr>
        <w:widowControl/>
        <w:jc w:val="left"/>
        <w:rPr>
          <w:rFonts w:ascii="Verdana" w:hAnsi="Verdana" w:cs="Verdana"/>
          <w:kern w:val="0"/>
          <w:sz w:val="24"/>
          <w:szCs w:val="24"/>
        </w:rPr>
      </w:pPr>
      <w:r w:rsidRPr="00397D2F">
        <w:rPr>
          <w:rFonts w:ascii="Verdana" w:hAnsi="Verdana" w:cs="Verdana"/>
          <w:kern w:val="0"/>
          <w:sz w:val="24"/>
          <w:szCs w:val="24"/>
        </w:rPr>
        <w:t>Internet Protocol (IP) Layer3</w:t>
      </w:r>
    </w:p>
    <w:p w:rsidR="00B81CD7" w:rsidRPr="00397D2F" w:rsidRDefault="00B81CD7" w:rsidP="003162EE">
      <w:pPr>
        <w:widowControl/>
        <w:jc w:val="left"/>
        <w:rPr>
          <w:rFonts w:ascii="Verdana" w:hAnsi="Verdana" w:cs="Verdana"/>
          <w:kern w:val="0"/>
          <w:sz w:val="24"/>
          <w:szCs w:val="24"/>
        </w:rPr>
      </w:pPr>
    </w:p>
    <w:p w:rsidR="00B81CD7" w:rsidRPr="00397D2F" w:rsidRDefault="00B81CD7" w:rsidP="003162EE">
      <w:pPr>
        <w:widowControl/>
        <w:jc w:val="left"/>
        <w:rPr>
          <w:rFonts w:ascii="Verdana" w:hAnsi="Verdana" w:cs="Verdana"/>
          <w:kern w:val="0"/>
          <w:sz w:val="24"/>
          <w:szCs w:val="24"/>
        </w:rPr>
      </w:pPr>
      <w:r w:rsidRPr="00397D2F">
        <w:rPr>
          <w:rFonts w:ascii="Verdana" w:hAnsi="Verdana" w:cs="Verdana"/>
          <w:kern w:val="0"/>
          <w:sz w:val="24"/>
          <w:szCs w:val="24"/>
        </w:rPr>
        <w:t>Distance vector routing algorithms (e.g. RIP) Layer3</w:t>
      </w:r>
    </w:p>
    <w:p w:rsidR="00B81CD7" w:rsidRPr="00397D2F" w:rsidRDefault="00B81CD7" w:rsidP="003162EE">
      <w:pPr>
        <w:widowControl/>
        <w:jc w:val="left"/>
        <w:rPr>
          <w:rFonts w:ascii="Verdana" w:hAnsi="Verdana" w:cs="Verdana"/>
          <w:kern w:val="0"/>
          <w:sz w:val="24"/>
          <w:szCs w:val="24"/>
        </w:rPr>
      </w:pPr>
    </w:p>
    <w:p w:rsidR="00B81CD7" w:rsidRPr="00397D2F" w:rsidRDefault="00B81CD7" w:rsidP="003162EE">
      <w:pPr>
        <w:widowControl/>
        <w:jc w:val="left"/>
        <w:rPr>
          <w:rFonts w:ascii="Verdana" w:hAnsi="Verdana" w:cs="Verdana"/>
          <w:kern w:val="0"/>
          <w:sz w:val="24"/>
          <w:szCs w:val="24"/>
        </w:rPr>
      </w:pPr>
      <w:r w:rsidRPr="00397D2F">
        <w:rPr>
          <w:rFonts w:ascii="Verdana" w:hAnsi="Verdana" w:cs="Verdana"/>
          <w:kern w:val="0"/>
          <w:sz w:val="24"/>
          <w:szCs w:val="24"/>
        </w:rPr>
        <w:t>Chatting with friends(QQ) Layer5</w:t>
      </w:r>
    </w:p>
    <w:p w:rsidR="00B81CD7" w:rsidRPr="00397D2F" w:rsidRDefault="00B81CD7" w:rsidP="003162EE">
      <w:pPr>
        <w:widowControl/>
        <w:jc w:val="left"/>
        <w:rPr>
          <w:rFonts w:ascii="Verdana" w:hAnsi="Verdana" w:cs="Verdana"/>
          <w:kern w:val="0"/>
          <w:sz w:val="24"/>
          <w:szCs w:val="24"/>
        </w:rPr>
      </w:pPr>
    </w:p>
    <w:p w:rsidR="00B81CD7" w:rsidRPr="00397D2F" w:rsidRDefault="00B81CD7" w:rsidP="003162EE">
      <w:pPr>
        <w:widowControl/>
        <w:jc w:val="left"/>
        <w:rPr>
          <w:rFonts w:ascii="Verdana" w:hAnsi="Verdana" w:cs="Verdana"/>
          <w:kern w:val="0"/>
          <w:sz w:val="24"/>
          <w:szCs w:val="24"/>
        </w:rPr>
      </w:pPr>
      <w:r w:rsidRPr="00397D2F">
        <w:rPr>
          <w:rFonts w:ascii="Verdana" w:hAnsi="Verdana" w:cs="Verdana"/>
          <w:kern w:val="0"/>
          <w:sz w:val="24"/>
          <w:szCs w:val="24"/>
        </w:rPr>
        <w:t>Transmission Control Protocol (TCP) Layer4</w:t>
      </w:r>
    </w:p>
    <w:p w:rsidR="00B81CD7" w:rsidRDefault="00B81CD7" w:rsidP="00E04CC5">
      <w:pPr>
        <w:rPr>
          <w:rFonts w:ascii="Verdana" w:hAnsi="Verdana" w:cs="Verdana"/>
          <w:sz w:val="24"/>
          <w:szCs w:val="24"/>
        </w:rPr>
      </w:pPr>
      <w:bookmarkStart w:id="0" w:name="_GoBack"/>
      <w:bookmarkEnd w:id="0"/>
    </w:p>
    <w:sectPr w:rsidR="00B81CD7" w:rsidSect="009929C8">
      <w:headerReference w:type="default" r:id="rId15"/>
      <w:footerReference w:type="default" r:id="rId16"/>
      <w:pgSz w:w="11907" w:h="16840" w:code="9"/>
      <w:pgMar w:top="1134" w:right="1134" w:bottom="1134" w:left="1134" w:header="851" w:footer="992" w:gutter="0"/>
      <w:paperSrc w:first="15"/>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CD7" w:rsidRDefault="00B81CD7" w:rsidP="00106861">
      <w:pPr>
        <w:rPr>
          <w:rFonts w:cs="Times New Roman"/>
        </w:rPr>
      </w:pPr>
      <w:r>
        <w:rPr>
          <w:rFonts w:cs="Times New Roman"/>
        </w:rPr>
        <w:separator/>
      </w:r>
    </w:p>
  </w:endnote>
  <w:endnote w:type="continuationSeparator" w:id="1">
    <w:p w:rsidR="00B81CD7" w:rsidRDefault="00B81CD7" w:rsidP="0010686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CD7" w:rsidRDefault="00B81CD7">
    <w:pPr>
      <w:pStyle w:val="Footer"/>
      <w:jc w:val="both"/>
    </w:pPr>
    <w:r>
      <w:rPr>
        <w:rFonts w:cs="宋体" w:hint="eastAsia"/>
        <w:kern w:val="0"/>
      </w:rPr>
      <w:t>试卷编号：</w:t>
    </w:r>
    <w:r>
      <w:rPr>
        <w:kern w:val="0"/>
        <w:u w:val="single"/>
      </w:rPr>
      <w:t xml:space="preserve">   1-A   </w:t>
    </w:r>
    <w:r>
      <w:rPr>
        <w:rFonts w:cs="宋体" w:hint="eastAsia"/>
        <w:kern w:val="0"/>
      </w:rPr>
      <w:t>第</w:t>
    </w:r>
    <w:r>
      <w:rPr>
        <w:kern w:val="0"/>
      </w:rPr>
      <w:fldChar w:fldCharType="begin"/>
    </w:r>
    <w:r>
      <w:rPr>
        <w:kern w:val="0"/>
      </w:rPr>
      <w:instrText xml:space="preserve"> PAGE </w:instrText>
    </w:r>
    <w:r>
      <w:rPr>
        <w:kern w:val="0"/>
      </w:rPr>
      <w:fldChar w:fldCharType="separate"/>
    </w:r>
    <w:r>
      <w:rPr>
        <w:noProof/>
        <w:kern w:val="0"/>
      </w:rPr>
      <w:t>1</w:t>
    </w:r>
    <w:r>
      <w:rPr>
        <w:kern w:val="0"/>
      </w:rPr>
      <w:fldChar w:fldCharType="end"/>
    </w:r>
    <w:r>
      <w:rPr>
        <w:rFonts w:cs="宋体" w:hint="eastAsia"/>
        <w:kern w:val="0"/>
      </w:rPr>
      <w:t>页共</w:t>
    </w:r>
    <w:r>
      <w:rPr>
        <w:kern w:val="0"/>
      </w:rPr>
      <w:fldChar w:fldCharType="begin"/>
    </w:r>
    <w:r>
      <w:rPr>
        <w:kern w:val="0"/>
      </w:rPr>
      <w:instrText xml:space="preserve"> NUMPAGES </w:instrText>
    </w:r>
    <w:r>
      <w:rPr>
        <w:kern w:val="0"/>
      </w:rPr>
      <w:fldChar w:fldCharType="separate"/>
    </w:r>
    <w:r>
      <w:rPr>
        <w:noProof/>
        <w:kern w:val="0"/>
      </w:rPr>
      <w:t>23</w:t>
    </w:r>
    <w:r>
      <w:rPr>
        <w:kern w:val="0"/>
      </w:rPr>
      <w:fldChar w:fldCharType="end"/>
    </w:r>
    <w:r>
      <w:rPr>
        <w:rFonts w:cs="宋体" w:hint="eastAsia"/>
        <w:kern w:val="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CD7" w:rsidRDefault="00B81CD7" w:rsidP="00106861">
      <w:pPr>
        <w:rPr>
          <w:rFonts w:cs="Times New Roman"/>
        </w:rPr>
      </w:pPr>
      <w:r>
        <w:rPr>
          <w:rFonts w:cs="Times New Roman"/>
        </w:rPr>
        <w:separator/>
      </w:r>
    </w:p>
  </w:footnote>
  <w:footnote w:type="continuationSeparator" w:id="1">
    <w:p w:rsidR="00B81CD7" w:rsidRDefault="00B81CD7" w:rsidP="00106861">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1CD7" w:rsidRDefault="00B81CD7" w:rsidP="009929C8">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28FD"/>
    <w:multiLevelType w:val="hybridMultilevel"/>
    <w:tmpl w:val="70ACF6FC"/>
    <w:lvl w:ilvl="0" w:tplc="886E5A74">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AEB0FC2"/>
    <w:multiLevelType w:val="hybridMultilevel"/>
    <w:tmpl w:val="97226E2E"/>
    <w:lvl w:ilvl="0" w:tplc="2D16FF10">
      <w:start w:val="1"/>
      <w:numFmt w:val="decimal"/>
      <w:lvlText w:val="%1."/>
      <w:lvlJc w:val="left"/>
      <w:pPr>
        <w:ind w:left="360" w:hanging="360"/>
      </w:pPr>
      <w:rPr>
        <w:rFonts w:ascii="Verdana" w:hAnsi="Verdana" w:cs="Verdana" w:hint="default"/>
        <w:color w:val="000000"/>
        <w:sz w:val="24"/>
        <w:szCs w:val="24"/>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11663B6F"/>
    <w:multiLevelType w:val="hybridMultilevel"/>
    <w:tmpl w:val="5F8C1B8C"/>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1ABD6D1B"/>
    <w:multiLevelType w:val="hybridMultilevel"/>
    <w:tmpl w:val="0608BF8C"/>
    <w:lvl w:ilvl="0" w:tplc="04090015">
      <w:start w:val="1"/>
      <w:numFmt w:val="upperLetter"/>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3FEA2C76"/>
    <w:multiLevelType w:val="hybridMultilevel"/>
    <w:tmpl w:val="F33CCABE"/>
    <w:lvl w:ilvl="0" w:tplc="6BF61870">
      <w:start w:val="4"/>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560"/>
        </w:tabs>
        <w:ind w:left="1560" w:hanging="420"/>
      </w:pPr>
    </w:lvl>
    <w:lvl w:ilvl="2" w:tplc="0409001B">
      <w:start w:val="1"/>
      <w:numFmt w:val="lowerRoman"/>
      <w:lvlText w:val="%3."/>
      <w:lvlJc w:val="right"/>
      <w:pPr>
        <w:tabs>
          <w:tab w:val="num" w:pos="1980"/>
        </w:tabs>
        <w:ind w:left="1980" w:hanging="420"/>
      </w:pPr>
    </w:lvl>
    <w:lvl w:ilvl="3" w:tplc="0409000F">
      <w:start w:val="1"/>
      <w:numFmt w:val="decimal"/>
      <w:lvlText w:val="%4."/>
      <w:lvlJc w:val="left"/>
      <w:pPr>
        <w:tabs>
          <w:tab w:val="num" w:pos="2400"/>
        </w:tabs>
        <w:ind w:left="2400" w:hanging="420"/>
      </w:pPr>
    </w:lvl>
    <w:lvl w:ilvl="4" w:tplc="04090019">
      <w:start w:val="1"/>
      <w:numFmt w:val="lowerLetter"/>
      <w:lvlText w:val="%5)"/>
      <w:lvlJc w:val="left"/>
      <w:pPr>
        <w:tabs>
          <w:tab w:val="num" w:pos="2820"/>
        </w:tabs>
        <w:ind w:left="2820" w:hanging="420"/>
      </w:pPr>
    </w:lvl>
    <w:lvl w:ilvl="5" w:tplc="0409001B">
      <w:start w:val="1"/>
      <w:numFmt w:val="lowerRoman"/>
      <w:lvlText w:val="%6."/>
      <w:lvlJc w:val="right"/>
      <w:pPr>
        <w:tabs>
          <w:tab w:val="num" w:pos="3240"/>
        </w:tabs>
        <w:ind w:left="3240" w:hanging="420"/>
      </w:pPr>
    </w:lvl>
    <w:lvl w:ilvl="6" w:tplc="0409000F">
      <w:start w:val="1"/>
      <w:numFmt w:val="decimal"/>
      <w:lvlText w:val="%7."/>
      <w:lvlJc w:val="left"/>
      <w:pPr>
        <w:tabs>
          <w:tab w:val="num" w:pos="3660"/>
        </w:tabs>
        <w:ind w:left="3660" w:hanging="420"/>
      </w:pPr>
    </w:lvl>
    <w:lvl w:ilvl="7" w:tplc="04090019">
      <w:start w:val="1"/>
      <w:numFmt w:val="lowerLetter"/>
      <w:lvlText w:val="%8)"/>
      <w:lvlJc w:val="left"/>
      <w:pPr>
        <w:tabs>
          <w:tab w:val="num" w:pos="4080"/>
        </w:tabs>
        <w:ind w:left="4080" w:hanging="420"/>
      </w:pPr>
    </w:lvl>
    <w:lvl w:ilvl="8" w:tplc="0409001B">
      <w:start w:val="1"/>
      <w:numFmt w:val="lowerRoman"/>
      <w:lvlText w:val="%9."/>
      <w:lvlJc w:val="right"/>
      <w:pPr>
        <w:tabs>
          <w:tab w:val="num" w:pos="4500"/>
        </w:tabs>
        <w:ind w:left="4500" w:hanging="420"/>
      </w:pPr>
    </w:lvl>
  </w:abstractNum>
  <w:abstractNum w:abstractNumId="5">
    <w:nsid w:val="4DED3865"/>
    <w:multiLevelType w:val="hybridMultilevel"/>
    <w:tmpl w:val="5F8C1B8C"/>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62D43256"/>
    <w:multiLevelType w:val="hybridMultilevel"/>
    <w:tmpl w:val="75665F6E"/>
    <w:lvl w:ilvl="0" w:tplc="04090011">
      <w:start w:val="1"/>
      <w:numFmt w:val="decimal"/>
      <w:lvlText w:val="%1)"/>
      <w:lvlJc w:val="left"/>
      <w:pPr>
        <w:tabs>
          <w:tab w:val="num" w:pos="779"/>
        </w:tabs>
        <w:ind w:left="779" w:hanging="420"/>
      </w:pPr>
    </w:lvl>
    <w:lvl w:ilvl="1" w:tplc="04090019">
      <w:start w:val="1"/>
      <w:numFmt w:val="lowerLetter"/>
      <w:lvlText w:val="%2)"/>
      <w:lvlJc w:val="left"/>
      <w:pPr>
        <w:tabs>
          <w:tab w:val="num" w:pos="1199"/>
        </w:tabs>
        <w:ind w:left="1199" w:hanging="420"/>
      </w:pPr>
    </w:lvl>
    <w:lvl w:ilvl="2" w:tplc="0409001B">
      <w:start w:val="1"/>
      <w:numFmt w:val="lowerRoman"/>
      <w:lvlText w:val="%3."/>
      <w:lvlJc w:val="right"/>
      <w:pPr>
        <w:tabs>
          <w:tab w:val="num" w:pos="1619"/>
        </w:tabs>
        <w:ind w:left="1619" w:hanging="420"/>
      </w:pPr>
    </w:lvl>
    <w:lvl w:ilvl="3" w:tplc="0409000F">
      <w:start w:val="1"/>
      <w:numFmt w:val="decimal"/>
      <w:lvlText w:val="%4."/>
      <w:lvlJc w:val="left"/>
      <w:pPr>
        <w:tabs>
          <w:tab w:val="num" w:pos="2039"/>
        </w:tabs>
        <w:ind w:left="2039" w:hanging="420"/>
      </w:pPr>
    </w:lvl>
    <w:lvl w:ilvl="4" w:tplc="04090019">
      <w:start w:val="1"/>
      <w:numFmt w:val="lowerLetter"/>
      <w:lvlText w:val="%5)"/>
      <w:lvlJc w:val="left"/>
      <w:pPr>
        <w:tabs>
          <w:tab w:val="num" w:pos="2459"/>
        </w:tabs>
        <w:ind w:left="2459" w:hanging="420"/>
      </w:pPr>
    </w:lvl>
    <w:lvl w:ilvl="5" w:tplc="0409001B">
      <w:start w:val="1"/>
      <w:numFmt w:val="lowerRoman"/>
      <w:lvlText w:val="%6."/>
      <w:lvlJc w:val="right"/>
      <w:pPr>
        <w:tabs>
          <w:tab w:val="num" w:pos="2879"/>
        </w:tabs>
        <w:ind w:left="2879" w:hanging="420"/>
      </w:pPr>
    </w:lvl>
    <w:lvl w:ilvl="6" w:tplc="0409000F">
      <w:start w:val="1"/>
      <w:numFmt w:val="decimal"/>
      <w:lvlText w:val="%7."/>
      <w:lvlJc w:val="left"/>
      <w:pPr>
        <w:tabs>
          <w:tab w:val="num" w:pos="3299"/>
        </w:tabs>
        <w:ind w:left="3299" w:hanging="420"/>
      </w:pPr>
    </w:lvl>
    <w:lvl w:ilvl="7" w:tplc="04090019">
      <w:start w:val="1"/>
      <w:numFmt w:val="lowerLetter"/>
      <w:lvlText w:val="%8)"/>
      <w:lvlJc w:val="left"/>
      <w:pPr>
        <w:tabs>
          <w:tab w:val="num" w:pos="3719"/>
        </w:tabs>
        <w:ind w:left="3719" w:hanging="420"/>
      </w:pPr>
    </w:lvl>
    <w:lvl w:ilvl="8" w:tplc="0409001B">
      <w:start w:val="1"/>
      <w:numFmt w:val="lowerRoman"/>
      <w:lvlText w:val="%9."/>
      <w:lvlJc w:val="right"/>
      <w:pPr>
        <w:tabs>
          <w:tab w:val="num" w:pos="4139"/>
        </w:tabs>
        <w:ind w:left="4139" w:hanging="42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778F"/>
    <w:rsid w:val="00027382"/>
    <w:rsid w:val="000569BB"/>
    <w:rsid w:val="000F56B6"/>
    <w:rsid w:val="00106861"/>
    <w:rsid w:val="001207A7"/>
    <w:rsid w:val="00162F9D"/>
    <w:rsid w:val="00174660"/>
    <w:rsid w:val="001B4790"/>
    <w:rsid w:val="001B63DC"/>
    <w:rsid w:val="001F6FEB"/>
    <w:rsid w:val="001F778F"/>
    <w:rsid w:val="002006B5"/>
    <w:rsid w:val="002B4ACD"/>
    <w:rsid w:val="002F03FD"/>
    <w:rsid w:val="003162EE"/>
    <w:rsid w:val="00316FC3"/>
    <w:rsid w:val="00331EBA"/>
    <w:rsid w:val="00381B77"/>
    <w:rsid w:val="003823D7"/>
    <w:rsid w:val="00397D2F"/>
    <w:rsid w:val="003E1372"/>
    <w:rsid w:val="00444A05"/>
    <w:rsid w:val="0046545A"/>
    <w:rsid w:val="004732A2"/>
    <w:rsid w:val="00475465"/>
    <w:rsid w:val="0048345D"/>
    <w:rsid w:val="004A5031"/>
    <w:rsid w:val="004B3716"/>
    <w:rsid w:val="004D6C7C"/>
    <w:rsid w:val="00501869"/>
    <w:rsid w:val="005079AF"/>
    <w:rsid w:val="00555407"/>
    <w:rsid w:val="00571631"/>
    <w:rsid w:val="00580612"/>
    <w:rsid w:val="00581ABC"/>
    <w:rsid w:val="005A1B89"/>
    <w:rsid w:val="005D1795"/>
    <w:rsid w:val="005E2FD5"/>
    <w:rsid w:val="006472DF"/>
    <w:rsid w:val="00654BB7"/>
    <w:rsid w:val="00670AB8"/>
    <w:rsid w:val="006871E2"/>
    <w:rsid w:val="006B3018"/>
    <w:rsid w:val="006B4CCB"/>
    <w:rsid w:val="006C5F6F"/>
    <w:rsid w:val="006F09B4"/>
    <w:rsid w:val="006F5DCD"/>
    <w:rsid w:val="00712121"/>
    <w:rsid w:val="00734E4C"/>
    <w:rsid w:val="00777D3E"/>
    <w:rsid w:val="00780C77"/>
    <w:rsid w:val="007958A7"/>
    <w:rsid w:val="007B434D"/>
    <w:rsid w:val="007C1B69"/>
    <w:rsid w:val="007E5D0D"/>
    <w:rsid w:val="007E7819"/>
    <w:rsid w:val="008770AD"/>
    <w:rsid w:val="008E2375"/>
    <w:rsid w:val="008F2BE3"/>
    <w:rsid w:val="008F349B"/>
    <w:rsid w:val="009041F8"/>
    <w:rsid w:val="0092030C"/>
    <w:rsid w:val="00933EF2"/>
    <w:rsid w:val="009421BD"/>
    <w:rsid w:val="00945E92"/>
    <w:rsid w:val="0096293D"/>
    <w:rsid w:val="009639BD"/>
    <w:rsid w:val="009929C8"/>
    <w:rsid w:val="009931FA"/>
    <w:rsid w:val="009B62B2"/>
    <w:rsid w:val="009D5348"/>
    <w:rsid w:val="00A00CA5"/>
    <w:rsid w:val="00A41B08"/>
    <w:rsid w:val="00A5074D"/>
    <w:rsid w:val="00A90B3B"/>
    <w:rsid w:val="00AA2675"/>
    <w:rsid w:val="00AC4E7F"/>
    <w:rsid w:val="00AD5E07"/>
    <w:rsid w:val="00AE377A"/>
    <w:rsid w:val="00B81CD7"/>
    <w:rsid w:val="00BF09DD"/>
    <w:rsid w:val="00C707A2"/>
    <w:rsid w:val="00D44F72"/>
    <w:rsid w:val="00D74FB0"/>
    <w:rsid w:val="00D81B9D"/>
    <w:rsid w:val="00DB12AC"/>
    <w:rsid w:val="00DF1616"/>
    <w:rsid w:val="00DF481E"/>
    <w:rsid w:val="00E04A1D"/>
    <w:rsid w:val="00E04CC5"/>
    <w:rsid w:val="00E47519"/>
    <w:rsid w:val="00E92D6E"/>
    <w:rsid w:val="00EA1E2F"/>
    <w:rsid w:val="00EB6EE4"/>
    <w:rsid w:val="00EC372B"/>
    <w:rsid w:val="00EE68E2"/>
    <w:rsid w:val="00F07378"/>
    <w:rsid w:val="00F8098A"/>
    <w:rsid w:val="00FD72E0"/>
    <w:rsid w:val="00FF51E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96"/>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E4C"/>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16FC3"/>
    <w:pPr>
      <w:tabs>
        <w:tab w:val="center" w:pos="4153"/>
        <w:tab w:val="right" w:pos="8306"/>
      </w:tabs>
      <w:snapToGrid w:val="0"/>
      <w:jc w:val="left"/>
    </w:pPr>
    <w:rPr>
      <w:rFonts w:ascii="Times New Roman" w:hAnsi="Times New Roman" w:cs="Times New Roman"/>
      <w:sz w:val="18"/>
      <w:szCs w:val="18"/>
    </w:rPr>
  </w:style>
  <w:style w:type="character" w:customStyle="1" w:styleId="FooterChar">
    <w:name w:val="Footer Char"/>
    <w:basedOn w:val="DefaultParagraphFont"/>
    <w:link w:val="Footer"/>
    <w:uiPriority w:val="99"/>
    <w:locked/>
    <w:rsid w:val="00316FC3"/>
    <w:rPr>
      <w:rFonts w:ascii="Times New Roman" w:eastAsia="宋体" w:hAnsi="Times New Roman" w:cs="Times New Roman"/>
      <w:sz w:val="18"/>
      <w:szCs w:val="18"/>
    </w:rPr>
  </w:style>
  <w:style w:type="paragraph" w:styleId="Header">
    <w:name w:val="header"/>
    <w:basedOn w:val="Normal"/>
    <w:link w:val="HeaderChar"/>
    <w:uiPriority w:val="99"/>
    <w:rsid w:val="00316FC3"/>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customStyle="1" w:styleId="HeaderChar">
    <w:name w:val="Header Char"/>
    <w:basedOn w:val="DefaultParagraphFont"/>
    <w:link w:val="Header"/>
    <w:uiPriority w:val="99"/>
    <w:locked/>
    <w:rsid w:val="00316FC3"/>
    <w:rPr>
      <w:rFonts w:ascii="Times New Roman" w:eastAsia="宋体" w:hAnsi="Times New Roman" w:cs="Times New Roman"/>
      <w:sz w:val="18"/>
      <w:szCs w:val="18"/>
    </w:rPr>
  </w:style>
  <w:style w:type="table" w:styleId="TableGrid">
    <w:name w:val="Table Grid"/>
    <w:basedOn w:val="TableNormal"/>
    <w:uiPriority w:val="99"/>
    <w:rsid w:val="00316FC3"/>
    <w:pPr>
      <w:widowControl w:val="0"/>
      <w:jc w:val="both"/>
    </w:pPr>
    <w:rPr>
      <w:rFonts w:ascii="Times New Roman"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316FC3"/>
    <w:rPr>
      <w:sz w:val="18"/>
      <w:szCs w:val="18"/>
    </w:rPr>
  </w:style>
  <w:style w:type="character" w:customStyle="1" w:styleId="BalloonTextChar">
    <w:name w:val="Balloon Text Char"/>
    <w:basedOn w:val="DefaultParagraphFont"/>
    <w:link w:val="BalloonText"/>
    <w:uiPriority w:val="99"/>
    <w:semiHidden/>
    <w:locked/>
    <w:rsid w:val="00316FC3"/>
    <w:rPr>
      <w:sz w:val="18"/>
      <w:szCs w:val="18"/>
    </w:rPr>
  </w:style>
  <w:style w:type="paragraph" w:styleId="PlainText">
    <w:name w:val="Plain Text"/>
    <w:basedOn w:val="Normal"/>
    <w:link w:val="PlainTextChar"/>
    <w:uiPriority w:val="99"/>
    <w:rsid w:val="00381B77"/>
    <w:pPr>
      <w:widowControl/>
      <w:jc w:val="left"/>
    </w:pPr>
    <w:rPr>
      <w:rFonts w:ascii="Courier New" w:hAnsi="Courier New" w:cs="Courier New"/>
      <w:kern w:val="0"/>
      <w:sz w:val="20"/>
      <w:szCs w:val="20"/>
    </w:rPr>
  </w:style>
  <w:style w:type="character" w:customStyle="1" w:styleId="PlainTextChar">
    <w:name w:val="Plain Text Char"/>
    <w:basedOn w:val="DefaultParagraphFont"/>
    <w:link w:val="PlainText"/>
    <w:uiPriority w:val="99"/>
    <w:locked/>
    <w:rsid w:val="00381B77"/>
    <w:rPr>
      <w:rFonts w:ascii="Courier New" w:eastAsia="宋体" w:hAnsi="Courier New" w:cs="Courier New"/>
      <w:kern w:val="0"/>
      <w:sz w:val="20"/>
      <w:szCs w:val="20"/>
    </w:rPr>
  </w:style>
  <w:style w:type="table" w:customStyle="1" w:styleId="1">
    <w:name w:val="网格型1"/>
    <w:uiPriority w:val="99"/>
    <w:rsid w:val="00EC372B"/>
    <w:pPr>
      <w:widowControl w:val="0"/>
      <w:jc w:val="both"/>
    </w:pPr>
    <w:rPr>
      <w:rFonts w:ascii="Times New Roman"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23</Pages>
  <Words>4087</Words>
  <Characters>23298</Characters>
  <Application>Microsoft Office Outlook</Application>
  <DocSecurity>0</DocSecurity>
  <Lines>0</Lines>
  <Paragraphs>0</Paragraphs>
  <ScaleCrop>false</ScaleCrop>
  <Company>精品大本营</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Ⅰ: Single Choice </dc:title>
  <dc:subject/>
  <dc:creator>t</dc:creator>
  <cp:keywords/>
  <dc:description/>
  <cp:lastModifiedBy>微软用户</cp:lastModifiedBy>
  <cp:revision>2</cp:revision>
  <cp:lastPrinted>2013-05-14T09:58:00Z</cp:lastPrinted>
  <dcterms:created xsi:type="dcterms:W3CDTF">2013-05-14T09:59:00Z</dcterms:created>
  <dcterms:modified xsi:type="dcterms:W3CDTF">2013-05-14T09:59:00Z</dcterms:modified>
</cp:coreProperties>
</file>